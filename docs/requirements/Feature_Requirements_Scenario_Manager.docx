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="00032B70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</w:t>
                            </w:r>
                            <w:bookmarkStart w:id="0" w:name="_GoBack"/>
                            <w:bookmarkEnd w:id="0"/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="00032B70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</w:t>
                      </w:r>
                      <w:bookmarkStart w:id="1" w:name="_GoBack"/>
                      <w:bookmarkEnd w:id="1"/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Pr="008F32A8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</w:t>
                                    </w:r>
                                    <w:r w:rsidR="008F32A8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Pr="008F32A8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</w:t>
                              </w:r>
                              <w:r w:rsidR="008F32A8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8A6237" w:rsidRDefault="006F24B2" w:rsidP="00891817">
                                <w:pPr>
                                  <w:pStyle w:val="af2"/>
                                  <w:spacing w:before="40" w:after="560" w:line="216" w:lineRule="auto"/>
                                  <w:ind w:left="708" w:hanging="708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2614" w:rsidRPr="008A6237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Feature</w:t>
                                    </w:r>
                                    <w:r w:rsidR="008A6237" w:rsidRPr="008A6237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требования «</w:t>
                                    </w:r>
                                    <w:r w:rsidR="002F2A5C" w:rsidRPr="008A6237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Scenario Manager</w:t>
                                    </w:r>
                                    <w:r w:rsidR="008A6237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»</w:t>
                                    </w:r>
                                  </w:sdtContent>
                                </w:sdt>
                              </w:p>
                              <w:p w:rsidR="00442A94" w:rsidRPr="008A6237" w:rsidRDefault="008A6237">
                                <w:pPr>
                                  <w:pStyle w:val="af2"/>
                                  <w:spacing w:before="40" w:after="40"/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"</w:t>
                                </w:r>
                                <w:sdt>
                                  <w:sdtPr>
                                    <w:rPr>
                                      <w:caps/>
                                      <w:color w:val="30243C" w:themeColor="accent5" w:themeShade="80"/>
                                      <w:sz w:val="36"/>
                                      <w:szCs w:val="28"/>
                                      <w:lang w:val="ru-RU"/>
                                    </w:rPr>
                                    <w:alias w:val="Подзаголовок"/>
                                    <w:tag w:val=""/>
                                    <w:id w:val="-57420173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6365" w:rsidRPr="008A6237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 группы с8404: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012614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ИВАНЕНКО Ю.С.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8A6237" w:rsidRDefault="009566B9" w:rsidP="00891817">
                          <w:pPr>
                            <w:pStyle w:val="af2"/>
                            <w:spacing w:before="40" w:after="560" w:line="216" w:lineRule="auto"/>
                            <w:ind w:left="708" w:hanging="708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2614" w:rsidRPr="008A6237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Feature</w:t>
                              </w:r>
                              <w:r w:rsidR="008A6237" w:rsidRPr="008A6237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требования «</w:t>
                              </w:r>
                              <w:r w:rsidR="002F2A5C" w:rsidRPr="008A6237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Scenario Manager</w:t>
                              </w:r>
                              <w:r w:rsidR="008A6237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»</w:t>
                              </w:r>
                            </w:sdtContent>
                          </w:sdt>
                        </w:p>
                        <w:p w:rsidR="00442A94" w:rsidRPr="008A6237" w:rsidRDefault="008A6237">
                          <w:pPr>
                            <w:pStyle w:val="af2"/>
                            <w:spacing w:before="40" w:after="40"/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  <w:lang w:val="ru-RU"/>
                            </w:rPr>
                            <w:t>"</w:t>
                          </w:r>
                          <w:sdt>
                            <w:sdtPr>
                              <w:rPr>
                                <w:caps/>
                                <w:color w:val="30243C" w:themeColor="accent5" w:themeShade="80"/>
                                <w:sz w:val="36"/>
                                <w:szCs w:val="28"/>
                                <w:lang w:val="ru-RU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66365" w:rsidRPr="008A6237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 группы с8404: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012614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ИВАНЕНКО Ю.С.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152ECD" w:rsidRDefault="005D4744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14958" w:history="1">
            <w:r w:rsidR="00152ECD" w:rsidRPr="00BE15E2">
              <w:rPr>
                <w:rStyle w:val="afb"/>
                <w:noProof/>
                <w:lang w:val="ru-RU"/>
              </w:rPr>
              <w:t>История изменений</w:t>
            </w:r>
            <w:r w:rsidR="00152ECD">
              <w:rPr>
                <w:noProof/>
                <w:webHidden/>
              </w:rPr>
              <w:tab/>
            </w:r>
            <w:r w:rsidR="00152ECD">
              <w:rPr>
                <w:noProof/>
                <w:webHidden/>
              </w:rPr>
              <w:fldChar w:fldCharType="begin"/>
            </w:r>
            <w:r w:rsidR="00152ECD">
              <w:rPr>
                <w:noProof/>
                <w:webHidden/>
              </w:rPr>
              <w:instrText xml:space="preserve"> PAGEREF _Toc378514958 \h </w:instrText>
            </w:r>
            <w:r w:rsidR="00152ECD">
              <w:rPr>
                <w:noProof/>
                <w:webHidden/>
              </w:rPr>
            </w:r>
            <w:r w:rsidR="00152ECD">
              <w:rPr>
                <w:noProof/>
                <w:webHidden/>
              </w:rPr>
              <w:fldChar w:fldCharType="separate"/>
            </w:r>
            <w:r w:rsidR="00152ECD">
              <w:rPr>
                <w:noProof/>
                <w:webHidden/>
              </w:rPr>
              <w:t>2</w:t>
            </w:r>
            <w:r w:rsidR="00152ECD">
              <w:rPr>
                <w:noProof/>
                <w:webHidden/>
              </w:rPr>
              <w:fldChar w:fldCharType="end"/>
            </w:r>
          </w:hyperlink>
        </w:p>
        <w:p w:rsidR="00152ECD" w:rsidRDefault="006F24B2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8514959" w:history="1">
            <w:r w:rsidR="00152ECD" w:rsidRPr="00BE15E2">
              <w:rPr>
                <w:rStyle w:val="afb"/>
                <w:noProof/>
                <w:lang w:val="ru-RU"/>
              </w:rPr>
              <w:t>Введение</w:t>
            </w:r>
            <w:r w:rsidR="00152ECD">
              <w:rPr>
                <w:noProof/>
                <w:webHidden/>
              </w:rPr>
              <w:tab/>
            </w:r>
            <w:r w:rsidR="00152ECD">
              <w:rPr>
                <w:noProof/>
                <w:webHidden/>
              </w:rPr>
              <w:fldChar w:fldCharType="begin"/>
            </w:r>
            <w:r w:rsidR="00152ECD">
              <w:rPr>
                <w:noProof/>
                <w:webHidden/>
              </w:rPr>
              <w:instrText xml:space="preserve"> PAGEREF _Toc378514959 \h </w:instrText>
            </w:r>
            <w:r w:rsidR="00152ECD">
              <w:rPr>
                <w:noProof/>
                <w:webHidden/>
              </w:rPr>
            </w:r>
            <w:r w:rsidR="00152ECD">
              <w:rPr>
                <w:noProof/>
                <w:webHidden/>
              </w:rPr>
              <w:fldChar w:fldCharType="separate"/>
            </w:r>
            <w:r w:rsidR="00152ECD">
              <w:rPr>
                <w:noProof/>
                <w:webHidden/>
              </w:rPr>
              <w:t>3</w:t>
            </w:r>
            <w:r w:rsidR="00152ECD">
              <w:rPr>
                <w:noProof/>
                <w:webHidden/>
              </w:rPr>
              <w:fldChar w:fldCharType="end"/>
            </w:r>
          </w:hyperlink>
        </w:p>
        <w:p w:rsidR="00152ECD" w:rsidRDefault="006F24B2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8514960" w:history="1">
            <w:r w:rsidR="00152ECD" w:rsidRPr="00BE15E2">
              <w:rPr>
                <w:rStyle w:val="afb"/>
                <w:noProof/>
                <w:lang w:val="ru-RU"/>
              </w:rPr>
              <w:t>Глоссарий</w:t>
            </w:r>
            <w:r w:rsidR="00152ECD">
              <w:rPr>
                <w:noProof/>
                <w:webHidden/>
              </w:rPr>
              <w:tab/>
            </w:r>
            <w:r w:rsidR="00152ECD">
              <w:rPr>
                <w:noProof/>
                <w:webHidden/>
              </w:rPr>
              <w:fldChar w:fldCharType="begin"/>
            </w:r>
            <w:r w:rsidR="00152ECD">
              <w:rPr>
                <w:noProof/>
                <w:webHidden/>
              </w:rPr>
              <w:instrText xml:space="preserve"> PAGEREF _Toc378514960 \h </w:instrText>
            </w:r>
            <w:r w:rsidR="00152ECD">
              <w:rPr>
                <w:noProof/>
                <w:webHidden/>
              </w:rPr>
            </w:r>
            <w:r w:rsidR="00152ECD">
              <w:rPr>
                <w:noProof/>
                <w:webHidden/>
              </w:rPr>
              <w:fldChar w:fldCharType="separate"/>
            </w:r>
            <w:r w:rsidR="00152ECD">
              <w:rPr>
                <w:noProof/>
                <w:webHidden/>
              </w:rPr>
              <w:t>4</w:t>
            </w:r>
            <w:r w:rsidR="00152ECD">
              <w:rPr>
                <w:noProof/>
                <w:webHidden/>
              </w:rPr>
              <w:fldChar w:fldCharType="end"/>
            </w:r>
          </w:hyperlink>
        </w:p>
        <w:p w:rsidR="00152ECD" w:rsidRDefault="006F24B2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8514961" w:history="1">
            <w:r w:rsidR="00152ECD" w:rsidRPr="00BE15E2">
              <w:rPr>
                <w:rStyle w:val="afb"/>
                <w:noProof/>
                <w:lang w:val="ru-RU"/>
              </w:rPr>
              <w:t>1</w:t>
            </w:r>
            <w:r w:rsidR="00152ECD">
              <w:rPr>
                <w:noProof/>
                <w:lang w:val="ru-RU" w:eastAsia="ru-RU"/>
              </w:rPr>
              <w:tab/>
            </w:r>
            <w:r w:rsidR="00152ECD" w:rsidRPr="00BE15E2">
              <w:rPr>
                <w:rStyle w:val="afb"/>
                <w:noProof/>
              </w:rPr>
              <w:t>Feature Requirements</w:t>
            </w:r>
            <w:r w:rsidR="00152ECD">
              <w:rPr>
                <w:noProof/>
                <w:webHidden/>
              </w:rPr>
              <w:tab/>
            </w:r>
            <w:r w:rsidR="00152ECD">
              <w:rPr>
                <w:noProof/>
                <w:webHidden/>
              </w:rPr>
              <w:fldChar w:fldCharType="begin"/>
            </w:r>
            <w:r w:rsidR="00152ECD">
              <w:rPr>
                <w:noProof/>
                <w:webHidden/>
              </w:rPr>
              <w:instrText xml:space="preserve"> PAGEREF _Toc378514961 \h </w:instrText>
            </w:r>
            <w:r w:rsidR="00152ECD">
              <w:rPr>
                <w:noProof/>
                <w:webHidden/>
              </w:rPr>
            </w:r>
            <w:r w:rsidR="00152ECD">
              <w:rPr>
                <w:noProof/>
                <w:webHidden/>
              </w:rPr>
              <w:fldChar w:fldCharType="separate"/>
            </w:r>
            <w:r w:rsidR="00152ECD">
              <w:rPr>
                <w:noProof/>
                <w:webHidden/>
              </w:rPr>
              <w:t>5</w:t>
            </w:r>
            <w:r w:rsidR="00152ECD">
              <w:rPr>
                <w:noProof/>
                <w:webHidden/>
              </w:rPr>
              <w:fldChar w:fldCharType="end"/>
            </w:r>
          </w:hyperlink>
        </w:p>
        <w:p w:rsidR="00152ECD" w:rsidRDefault="006F24B2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8514962" w:history="1">
            <w:r w:rsidR="00152ECD" w:rsidRPr="00BE15E2">
              <w:rPr>
                <w:rStyle w:val="afb"/>
                <w:noProof/>
                <w:lang w:val="ru-RU"/>
              </w:rPr>
              <w:t>1.1</w:t>
            </w:r>
            <w:r w:rsidR="00152ECD">
              <w:rPr>
                <w:noProof/>
                <w:lang w:val="ru-RU" w:eastAsia="ru-RU"/>
              </w:rPr>
              <w:tab/>
            </w:r>
            <w:r w:rsidR="00152ECD" w:rsidRPr="00BE15E2">
              <w:rPr>
                <w:rStyle w:val="afb"/>
                <w:noProof/>
              </w:rPr>
              <w:t>Scenario Manager</w:t>
            </w:r>
            <w:r w:rsidR="00152ECD">
              <w:rPr>
                <w:noProof/>
                <w:webHidden/>
              </w:rPr>
              <w:tab/>
            </w:r>
            <w:r w:rsidR="00152ECD">
              <w:rPr>
                <w:noProof/>
                <w:webHidden/>
              </w:rPr>
              <w:fldChar w:fldCharType="begin"/>
            </w:r>
            <w:r w:rsidR="00152ECD">
              <w:rPr>
                <w:noProof/>
                <w:webHidden/>
              </w:rPr>
              <w:instrText xml:space="preserve"> PAGEREF _Toc378514962 \h </w:instrText>
            </w:r>
            <w:r w:rsidR="00152ECD">
              <w:rPr>
                <w:noProof/>
                <w:webHidden/>
              </w:rPr>
            </w:r>
            <w:r w:rsidR="00152ECD">
              <w:rPr>
                <w:noProof/>
                <w:webHidden/>
              </w:rPr>
              <w:fldChar w:fldCharType="separate"/>
            </w:r>
            <w:r w:rsidR="00152ECD">
              <w:rPr>
                <w:noProof/>
                <w:webHidden/>
              </w:rPr>
              <w:t>5</w:t>
            </w:r>
            <w:r w:rsidR="00152ECD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2" w:name="_Toc378514958"/>
      <w:r>
        <w:rPr>
          <w:lang w:val="ru-RU"/>
        </w:rPr>
        <w:lastRenderedPageBreak/>
        <w:t>История изменений</w:t>
      </w:r>
      <w:bookmarkEnd w:id="2"/>
    </w:p>
    <w:tbl>
      <w:tblPr>
        <w:tblStyle w:val="PlainTable1"/>
        <w:tblW w:w="9576" w:type="dxa"/>
        <w:tblLook w:val="04A0" w:firstRow="1" w:lastRow="0" w:firstColumn="1" w:lastColumn="0" w:noHBand="0" w:noVBand="1"/>
      </w:tblPr>
      <w:tblGrid>
        <w:gridCol w:w="495"/>
        <w:gridCol w:w="1259"/>
        <w:gridCol w:w="1220"/>
        <w:gridCol w:w="5460"/>
        <w:gridCol w:w="1142"/>
      </w:tblGrid>
      <w:tr w:rsidR="009F08D0" w:rsidTr="009F0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9F08D0" w:rsidRDefault="009F08D0" w:rsidP="009E65A5">
            <w:pPr>
              <w:jc w:val="center"/>
            </w:pPr>
            <w:r>
              <w:t>id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9F08D0" w:rsidRDefault="009F08D0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</w:tcPr>
          <w:p w:rsidR="009F08D0" w:rsidRPr="009F08D0" w:rsidRDefault="009F08D0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5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9F08D0" w:rsidRDefault="009F08D0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9F08D0" w:rsidRDefault="009F08D0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9F08D0" w:rsidTr="009F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8D0" w:rsidRPr="009F08D0" w:rsidRDefault="009F08D0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8D0" w:rsidRDefault="009F08D0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Юрий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8D0" w:rsidRDefault="009F08D0" w:rsidP="007949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79497B">
              <w:t>1</w:t>
            </w:r>
            <w:r>
              <w:rPr>
                <w:lang w:val="ru-RU"/>
              </w:rPr>
              <w:t>.01.2014</w:t>
            </w:r>
          </w:p>
        </w:tc>
        <w:tc>
          <w:tcPr>
            <w:tcW w:w="5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8D0" w:rsidRDefault="009F08D0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файла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8D0" w:rsidRPr="00A22004" w:rsidRDefault="009F08D0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79497B" w:rsidTr="009F08D0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497B" w:rsidRPr="0079497B" w:rsidRDefault="0079497B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0.2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497B" w:rsidRDefault="0079497B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Юрий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497B" w:rsidRDefault="0079497B" w:rsidP="007949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25.06.2014</w:t>
            </w:r>
          </w:p>
        </w:tc>
        <w:tc>
          <w:tcPr>
            <w:tcW w:w="5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497B" w:rsidRDefault="0079497B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требований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497B" w:rsidRPr="00A22004" w:rsidRDefault="0079497B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A22004" w:rsidRDefault="00A22004" w:rsidP="00A22004">
      <w:pPr>
        <w:rPr>
          <w:lang w:val="ru-RU"/>
        </w:rPr>
      </w:pPr>
      <w:r>
        <w:rPr>
          <w:lang w:val="ru-RU"/>
        </w:rPr>
        <w:br w:type="page"/>
      </w:r>
    </w:p>
    <w:p w:rsidR="00A22004" w:rsidRDefault="00A22004" w:rsidP="00A22004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3" w:name="_Toc378514959"/>
      <w:r>
        <w:rPr>
          <w:lang w:val="ru-RU"/>
        </w:rPr>
        <w:lastRenderedPageBreak/>
        <w:t>Введение</w:t>
      </w:r>
      <w:bookmarkEnd w:id="3"/>
    </w:p>
    <w:p w:rsidR="00145432" w:rsidRDefault="001A12C2" w:rsidP="00480697">
      <w:pPr>
        <w:rPr>
          <w:lang w:val="ru-RU"/>
        </w:rPr>
      </w:pPr>
      <w:r>
        <w:rPr>
          <w:lang w:val="ru-RU"/>
        </w:rPr>
        <w:t>Цель: разработать систему</w:t>
      </w:r>
      <w:r w:rsidR="00B46939">
        <w:rPr>
          <w:lang w:val="ru-RU"/>
        </w:rPr>
        <w:t xml:space="preserve">, взаимодействующую с сервисом </w:t>
      </w:r>
      <w:r w:rsidR="00B46939">
        <w:t>Google</w:t>
      </w:r>
      <w:r w:rsidR="00B46939" w:rsidRPr="00B46939">
        <w:rPr>
          <w:lang w:val="ru-RU"/>
        </w:rPr>
        <w:t>+ (</w:t>
      </w:r>
      <w:r w:rsidR="00B46939">
        <w:rPr>
          <w:lang w:val="ru-RU"/>
        </w:rPr>
        <w:t xml:space="preserve">социальная сеть, разработанная компанией </w:t>
      </w:r>
      <w:r w:rsidR="00B46939">
        <w:t>Google</w:t>
      </w:r>
      <w:r w:rsidR="00B46939" w:rsidRPr="00B46939">
        <w:rPr>
          <w:lang w:val="ru-RU"/>
        </w:rPr>
        <w:t>)</w:t>
      </w:r>
      <w:r w:rsidR="00B46939">
        <w:rPr>
          <w:lang w:val="ru-RU"/>
        </w:rPr>
        <w:t xml:space="preserve">, отфильтровывающую пользователей </w:t>
      </w:r>
      <w:r w:rsidR="00B46939">
        <w:t>Google</w:t>
      </w:r>
      <w:r w:rsidR="00B46939" w:rsidRPr="00B46939">
        <w:rPr>
          <w:lang w:val="ru-RU"/>
        </w:rPr>
        <w:t>+</w:t>
      </w:r>
      <w:r w:rsidR="00B46939">
        <w:rPr>
          <w:lang w:val="ru-RU"/>
        </w:rPr>
        <w:t xml:space="preserve"> из кр</w:t>
      </w:r>
      <w:r w:rsidR="00CC0727">
        <w:rPr>
          <w:lang w:val="ru-RU"/>
        </w:rPr>
        <w:t>угов пользователя системы. Круг</w:t>
      </w:r>
      <w:r w:rsidR="00B46939">
        <w:rPr>
          <w:lang w:val="ru-RU"/>
        </w:rPr>
        <w:t xml:space="preserve"> – это </w:t>
      </w:r>
      <w:r w:rsidR="00CC0727">
        <w:rPr>
          <w:lang w:val="ru-RU"/>
        </w:rPr>
        <w:t>группа, состоящая из</w:t>
      </w:r>
      <w:r w:rsidR="00B46939">
        <w:rPr>
          <w:lang w:val="ru-RU"/>
        </w:rPr>
        <w:t xml:space="preserve"> пользователей </w:t>
      </w:r>
      <w:r w:rsidR="00B46939">
        <w:t>Google</w:t>
      </w:r>
      <w:r w:rsidR="00B46939" w:rsidRPr="00B46939">
        <w:rPr>
          <w:lang w:val="ru-RU"/>
        </w:rPr>
        <w:t>+</w:t>
      </w:r>
      <w:r w:rsidR="00CC0727">
        <w:rPr>
          <w:lang w:val="ru-RU"/>
        </w:rPr>
        <w:t>, объединенных</w:t>
      </w:r>
      <w:r w:rsidR="00B46939">
        <w:rPr>
          <w:lang w:val="ru-RU"/>
        </w:rPr>
        <w:t xml:space="preserve"> пользователем системы. Система должна быть представлена расширением к браузеру </w:t>
      </w:r>
      <w:r w:rsidR="00B46939">
        <w:t>Google</w:t>
      </w:r>
      <w:r w:rsidR="00B46939" w:rsidRPr="00CC0727">
        <w:rPr>
          <w:lang w:val="ru-RU"/>
        </w:rPr>
        <w:t>+.</w:t>
      </w:r>
    </w:p>
    <w:p w:rsidR="00B46939" w:rsidRPr="00CC0727" w:rsidRDefault="00B46939" w:rsidP="00480697">
      <w:pPr>
        <w:rPr>
          <w:lang w:val="ru-RU"/>
        </w:rPr>
      </w:pPr>
      <w:r>
        <w:rPr>
          <w:lang w:val="ru-RU"/>
        </w:rPr>
        <w:t xml:space="preserve">Пользователь системы должен иметь возможность фильтровать </w:t>
      </w:r>
      <w:r w:rsidR="00CC0727">
        <w:rPr>
          <w:lang w:val="ru-RU"/>
        </w:rPr>
        <w:t xml:space="preserve">пользователей </w:t>
      </w:r>
      <w:r w:rsidR="00CC0727">
        <w:t>Google</w:t>
      </w:r>
      <w:r w:rsidR="00CC0727" w:rsidRPr="00B46939">
        <w:rPr>
          <w:lang w:val="ru-RU"/>
        </w:rPr>
        <w:t>+</w:t>
      </w:r>
      <w:r w:rsidR="00CC0727">
        <w:rPr>
          <w:lang w:val="ru-RU"/>
        </w:rPr>
        <w:t xml:space="preserve">, находящихся в его кругах, задав фильтры. В следствие чего система должна отобразить только тех пользователей </w:t>
      </w:r>
      <w:r w:rsidR="00CC0727">
        <w:t>Google</w:t>
      </w:r>
      <w:r w:rsidR="00CC0727" w:rsidRPr="00CC0727">
        <w:rPr>
          <w:lang w:val="ru-RU"/>
        </w:rPr>
        <w:t>+</w:t>
      </w:r>
      <w:r w:rsidR="00CC0727">
        <w:rPr>
          <w:lang w:val="ru-RU"/>
        </w:rPr>
        <w:t xml:space="preserve">, которые соответствуют заданным фильтрам. Например, при указании пользователем системы фильтра «Пол» значение «Женский», система должна отобразить пользователей </w:t>
      </w:r>
      <w:r w:rsidR="00CC0727">
        <w:t>Google</w:t>
      </w:r>
      <w:r w:rsidR="00CC0727" w:rsidRPr="00CC0727">
        <w:rPr>
          <w:lang w:val="ru-RU"/>
        </w:rPr>
        <w:t>+</w:t>
      </w:r>
      <w:r w:rsidR="00CC0727">
        <w:rPr>
          <w:lang w:val="ru-RU"/>
        </w:rPr>
        <w:t xml:space="preserve"> только женщин.</w:t>
      </w:r>
    </w:p>
    <w:p w:rsidR="00145432" w:rsidRDefault="00145432" w:rsidP="00480697">
      <w:pPr>
        <w:rPr>
          <w:lang w:val="ru-RU"/>
        </w:rPr>
      </w:pPr>
      <w:r>
        <w:rPr>
          <w:lang w:val="ru-RU"/>
        </w:rPr>
        <w:br w:type="page"/>
      </w:r>
    </w:p>
    <w:p w:rsidR="00A22004" w:rsidRDefault="00A22004" w:rsidP="00A22004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4" w:name="_Toc378514960"/>
      <w:r>
        <w:rPr>
          <w:lang w:val="ru-RU"/>
        </w:rPr>
        <w:lastRenderedPageBreak/>
        <w:t>Глоссарий</w:t>
      </w:r>
      <w:bookmarkEnd w:id="4"/>
    </w:p>
    <w:p w:rsidR="00C51E31" w:rsidRPr="00A0583B" w:rsidRDefault="00C51E31" w:rsidP="00C51E31">
      <w:pPr>
        <w:rPr>
          <w:lang w:val="ru-RU"/>
        </w:rPr>
      </w:pPr>
      <w:r>
        <w:rPr>
          <w:lang w:val="ru-RU"/>
        </w:rPr>
        <w:t xml:space="preserve">Блок – условная единица, обозначающая часть пользовательского интерфейса расширения, расположенную с какой-либо стороны относительно </w:t>
      </w:r>
      <w:r>
        <w:t>html</w:t>
      </w:r>
      <w:r w:rsidRPr="00A0583B">
        <w:rPr>
          <w:lang w:val="ru-RU"/>
        </w:rPr>
        <w:t>-</w:t>
      </w:r>
      <w:r>
        <w:rPr>
          <w:lang w:val="ru-RU"/>
        </w:rPr>
        <w:t>страницы. Пример расположения блоков:</w:t>
      </w: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812D42" wp14:editId="64B20DBF">
                <wp:simplePos x="0" y="0"/>
                <wp:positionH relativeFrom="column">
                  <wp:posOffset>18415</wp:posOffset>
                </wp:positionH>
                <wp:positionV relativeFrom="paragraph">
                  <wp:posOffset>12700</wp:posOffset>
                </wp:positionV>
                <wp:extent cx="2699385" cy="2110740"/>
                <wp:effectExtent l="0" t="0" r="24765" b="2286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9385" cy="2110740"/>
                          <a:chOff x="1578" y="10038"/>
                          <a:chExt cx="4251" cy="3324"/>
                        </a:xfrm>
                      </wpg:grpSpPr>
                      <wpg:grpSp>
                        <wpg:cNvPr id="16" name="Group 8"/>
                        <wpg:cNvGrpSpPr>
                          <a:grpSpLocks/>
                        </wpg:cNvGrpSpPr>
                        <wpg:grpSpPr bwMode="auto">
                          <a:xfrm>
                            <a:off x="1647" y="10038"/>
                            <a:ext cx="4085" cy="3213"/>
                            <a:chOff x="1647" y="10038"/>
                            <a:chExt cx="4085" cy="3213"/>
                          </a:xfrm>
                        </wpg:grpSpPr>
                        <wps:wsp>
                          <wps:cNvPr id="1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10828"/>
                              <a:ext cx="900" cy="19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левый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8" y="10925"/>
                              <a:ext cx="2007" cy="15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центральный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1" y="10828"/>
                              <a:ext cx="831" cy="19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правый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" y="10454"/>
                              <a:ext cx="3974" cy="2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верхний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" y="12933"/>
                              <a:ext cx="3808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нижний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7" y="10038"/>
                              <a:ext cx="1412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html-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страница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78" y="10343"/>
                            <a:ext cx="4251" cy="3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29" style="position:absolute;left:0;text-align:left;margin-left:1.45pt;margin-top:1pt;width:212.55pt;height:166.2pt;z-index:251665408" coordorigin="1578,10038" coordsize="4251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">
                <v:group id="Group 8" o:spid="_x0000_s1030" style="position:absolute;left:1647;top:10038;width:4085;height:3213" coordorigin="1647,10038" coordsize="4085,3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9" o:spid="_x0000_s1031" style="position:absolute;left:1689;top:10828;width:900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bgcYA&#10;AADbAAAADwAAAGRycy9kb3ducmV2LnhtbESPQWvCQBCF7wX/wzKCt7qx2FpSV5FCQJRKG6X0OGTH&#10;JJqdDdk1if56t1DobYb35n1v5sveVKKlxpWWFUzGEQjizOqScwWHffL4CsJ5ZI2VZVJwJQfLxeBh&#10;jrG2HX9Rm/pchBB2MSoovK9jKV1WkEE3tjVx0I62MejD2uRSN9iFcFPJpyh6kQZLDoQCa3ovKDun&#10;FxO40/p02G12ycf19t26z+1P+ny0So2G/eoNhKfe/5v/rtc61J/B7y9h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JbgcYAAADbAAAADwAAAAAAAAAAAAAAAACYAgAAZHJz&#10;L2Rvd25yZXYueG1sUEsFBgAAAAAEAAQA9QAAAIsDAAAAAA==&#10;">
                    <v:textbox inset="0,0,0,0">
                      <w:txbxContent>
                        <w:p w:rsidR="00C51E31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левый</w:t>
                          </w:r>
                          <w:proofErr w:type="spellEnd"/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32" style="position:absolute;left:2728;top:10925;width:2007;height:1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3P88UA&#10;AADbAAAADwAAAGRycy9kb3ducmV2LnhtbESPTWvCQBCG74L/YRmht7qpVCnRVYogiEWxqRSPQ3ZM&#10;0mZnQ3YbY39951DwNsO8H88sVr2rVUdtqDwbeBonoIhzbysuDJw+No8voEJEtlh7JgM3CrBaDgcL&#10;TK2/8jt1WSyUhHBI0UAZY5NqHfKSHIaxb4jldvGtwyhrW2jb4lXCXa0nSTLTDiuWhhIbWpeUf2c/&#10;Tnqfm6/TYXfY7G+/n104vp2z6cUb8zDqX+egIvXxLv53b63gC6z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c/zxQAAANsAAAAPAAAAAAAAAAAAAAAAAJgCAABkcnMv&#10;ZG93bnJldi54bWxQSwUGAAAAAAQABAD1AAAAigMAAAAA&#10;">
                    <v:textbox inset="0,0,0,0">
                      <w:txbxContent>
                        <w:p w:rsidR="00C51E31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центральный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33" style="position:absolute;left:4901;top:10828;width:831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qaMYA&#10;AADbAAAADwAAAGRycy9kb3ducmV2LnhtbESPQWvCQBCF7wX/wzKCt7qx2GJTV5FCQJRKG6X0OGTH&#10;JJqdDdk1if56t1DobYb35n1v5sveVKKlxpWWFUzGEQjizOqScwWHffI4A+E8ssbKMim4koPlYvAw&#10;x1jbjr+oTX0uQgi7GBUU3texlC4ryKAb25o4aEfbGPRhbXKpG+xCuKnkUxS9SIMlB0KBNb0XlJ3T&#10;iwncaX067Da75ON6+27d5/YnfT5apUbDfvUGwlPv/81/12sd6r/C7y9h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FqaMYAAADbAAAADwAAAAAAAAAAAAAAAACYAgAAZHJz&#10;L2Rvd25yZXYueG1sUEsFBgAAAAAEAAQA9QAAAIsDAAAAAA==&#10;">
                    <v:textbox inset="0,0,0,0">
                      <w:txbxContent>
                        <w:p w:rsidR="00C51E31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правый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4" style="position:absolute;left:1758;top:10454;width:3974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JSMIA&#10;AADbAAAADwAAAGRycy9kb3ducmV2LnhtbERPTWvCQBC9F/wPywi96UappaSuUgShVJSaSulxyI5J&#10;2uxsyK4x+uudg9Dj433Pl72rVUdtqDwbmIwTUMS5txUXBg5f69ELqBCRLdaeycCFAiwXg4c5ptaf&#10;eU9dFgslIRxSNFDG2KRah7wkh2HsG2Lhjr51GAW2hbYtniXc1XqaJM/aYcXSUGJDq5Lyv+zkpPep&#10;+T3sPnbr7eX63YXPzU82O3pjHof92yuoSH38F9/d79bAVNbLF/kB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wlIwgAAANsAAAAPAAAAAAAAAAAAAAAAAJgCAABkcnMvZG93&#10;bnJldi54bWxQSwUGAAAAAAQABAD1AAAAhwMAAAAA&#10;">
                    <v:textbox inset="0,0,0,0">
                      <w:txbxContent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верхний</w:t>
                          </w:r>
                          <w:proofErr w:type="spellEnd"/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35" style="position:absolute;left:1758;top:12933;width:380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s08UA&#10;AADbAAAADwAAAGRycy9kb3ducmV2LnhtbESPW2vCQBCF34X+h2UKfdON0kqJbqQUhFKp1Cji45Cd&#10;XDQ7G7JrjP56tyD08XAuH2e+6E0tOmpdZVnBeBSBIM6srrhQsNsuh+8gnEfWWFsmBVdysEieBnOM&#10;tb3whrrUFyKMsItRQel9E0vpspIMupFtiIOX29agD7ItpG7xEsZNLSdRNJUGKw6EEhv6LCk7pWcT&#10;uK/Ncbf+Xi9/rrd9535Xh/Qtt0q9PPcfMxCeev8ffrS/tILJG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6zTxQAAANsAAAAPAAAAAAAAAAAAAAAAAJgCAABkcnMv&#10;ZG93bnJldi54bWxQSwUGAAAAAAQABAD1AAAAigMAAAAA&#10;">
                    <v:textbox inset="0,0,0,0">
                      <w:txbxContent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нижний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36" style="position:absolute;left:1647;top:10038;width:1412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  <v:textbox>
                      <w:txbxContent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html-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страница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angle 15" o:spid="_x0000_s1037" style="position:absolute;left:1578;top:10343;width:4251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/>
              </v:group>
            </w:pict>
          </mc:Fallback>
        </mc:AlternateContent>
      </w: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C65140" wp14:editId="5C27B733">
                <wp:simplePos x="0" y="0"/>
                <wp:positionH relativeFrom="column">
                  <wp:posOffset>1098550</wp:posOffset>
                </wp:positionH>
                <wp:positionV relativeFrom="paragraph">
                  <wp:posOffset>7768590</wp:posOffset>
                </wp:positionV>
                <wp:extent cx="2699385" cy="2110740"/>
                <wp:effectExtent l="0" t="0" r="24765" b="2286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9385" cy="2110740"/>
                          <a:chOff x="1578" y="10038"/>
                          <a:chExt cx="4251" cy="3324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647" y="10038"/>
                            <a:ext cx="4085" cy="3213"/>
                            <a:chOff x="1647" y="10038"/>
                            <a:chExt cx="4085" cy="3213"/>
                          </a:xfrm>
                        </wpg:grpSpPr>
                        <wps:wsp>
                          <wps:cNvPr id="4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10828"/>
                              <a:ext cx="900" cy="19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левый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8" y="10925"/>
                              <a:ext cx="2007" cy="15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центральный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1" y="10828"/>
                              <a:ext cx="831" cy="19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правый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" y="10454"/>
                              <a:ext cx="3974" cy="2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верхний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" y="12933"/>
                              <a:ext cx="3808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нижний</w:t>
                                </w:r>
                                <w:proofErr w:type="spellEnd"/>
                                <w:proofErr w:type="gramEnd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блок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7" y="10038"/>
                              <a:ext cx="1412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1E31" w:rsidRPr="00BD44AE" w:rsidRDefault="00C51E31" w:rsidP="00C51E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html-</w:t>
                                </w:r>
                                <w:proofErr w:type="spellStart"/>
                                <w:r w:rsidRPr="00BD44AE">
                                  <w:rPr>
                                    <w:sz w:val="18"/>
                                    <w:szCs w:val="18"/>
                                  </w:rPr>
                                  <w:t>страница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78" y="10343"/>
                            <a:ext cx="4251" cy="3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38" style="position:absolute;left:0;text-align:left;margin-left:86.5pt;margin-top:611.7pt;width:212.55pt;height:166.2pt;z-index:251664384" coordorigin="1578,10038" coordsize="4251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">
                <v:group id="Group 8" o:spid="_x0000_s1039" style="position:absolute;left:1647;top:10038;width:4085;height:3213" coordorigin="1647,10038" coordsize="4085,3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9" o:spid="_x0000_s1040" style="position:absolute;left:1689;top:10828;width:900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wZ8MA&#10;AADaAAAADwAAAGRycy9kb3ducmV2LnhtbESPX2vCMBTF3wd+h3AF32aqOJFqFBEEcUy2WsTHS3Nt&#10;q81NabJa9+mXgbDHw/nz4yxWnalES40rLSsYDSMQxJnVJecK0uP2dQbCeWSNlWVS8CAHq2XvZYGx&#10;tnf+ojbxuQgj7GJUUHhfx1K6rCCDbmhr4uBdbGPQB9nkUjd4D+OmkuMomkqDJQdCgTVtCspuybcJ&#10;3El9TQ/7w/bj8XNq3ef7OXm7WKUG/W49B+Gp8//hZ3unFUzg70q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wwZ8MAAADaAAAADwAAAAAAAAAAAAAAAACYAgAAZHJzL2Rv&#10;d25yZXYueG1sUEsFBgAAAAAEAAQA9QAAAIgDAAAAAA==&#10;">
                    <v:textbox inset="0,0,0,0">
                      <w:txbxContent>
                        <w:p w:rsidR="00C51E31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левый</w:t>
                          </w:r>
                          <w:proofErr w:type="spellEnd"/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41" style="position:absolute;left:2728;top:10925;width:2007;height:1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V/MMA&#10;AADaAAAADwAAAGRycy9kb3ducmV2LnhtbESPX2vCMBTF3wd+h3CFvc1UmSLVKCIIsjHZahEfL821&#10;rTY3pclq9dObgbDHw/nz48yXnalES40rLSsYDiIQxJnVJecK0v3mbQrCeWSNlWVScCMHy0XvZY6x&#10;tlf+oTbxuQgj7GJUUHhfx1K6rCCDbmBr4uCdbGPQB9nkUjd4DeOmkqMomkiDJQdCgTWtC8ouya8J&#10;3Pf6nO4+dpuv2/3Quu/PYzI+WaVe+91qBsJT5//Dz/ZWKxjD35V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CV/MMAAADaAAAADwAAAAAAAAAAAAAAAACYAgAAZHJzL2Rv&#10;d25yZXYueG1sUEsFBgAAAAAEAAQA9QAAAIgDAAAAAA==&#10;">
                    <v:textbox inset="0,0,0,0">
                      <w:txbxContent>
                        <w:p w:rsidR="00C51E31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центральный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42" style="position:absolute;left:4901;top:10828;width:831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kypMQA&#10;AADbAAAADwAAAGRycy9kb3ducmV2LnhtbESPX2vCMBTF3wf7DuEO9jbTlSmjGkUGgjgU7UR8vDTX&#10;ttrclCar1U9vBMHHw/nz44wmnalES40rLSv47EUgiDOrS84VbP9mH98gnEfWWFkmBRdyMBm/voww&#10;0fbMG2pTn4swwi5BBYX3dSKlywoy6Hq2Jg7ewTYGfZBNLnWD5zBuKhlH0UAaLDkQCqzpp6DslP6b&#10;wP2qj9vVYjVbXq671q1/92n/YJV6f+umQxCeOv8MP9pzrSCO4f4l/AA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JMqTEAAAA2wAAAA8AAAAAAAAAAAAAAAAAmAIAAGRycy9k&#10;b3ducmV2LnhtbFBLBQYAAAAABAAEAPUAAACJAwAAAAA=&#10;">
                    <v:textbox inset="0,0,0,0">
                      <w:txbxContent>
                        <w:p w:rsidR="00C51E31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правый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43" style="position:absolute;left:1758;top:10454;width:3974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s6MIA&#10;AADbAAAADwAAAGRycy9kb3ducmV2LnhtbERPTWvCQBC9F/wPywi96caiUlJXKYJQWhRNpfQ4ZMck&#10;bXY2ZLcx+uudg9Dj430vVr2rVUdtqDwbmIwTUMS5txUXBo6fm9EzqBCRLdaeycCFAqyWg4cFptaf&#10;+UBdFgslIRxSNFDG2KRah7wkh2HsG2LhTr51GAW2hbYtniXc1fopSebaYcXSUGJD65Ly3+zPSe+0&#10;+Tnu3neb7eX61YX9x3c2O3ljHof96wuoSH38F9/db9bAVNbLF/kB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OzowgAAANsAAAAPAAAAAAAAAAAAAAAAAJgCAABkcnMvZG93&#10;bnJldi54bWxQSwUGAAAAAAQABAD1AAAAhwMAAAAA&#10;">
                    <v:textbox inset="0,0,0,0">
                      <w:txbxContent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верхний</w:t>
                          </w:r>
                          <w:proofErr w:type="spellEnd"/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44" style="position:absolute;left:1758;top:12933;width:380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Jc8UA&#10;AADbAAAADwAAAGRycy9kb3ducmV2LnhtbESPW2vCQBCF34X+h2UKvunGYkuJbqQUhKJUahTxcchO&#10;LpqdDdk1Rn+9Wyj08XAuH2e+6E0tOmpdZVnBZByBIM6srrhQsN8tR+8gnEfWWFsmBTdysEieBnOM&#10;tb3ylrrUFyKMsItRQel9E0vpspIMurFtiIOX29agD7ItpG7xGsZNLV+i6E0arDgQSmzos6TsnF5M&#10;4E6b036z2iy/b/dD537Wx/Q1t0oNn/uPGQhPvf8P/7W/tILpBH6/hB8g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ElzxQAAANsAAAAPAAAAAAAAAAAAAAAAAJgCAABkcnMv&#10;ZG93bnJldi54bWxQSwUGAAAAAAQABAD1AAAAigMAAAAA&#10;">
                    <v:textbox inset="0,0,0,0">
                      <w:txbxContent>
                        <w:p w:rsidR="00C51E31" w:rsidRPr="00BD44AE" w:rsidRDefault="00C51E31" w:rsidP="00C51E3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нижний</w:t>
                          </w:r>
                          <w:proofErr w:type="spellEnd"/>
                          <w:proofErr w:type="gramEnd"/>
                          <w:r w:rsidRPr="00BD44A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блок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45" style="position:absolute;left:1647;top:10038;width:1412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j7s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h4+7EAAAA2wAAAA8AAAAAAAAAAAAAAAAAmAIAAGRycy9k&#10;b3ducmV2LnhtbFBLBQYAAAAABAAEAPUAAACJAwAAAAA=&#10;" filled="f" stroked="f">
                    <v:textbox>
                      <w:txbxContent>
                        <w:p w:rsidR="00C51E31" w:rsidRPr="00BD44AE" w:rsidRDefault="00C51E31" w:rsidP="00C51E31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BD44AE">
                            <w:rPr>
                              <w:sz w:val="18"/>
                              <w:szCs w:val="18"/>
                            </w:rPr>
                            <w:t>html-</w:t>
                          </w:r>
                          <w:proofErr w:type="spellStart"/>
                          <w:r w:rsidRPr="00BD44AE">
                            <w:rPr>
                              <w:sz w:val="18"/>
                              <w:szCs w:val="18"/>
                            </w:rPr>
                            <w:t>страница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angle 15" o:spid="_x0000_s1046" style="position:absolute;left:1578;top:10343;width:4251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zIOsMA&#10;AADbAAAADwAAAGRycy9kb3ducmV2LnhtbESPQWsCMRSE74X+h/AK3mq2tRVZjbItFTwJVUG9PTbP&#10;ZHHzsmxSd/33jSB4HGbmG2a26F0tLtSGyrOCt2EGgrj0umKjYLddvk5AhIissfZMCq4UYDF/fpph&#10;rn3Hv3TZRCMShEOOCmyMTS5lKC05DEPfECfv5FuHMcnWSN1il+Culu9ZNpYOK04LFhv6tlSeN39O&#10;wU9zXBefJshiH+3h7L+6pV0bpQYvfTEFEamPj/C9vdIKPk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zIOsMAAADbAAAADwAAAAAAAAAAAAAAAACYAgAAZHJzL2Rv&#10;d25yZXYueG1sUEsFBgAAAAAEAAQA9QAAAIgDAAAAAA==&#10;" filled="f"/>
              </v:group>
            </w:pict>
          </mc:Fallback>
        </mc:AlternateContent>
      </w: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Pr="00A0583B" w:rsidRDefault="00C51E31" w:rsidP="00C51E31">
      <w:pPr>
        <w:spacing w:after="120" w:line="240" w:lineRule="atLeast"/>
        <w:rPr>
          <w:bCs/>
          <w:lang w:val="ru-RU"/>
        </w:rPr>
      </w:pPr>
    </w:p>
    <w:p w:rsidR="00C51E31" w:rsidRDefault="00C51E31" w:rsidP="00480697">
      <w:pPr>
        <w:rPr>
          <w:lang w:val="ru-RU"/>
        </w:rPr>
      </w:pPr>
    </w:p>
    <w:p w:rsidR="00C51E31" w:rsidRPr="00C51E31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>Отфильтрованный пользователь – пользователь круга, удовлетворяющий некоторым фильтрам.</w:t>
      </w:r>
    </w:p>
    <w:p w:rsidR="00A22004" w:rsidRDefault="00A22004" w:rsidP="00480697">
      <w:pPr>
        <w:rPr>
          <w:lang w:val="ru-RU"/>
        </w:rPr>
      </w:pPr>
      <w:r>
        <w:rPr>
          <w:lang w:val="ru-RU"/>
        </w:rPr>
        <w:t>Пользователь системы – пользователь, использующий систему.</w:t>
      </w:r>
    </w:p>
    <w:p w:rsidR="00A22004" w:rsidRDefault="00A22004" w:rsidP="00480697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</w:t>
      </w:r>
      <w:r w:rsidRPr="00A22004">
        <w:rPr>
          <w:lang w:val="ru-RU"/>
        </w:rPr>
        <w:t xml:space="preserve">+ - </w:t>
      </w:r>
      <w:r>
        <w:rPr>
          <w:lang w:val="ru-RU"/>
        </w:rPr>
        <w:t xml:space="preserve">человек, имеющую учетную запись в сервисе </w:t>
      </w:r>
      <w:r>
        <w:t>Google</w:t>
      </w:r>
      <w:r w:rsidRPr="00A22004">
        <w:rPr>
          <w:lang w:val="ru-RU"/>
        </w:rPr>
        <w:t>+.</w:t>
      </w:r>
    </w:p>
    <w:p w:rsidR="00C51E31" w:rsidRPr="00C51E31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 xml:space="preserve">Пользователь круга – пользователь </w:t>
      </w:r>
      <w:r>
        <w:rPr>
          <w:bCs/>
        </w:rPr>
        <w:t>G</w:t>
      </w:r>
      <w:r w:rsidRPr="00C51E31">
        <w:rPr>
          <w:bCs/>
          <w:lang w:val="ru-RU"/>
        </w:rPr>
        <w:t>+</w:t>
      </w:r>
      <w:r>
        <w:rPr>
          <w:bCs/>
          <w:lang w:val="ru-RU"/>
        </w:rPr>
        <w:t>, находящийся в каком-либо круге пользователя системы.</w:t>
      </w:r>
    </w:p>
    <w:p w:rsidR="00A0583B" w:rsidRDefault="00A22004" w:rsidP="00480697">
      <w:pPr>
        <w:rPr>
          <w:lang w:val="ru-RU"/>
        </w:rPr>
      </w:pPr>
      <w:r>
        <w:rPr>
          <w:lang w:val="ru-RU"/>
        </w:rPr>
        <w:t xml:space="preserve">Привязка учетной записи – использование </w:t>
      </w:r>
      <w:r w:rsidR="00A0583B">
        <w:rPr>
          <w:lang w:val="ru-RU"/>
        </w:rPr>
        <w:t>системы с одной (привязанной) учетной записью.</w:t>
      </w:r>
    </w:p>
    <w:p w:rsidR="00C51E31" w:rsidRDefault="00C51E31" w:rsidP="00A0583B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 xml:space="preserve">Рейтинг </w:t>
      </w:r>
      <w:r>
        <w:rPr>
          <w:bCs/>
        </w:rPr>
        <w:t>Google</w:t>
      </w:r>
      <w:r w:rsidRPr="00C51E31">
        <w:rPr>
          <w:bCs/>
          <w:lang w:val="ru-RU"/>
        </w:rPr>
        <w:t xml:space="preserve">+ - число между 0 и 40 (более или менее), который вычисляет </w:t>
      </w:r>
      <w:r w:rsidRPr="00C51E31">
        <w:rPr>
          <w:bCs/>
        </w:rPr>
        <w:t>Google</w:t>
      </w:r>
      <w:r w:rsidRPr="00C51E31">
        <w:rPr>
          <w:bCs/>
          <w:lang w:val="ru-RU"/>
        </w:rPr>
        <w:t>.</w:t>
      </w:r>
    </w:p>
    <w:p w:rsidR="00C51E31" w:rsidRDefault="00C51E31" w:rsidP="00C51E31">
      <w:pPr>
        <w:spacing w:after="120" w:line="240" w:lineRule="atLeast"/>
        <w:rPr>
          <w:bCs/>
          <w:lang w:val="ru-RU"/>
        </w:rPr>
      </w:pPr>
      <w:r>
        <w:rPr>
          <w:bCs/>
          <w:lang w:val="ru-RU"/>
        </w:rPr>
        <w:t>Формула фильтров – это формальная запись нескольких фильтров в виде формулы. Связаны фильтры логическими операциями (и, или). Например, фильтр («Пол» значение «Женский») и («Место проживания» значение «Россия»). Результатом применения такой формулы будут женщины из России.</w:t>
      </w:r>
    </w:p>
    <w:p w:rsidR="00C51E31" w:rsidRPr="00C51E31" w:rsidRDefault="00C51E31" w:rsidP="00A0583B">
      <w:pPr>
        <w:spacing w:after="120" w:line="240" w:lineRule="atLeast"/>
        <w:rPr>
          <w:bCs/>
          <w:lang w:val="ru-RU"/>
        </w:rPr>
      </w:pPr>
    </w:p>
    <w:p w:rsidR="00A0583B" w:rsidRPr="00A0583B" w:rsidRDefault="00A0583B" w:rsidP="00A0583B">
      <w:pPr>
        <w:spacing w:after="120" w:line="240" w:lineRule="atLeast"/>
        <w:rPr>
          <w:b/>
          <w:bCs/>
          <w:lang w:val="ru-RU"/>
        </w:rPr>
      </w:pPr>
    </w:p>
    <w:p w:rsidR="00A22004" w:rsidRDefault="00A22004" w:rsidP="00480697">
      <w:pPr>
        <w:rPr>
          <w:lang w:val="ru-RU"/>
        </w:rPr>
      </w:pPr>
      <w:r>
        <w:rPr>
          <w:lang w:val="ru-RU"/>
        </w:rPr>
        <w:br w:type="page"/>
      </w:r>
    </w:p>
    <w:p w:rsidR="000D1DCE" w:rsidRDefault="00012614" w:rsidP="00A0583B">
      <w:pPr>
        <w:pStyle w:val="1"/>
        <w:spacing w:before="100" w:beforeAutospacing="1"/>
        <w:ind w:left="431" w:hanging="431"/>
        <w:rPr>
          <w:b w:val="0"/>
          <w:lang w:val="ru-RU"/>
        </w:rPr>
      </w:pPr>
      <w:bookmarkStart w:id="5" w:name="_Toc378514961"/>
      <w:r>
        <w:lastRenderedPageBreak/>
        <w:t>Feature Requirements</w:t>
      </w:r>
      <w:bookmarkEnd w:id="5"/>
    </w:p>
    <w:p w:rsidR="00A351BA" w:rsidRDefault="00012614" w:rsidP="00A351BA">
      <w:pPr>
        <w:pStyle w:val="2"/>
        <w:ind w:left="576"/>
        <w:rPr>
          <w:lang w:val="ru-RU"/>
        </w:rPr>
      </w:pPr>
      <w:bookmarkStart w:id="6" w:name="_Toc378514962"/>
      <w:r>
        <w:t>Scenario Manager</w:t>
      </w:r>
      <w:bookmarkEnd w:id="6"/>
    </w:p>
    <w:p w:rsidR="00A351BA" w:rsidRPr="005922C3" w:rsidRDefault="005922C3" w:rsidP="00A351BA">
      <w:pPr>
        <w:rPr>
          <w:b/>
        </w:rPr>
      </w:pPr>
      <w:proofErr w:type="spellStart"/>
      <w:r>
        <w:rPr>
          <w:b/>
        </w:rPr>
        <w:t>Sce</w:t>
      </w:r>
      <w:proofErr w:type="spellEnd"/>
      <w:r w:rsidR="00A351BA"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Teach_001</w:t>
      </w:r>
    </w:p>
    <w:p w:rsidR="00CA6183" w:rsidRDefault="00CA6183" w:rsidP="00A351BA">
      <w:pPr>
        <w:rPr>
          <w:lang w:val="ru-RU"/>
        </w:rPr>
      </w:pPr>
      <w:r>
        <w:rPr>
          <w:lang w:val="ru-RU"/>
        </w:rPr>
        <w:t xml:space="preserve">Пользователь при запуске системы должен иметь возможность выбора загрузки данных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>:</w:t>
      </w:r>
    </w:p>
    <w:p w:rsidR="00CA6183" w:rsidRDefault="00FE05CB" w:rsidP="00CA6183">
      <w:pPr>
        <w:pStyle w:val="af4"/>
        <w:numPr>
          <w:ilvl w:val="0"/>
          <w:numId w:val="24"/>
        </w:numPr>
        <w:rPr>
          <w:lang w:val="ru-RU"/>
        </w:rPr>
      </w:pPr>
      <w:r>
        <w:rPr>
          <w:lang w:val="ru-RU"/>
        </w:rPr>
        <w:t>интернета;</w:t>
      </w:r>
    </w:p>
    <w:p w:rsidR="00CA6183" w:rsidRPr="000D554C" w:rsidRDefault="00CA6183" w:rsidP="00CA6183">
      <w:pPr>
        <w:pStyle w:val="af4"/>
        <w:numPr>
          <w:ilvl w:val="0"/>
          <w:numId w:val="24"/>
        </w:numPr>
        <w:rPr>
          <w:lang w:val="ru-RU"/>
        </w:rPr>
      </w:pPr>
      <w:r w:rsidRPr="00CA6183">
        <w:rPr>
          <w:lang w:val="ru-RU"/>
        </w:rPr>
        <w:t>локально</w:t>
      </w:r>
      <w:r>
        <w:rPr>
          <w:lang w:val="ru-RU"/>
        </w:rPr>
        <w:t>.</w:t>
      </w:r>
    </w:p>
    <w:p w:rsidR="00CA6183" w:rsidRPr="00B730C0" w:rsidRDefault="00CA6183" w:rsidP="00A351BA">
      <w:pPr>
        <w:rPr>
          <w:b/>
        </w:rPr>
      </w:pPr>
    </w:p>
    <w:p w:rsidR="008F32A8" w:rsidRPr="00CA6183" w:rsidRDefault="008F32A8" w:rsidP="008F32A8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 w:rsidR="00120556">
        <w:rPr>
          <w:b/>
          <w:lang w:val="ru-RU"/>
        </w:rPr>
        <w:t>_00</w:t>
      </w:r>
      <w:r w:rsidR="00DD7D67">
        <w:rPr>
          <w:b/>
          <w:lang w:val="ru-RU"/>
        </w:rPr>
        <w:t>2</w:t>
      </w:r>
    </w:p>
    <w:p w:rsidR="00A351BA" w:rsidRPr="00A351BA" w:rsidRDefault="00A351BA" w:rsidP="00A351BA">
      <w:pPr>
        <w:rPr>
          <w:lang w:val="ru-RU"/>
        </w:rPr>
      </w:pPr>
      <w:r>
        <w:rPr>
          <w:lang w:val="ru-RU"/>
        </w:rPr>
        <w:t>Система должна иметь русскоязычный интерфейс.</w:t>
      </w:r>
    </w:p>
    <w:p w:rsidR="001A12C2" w:rsidRDefault="001A12C2" w:rsidP="00E020FA">
      <w:pPr>
        <w:rPr>
          <w:lang w:val="ru-RU"/>
        </w:rPr>
      </w:pPr>
    </w:p>
    <w:p w:rsidR="00305265" w:rsidRDefault="00305265" w:rsidP="00305265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 w:rsidR="00DD7D67">
        <w:rPr>
          <w:b/>
          <w:lang w:val="ru-RU"/>
        </w:rPr>
        <w:t>_003</w:t>
      </w:r>
    </w:p>
    <w:p w:rsidR="00305265" w:rsidRDefault="00C97F08" w:rsidP="00305265">
      <w:pPr>
        <w:rPr>
          <w:lang w:val="ru-RU"/>
        </w:rPr>
      </w:pPr>
      <w:r>
        <w:rPr>
          <w:lang w:val="ru-RU"/>
        </w:rPr>
        <w:t>В системе должна быть представлена возможность просмотра руководства по работе с системой и изменению настроек.</w:t>
      </w:r>
    </w:p>
    <w:p w:rsidR="00FE05CB" w:rsidRDefault="00FE05CB" w:rsidP="00C97F08">
      <w:pPr>
        <w:rPr>
          <w:lang w:val="ru-RU"/>
        </w:rPr>
      </w:pPr>
    </w:p>
    <w:p w:rsidR="00B730C0" w:rsidRPr="000D31C3" w:rsidRDefault="00FE05CB" w:rsidP="000D31C3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 w:rsidR="00DD7D67">
        <w:rPr>
          <w:b/>
          <w:lang w:val="ru-RU"/>
        </w:rPr>
        <w:t>_004</w:t>
      </w:r>
    </w:p>
    <w:p w:rsidR="000D31C3" w:rsidRPr="000D31C3" w:rsidRDefault="000D31C3" w:rsidP="00A70753">
      <w:pPr>
        <w:rPr>
          <w:lang w:val="ru-RU"/>
        </w:rPr>
      </w:pPr>
      <w:r>
        <w:rPr>
          <w:lang w:val="ru-RU"/>
        </w:rPr>
        <w:t xml:space="preserve">На первом шаге при работе фильтрами пользователь должен иметь возможность выбора </w:t>
      </w:r>
      <w:r w:rsidR="00A70753">
        <w:rPr>
          <w:lang w:val="ru-RU"/>
        </w:rPr>
        <w:t>одного и более фильтров.</w:t>
      </w:r>
    </w:p>
    <w:p w:rsidR="00B730C0" w:rsidRDefault="00B730C0" w:rsidP="00B730C0">
      <w:pPr>
        <w:pStyle w:val="af4"/>
        <w:ind w:left="0"/>
        <w:rPr>
          <w:lang w:val="ru-RU"/>
        </w:rPr>
      </w:pPr>
    </w:p>
    <w:p w:rsidR="00FE05CB" w:rsidRPr="00DD7D67" w:rsidRDefault="00FE05CB" w:rsidP="00A70753">
      <w:pPr>
        <w:rPr>
          <w:b/>
          <w:lang w:val="ru-RU"/>
        </w:rPr>
      </w:pPr>
      <w:proofErr w:type="spellStart"/>
      <w:r w:rsidRPr="00FE05CB">
        <w:rPr>
          <w:b/>
        </w:rPr>
        <w:t>Sce</w:t>
      </w:r>
      <w:proofErr w:type="spellEnd"/>
      <w:r w:rsidRPr="009F08D0">
        <w:rPr>
          <w:b/>
          <w:lang w:val="ru-RU"/>
        </w:rPr>
        <w:t>_</w:t>
      </w:r>
      <w:r w:rsidRPr="00FE05CB">
        <w:rPr>
          <w:b/>
        </w:rPr>
        <w:t>Man</w:t>
      </w:r>
      <w:r w:rsidRPr="009F08D0">
        <w:rPr>
          <w:b/>
          <w:lang w:val="ru-RU"/>
        </w:rPr>
        <w:t>_</w:t>
      </w:r>
      <w:r w:rsidRPr="00FE05CB">
        <w:rPr>
          <w:b/>
        </w:rPr>
        <w:t>Teach</w:t>
      </w:r>
      <w:r w:rsidR="00DD7D67" w:rsidRPr="009F08D0">
        <w:rPr>
          <w:b/>
          <w:lang w:val="ru-RU"/>
        </w:rPr>
        <w:t>_00</w:t>
      </w:r>
      <w:r w:rsidR="00DD7D67">
        <w:rPr>
          <w:b/>
          <w:lang w:val="ru-RU"/>
        </w:rPr>
        <w:t>5</w:t>
      </w:r>
    </w:p>
    <w:p w:rsidR="00A70753" w:rsidRDefault="00A70753" w:rsidP="00A70753">
      <w:pPr>
        <w:rPr>
          <w:lang w:val="ru-RU"/>
        </w:rPr>
      </w:pPr>
      <w:r>
        <w:rPr>
          <w:lang w:val="ru-RU"/>
        </w:rPr>
        <w:t>При выборе каждого из фильтров выпадает список, содержащий варианты:</w:t>
      </w:r>
    </w:p>
    <w:p w:rsidR="00A70753" w:rsidRDefault="00A70753" w:rsidP="00A70753">
      <w:pPr>
        <w:pStyle w:val="af4"/>
        <w:numPr>
          <w:ilvl w:val="0"/>
          <w:numId w:val="31"/>
        </w:numPr>
        <w:rPr>
          <w:lang w:val="ru-RU"/>
        </w:rPr>
      </w:pPr>
      <w:r>
        <w:rPr>
          <w:lang w:val="ru-RU"/>
        </w:rPr>
        <w:t>Круги</w:t>
      </w:r>
    </w:p>
    <w:p w:rsidR="00A70753" w:rsidRDefault="00A70753" w:rsidP="00A70753">
      <w:pPr>
        <w:pStyle w:val="af4"/>
        <w:numPr>
          <w:ilvl w:val="0"/>
          <w:numId w:val="31"/>
        </w:numPr>
        <w:rPr>
          <w:lang w:val="ru-RU"/>
        </w:rPr>
      </w:pPr>
      <w:r>
        <w:rPr>
          <w:lang w:val="ru-RU"/>
        </w:rPr>
        <w:t>Имя</w:t>
      </w:r>
    </w:p>
    <w:p w:rsidR="00A70753" w:rsidRDefault="00A70753" w:rsidP="00A70753">
      <w:pPr>
        <w:pStyle w:val="af4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Проживание</w:t>
      </w:r>
    </w:p>
    <w:p w:rsidR="00A70753" w:rsidRDefault="00A70753" w:rsidP="00A70753">
      <w:pPr>
        <w:pStyle w:val="af4"/>
        <w:numPr>
          <w:ilvl w:val="0"/>
          <w:numId w:val="31"/>
        </w:numPr>
        <w:rPr>
          <w:lang w:val="ru-RU"/>
        </w:rPr>
      </w:pPr>
      <w:r>
        <w:rPr>
          <w:lang w:val="ru-RU"/>
        </w:rPr>
        <w:t>Место учебы</w:t>
      </w:r>
    </w:p>
    <w:p w:rsidR="00A70753" w:rsidRPr="00A70753" w:rsidRDefault="00A70753" w:rsidP="00A70753">
      <w:pPr>
        <w:pStyle w:val="af4"/>
        <w:numPr>
          <w:ilvl w:val="0"/>
          <w:numId w:val="31"/>
        </w:numPr>
        <w:rPr>
          <w:lang w:val="ru-RU"/>
        </w:rPr>
      </w:pPr>
      <w:r>
        <w:rPr>
          <w:lang w:val="ru-RU"/>
        </w:rPr>
        <w:t>Место работы.</w:t>
      </w:r>
    </w:p>
    <w:p w:rsidR="00FE05CB" w:rsidRDefault="00FE05CB" w:rsidP="00A70753">
      <w:pPr>
        <w:pStyle w:val="af4"/>
        <w:ind w:left="0"/>
        <w:rPr>
          <w:lang w:val="ru-RU"/>
        </w:rPr>
      </w:pPr>
    </w:p>
    <w:p w:rsidR="000D554C" w:rsidRPr="000D554C" w:rsidRDefault="000D554C" w:rsidP="000D554C">
      <w:pPr>
        <w:rPr>
          <w:b/>
          <w:lang w:val="ru-RU"/>
        </w:rPr>
      </w:pPr>
      <w:proofErr w:type="spellStart"/>
      <w:r w:rsidRPr="00FE05CB">
        <w:rPr>
          <w:b/>
        </w:rPr>
        <w:t>Sce</w:t>
      </w:r>
      <w:proofErr w:type="spellEnd"/>
      <w:r w:rsidRPr="000D554C">
        <w:rPr>
          <w:b/>
          <w:lang w:val="ru-RU"/>
        </w:rPr>
        <w:t>_</w:t>
      </w:r>
      <w:r w:rsidRPr="00FE05CB">
        <w:rPr>
          <w:b/>
        </w:rPr>
        <w:t>Man</w:t>
      </w:r>
      <w:r w:rsidRPr="000D554C">
        <w:rPr>
          <w:b/>
          <w:lang w:val="ru-RU"/>
        </w:rPr>
        <w:t>_</w:t>
      </w:r>
      <w:r w:rsidRPr="00FE05CB">
        <w:rPr>
          <w:b/>
        </w:rPr>
        <w:t>Teach</w:t>
      </w:r>
      <w:r w:rsidR="00DD7D67">
        <w:rPr>
          <w:b/>
          <w:lang w:val="ru-RU"/>
        </w:rPr>
        <w:t>_006</w:t>
      </w:r>
    </w:p>
    <w:p w:rsidR="000D554C" w:rsidRDefault="000D554C" w:rsidP="00A70753">
      <w:pPr>
        <w:pStyle w:val="af4"/>
        <w:ind w:left="0"/>
        <w:rPr>
          <w:lang w:val="ru-RU"/>
        </w:rPr>
      </w:pPr>
      <w:r>
        <w:rPr>
          <w:lang w:val="ru-RU"/>
        </w:rPr>
        <w:t>После выбора каждого из вариантов фильтра пользователь должен иметь возможность выбора включающих и</w:t>
      </w:r>
      <w:r w:rsidR="00EB7EED">
        <w:rPr>
          <w:lang w:val="ru-RU"/>
        </w:rPr>
        <w:t xml:space="preserve"> исключающих критериев фильтра.</w:t>
      </w:r>
    </w:p>
    <w:p w:rsidR="000D554C" w:rsidRDefault="000D554C" w:rsidP="00A70753">
      <w:pPr>
        <w:pStyle w:val="af4"/>
        <w:ind w:left="0"/>
        <w:rPr>
          <w:lang w:val="ru-RU"/>
        </w:rPr>
      </w:pPr>
    </w:p>
    <w:p w:rsidR="000D554C" w:rsidRDefault="000D554C" w:rsidP="00A70753">
      <w:pPr>
        <w:pStyle w:val="af4"/>
        <w:ind w:left="0"/>
        <w:rPr>
          <w:lang w:val="ru-RU"/>
        </w:rPr>
      </w:pPr>
    </w:p>
    <w:p w:rsidR="00EB7EED" w:rsidRPr="000D554C" w:rsidRDefault="00EB7EED" w:rsidP="00A70753">
      <w:pPr>
        <w:pStyle w:val="af4"/>
        <w:ind w:left="0"/>
        <w:rPr>
          <w:lang w:val="ru-RU"/>
        </w:rPr>
      </w:pPr>
    </w:p>
    <w:p w:rsidR="000D554C" w:rsidRDefault="000D554C" w:rsidP="00FE05CB">
      <w:pPr>
        <w:rPr>
          <w:b/>
          <w:lang w:val="ru-RU"/>
        </w:rPr>
      </w:pPr>
      <w:proofErr w:type="spellStart"/>
      <w:r>
        <w:rPr>
          <w:b/>
        </w:rPr>
        <w:lastRenderedPageBreak/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 w:rsidR="00DD7D67">
        <w:rPr>
          <w:b/>
          <w:lang w:val="ru-RU"/>
        </w:rPr>
        <w:t>_007</w:t>
      </w:r>
    </w:p>
    <w:p w:rsidR="000D554C" w:rsidRDefault="000D554C" w:rsidP="008B1BB5">
      <w:pPr>
        <w:rPr>
          <w:lang w:val="ru-RU"/>
        </w:rPr>
      </w:pPr>
      <w:r>
        <w:rPr>
          <w:lang w:val="ru-RU"/>
        </w:rPr>
        <w:t xml:space="preserve">Включающие или исключающие критерия фильтра должны быть представлены в виде списка, напротив каждого </w:t>
      </w:r>
      <w:r w:rsidR="008B1BB5">
        <w:rPr>
          <w:lang w:val="ru-RU"/>
        </w:rPr>
        <w:t xml:space="preserve">элемента, </w:t>
      </w:r>
      <w:r>
        <w:rPr>
          <w:lang w:val="ru-RU"/>
        </w:rPr>
        <w:t xml:space="preserve">которого находится </w:t>
      </w:r>
      <w:r>
        <w:t>check</w:t>
      </w:r>
      <w:r w:rsidRPr="000D554C">
        <w:rPr>
          <w:lang w:val="ru-RU"/>
        </w:rPr>
        <w:t>-</w:t>
      </w:r>
      <w:r>
        <w:t>box</w:t>
      </w:r>
      <w:r w:rsidR="008B1BB5">
        <w:rPr>
          <w:lang w:val="ru-RU"/>
        </w:rPr>
        <w:t>.</w:t>
      </w:r>
    </w:p>
    <w:p w:rsidR="008B1BB5" w:rsidRDefault="008B1BB5" w:rsidP="008B1BB5">
      <w:pPr>
        <w:rPr>
          <w:lang w:val="ru-RU"/>
        </w:rPr>
      </w:pPr>
    </w:p>
    <w:p w:rsidR="008B1BB5" w:rsidRDefault="008B1BB5" w:rsidP="008B1BB5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>
        <w:rPr>
          <w:b/>
          <w:lang w:val="ru-RU"/>
        </w:rPr>
        <w:t>_008</w:t>
      </w:r>
    </w:p>
    <w:p w:rsidR="008B1BB5" w:rsidRDefault="008B1BB5" w:rsidP="008B1BB5">
      <w:pPr>
        <w:rPr>
          <w:lang w:val="ru-RU"/>
        </w:rPr>
      </w:pPr>
      <w:r>
        <w:rPr>
          <w:lang w:val="ru-RU"/>
        </w:rPr>
        <w:t>Элементы для включающих или исключающих критериев фильтра должны содержать:</w:t>
      </w:r>
    </w:p>
    <w:p w:rsidR="008B1BB5" w:rsidRDefault="008B1BB5" w:rsidP="008B1BB5">
      <w:pPr>
        <w:pStyle w:val="af4"/>
        <w:numPr>
          <w:ilvl w:val="0"/>
          <w:numId w:val="33"/>
        </w:numPr>
        <w:rPr>
          <w:lang w:val="ru-RU"/>
        </w:rPr>
      </w:pPr>
      <w:r>
        <w:rPr>
          <w:lang w:val="ru-RU"/>
        </w:rPr>
        <w:t>Друзья</w:t>
      </w:r>
    </w:p>
    <w:p w:rsidR="008B1BB5" w:rsidRDefault="008B1BB5" w:rsidP="008B1BB5">
      <w:pPr>
        <w:pStyle w:val="af4"/>
        <w:numPr>
          <w:ilvl w:val="0"/>
          <w:numId w:val="33"/>
        </w:numPr>
        <w:rPr>
          <w:lang w:val="ru-RU"/>
        </w:rPr>
      </w:pPr>
      <w:r>
        <w:rPr>
          <w:lang w:val="ru-RU"/>
        </w:rPr>
        <w:t>Семья</w:t>
      </w:r>
    </w:p>
    <w:p w:rsidR="008B1BB5" w:rsidRDefault="008B1BB5" w:rsidP="008B1BB5">
      <w:pPr>
        <w:pStyle w:val="af4"/>
        <w:numPr>
          <w:ilvl w:val="0"/>
          <w:numId w:val="33"/>
        </w:numPr>
        <w:rPr>
          <w:lang w:val="ru-RU"/>
        </w:rPr>
      </w:pPr>
      <w:r>
        <w:rPr>
          <w:lang w:val="ru-RU"/>
        </w:rPr>
        <w:t>Знакомые</w:t>
      </w:r>
    </w:p>
    <w:p w:rsidR="008B1BB5" w:rsidRDefault="008B1BB5" w:rsidP="008B1BB5">
      <w:pPr>
        <w:pStyle w:val="af4"/>
        <w:numPr>
          <w:ilvl w:val="0"/>
          <w:numId w:val="33"/>
        </w:numPr>
        <w:rPr>
          <w:lang w:val="ru-RU"/>
        </w:rPr>
      </w:pPr>
      <w:r>
        <w:rPr>
          <w:lang w:val="ru-RU"/>
        </w:rPr>
        <w:t>Подписи.</w:t>
      </w:r>
    </w:p>
    <w:p w:rsidR="008B1BB5" w:rsidRPr="008B1BB5" w:rsidRDefault="008B1BB5" w:rsidP="008B1BB5">
      <w:pPr>
        <w:pStyle w:val="af4"/>
        <w:ind w:left="765"/>
        <w:rPr>
          <w:lang w:val="ru-RU"/>
        </w:rPr>
      </w:pPr>
    </w:p>
    <w:p w:rsidR="00DD7D67" w:rsidRDefault="00DD7D67" w:rsidP="00DD7D67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>
        <w:rPr>
          <w:b/>
          <w:lang w:val="ru-RU"/>
        </w:rPr>
        <w:t>_009</w:t>
      </w:r>
    </w:p>
    <w:p w:rsidR="00DD7D67" w:rsidRDefault="00DD7D67" w:rsidP="00FE05CB">
      <w:pPr>
        <w:rPr>
          <w:lang w:val="ru-RU"/>
        </w:rPr>
      </w:pPr>
      <w:r>
        <w:rPr>
          <w:lang w:val="ru-RU"/>
        </w:rPr>
        <w:t>Система должна предоставить возможность принятия или отмены выбранных критериев фильтра.</w:t>
      </w:r>
    </w:p>
    <w:p w:rsidR="00DD7D67" w:rsidRPr="00DD7D67" w:rsidRDefault="00DD7D67" w:rsidP="00FE05CB">
      <w:pPr>
        <w:rPr>
          <w:lang w:val="ru-RU"/>
        </w:rPr>
      </w:pPr>
    </w:p>
    <w:p w:rsidR="00FE05CB" w:rsidRDefault="00FE05CB" w:rsidP="00FE05CB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 w:rsidR="00DD7D67">
        <w:rPr>
          <w:b/>
          <w:lang w:val="ru-RU"/>
        </w:rPr>
        <w:t>_010</w:t>
      </w:r>
    </w:p>
    <w:p w:rsidR="00104934" w:rsidRPr="00104934" w:rsidRDefault="007360DA" w:rsidP="00104934">
      <w:pPr>
        <w:pStyle w:val="af4"/>
        <w:ind w:left="0"/>
        <w:rPr>
          <w:b/>
          <w:bCs/>
          <w:lang w:val="ru-RU"/>
        </w:rPr>
      </w:pPr>
      <w:r>
        <w:rPr>
          <w:lang w:val="ru-RU"/>
        </w:rPr>
        <w:t>Система должна предоставить возможность загрузки и сохранения формулы фильтра.</w:t>
      </w:r>
    </w:p>
    <w:p w:rsidR="00E36B9A" w:rsidRDefault="00E36B9A" w:rsidP="00E36B9A">
      <w:pPr>
        <w:pStyle w:val="af4"/>
        <w:rPr>
          <w:lang w:val="ru-RU"/>
        </w:rPr>
      </w:pPr>
    </w:p>
    <w:p w:rsidR="00E36B9A" w:rsidRDefault="00E36B9A" w:rsidP="00E36B9A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 w:rsidR="00120556">
        <w:rPr>
          <w:b/>
          <w:lang w:val="ru-RU"/>
        </w:rPr>
        <w:t>_01</w:t>
      </w:r>
      <w:r w:rsidR="00DD7D67">
        <w:rPr>
          <w:b/>
          <w:lang w:val="ru-RU"/>
        </w:rPr>
        <w:t>1</w:t>
      </w:r>
    </w:p>
    <w:p w:rsidR="005E24CE" w:rsidRDefault="007360DA" w:rsidP="007360DA">
      <w:pPr>
        <w:pStyle w:val="af4"/>
        <w:ind w:left="0"/>
        <w:rPr>
          <w:lang w:val="ru-RU"/>
        </w:rPr>
      </w:pPr>
      <w:r>
        <w:rPr>
          <w:lang w:val="ru-RU"/>
        </w:rPr>
        <w:t>После выбора фильтров система должна предоставить возможность принятия выбранных параметров или их отмены</w:t>
      </w:r>
      <w:r w:rsidR="005E24CE">
        <w:rPr>
          <w:lang w:val="ru-RU"/>
        </w:rPr>
        <w:t>.</w:t>
      </w:r>
    </w:p>
    <w:p w:rsidR="005E24CE" w:rsidRDefault="005E24CE" w:rsidP="005E24CE">
      <w:pPr>
        <w:pStyle w:val="af4"/>
        <w:rPr>
          <w:lang w:val="ru-RU"/>
        </w:rPr>
      </w:pPr>
    </w:p>
    <w:p w:rsidR="005E24CE" w:rsidRPr="007360DA" w:rsidRDefault="005E24CE" w:rsidP="005E24CE">
      <w:pPr>
        <w:pStyle w:val="af4"/>
        <w:rPr>
          <w:lang w:val="ru-RU"/>
        </w:rPr>
      </w:pPr>
    </w:p>
    <w:p w:rsidR="005E24CE" w:rsidRPr="005E24CE" w:rsidRDefault="005E24CE" w:rsidP="005E24CE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>
        <w:rPr>
          <w:b/>
          <w:lang w:val="ru-RU"/>
        </w:rPr>
        <w:t>_0</w:t>
      </w:r>
      <w:r w:rsidR="00DD7D67">
        <w:rPr>
          <w:b/>
          <w:lang w:val="ru-RU"/>
        </w:rPr>
        <w:t>12</w:t>
      </w:r>
    </w:p>
    <w:p w:rsidR="005E24CE" w:rsidRPr="000D31C3" w:rsidRDefault="000D554C" w:rsidP="005E24CE">
      <w:pPr>
        <w:rPr>
          <w:lang w:val="ru-RU"/>
        </w:rPr>
      </w:pPr>
      <w:r>
        <w:rPr>
          <w:lang w:val="ru-RU"/>
        </w:rPr>
        <w:t>На втором шаге пользователь должен иметь возможность выбора действий с фильтрами.</w:t>
      </w:r>
    </w:p>
    <w:p w:rsidR="000D31C3" w:rsidRPr="000D31C3" w:rsidRDefault="000D31C3" w:rsidP="005E24CE">
      <w:pPr>
        <w:rPr>
          <w:lang w:val="ru-RU"/>
        </w:rPr>
      </w:pPr>
    </w:p>
    <w:p w:rsidR="009F08D0" w:rsidRDefault="009F08D0" w:rsidP="009F08D0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>
        <w:rPr>
          <w:b/>
          <w:lang w:val="ru-RU"/>
        </w:rPr>
        <w:t>_013</w:t>
      </w:r>
    </w:p>
    <w:p w:rsidR="009F08D0" w:rsidRDefault="009F08D0" w:rsidP="009F08D0">
      <w:pPr>
        <w:rPr>
          <w:lang w:val="ru-RU"/>
        </w:rPr>
      </w:pPr>
      <w:r>
        <w:rPr>
          <w:lang w:val="ru-RU"/>
        </w:rPr>
        <w:t>На втором шаге система должна предоставить возможность выбора операции с кругами, которые представлены в виде списка:</w:t>
      </w:r>
    </w:p>
    <w:p w:rsidR="009F08D0" w:rsidRDefault="009F08D0" w:rsidP="009F08D0">
      <w:pPr>
        <w:pStyle w:val="af4"/>
        <w:numPr>
          <w:ilvl w:val="0"/>
          <w:numId w:val="28"/>
        </w:numPr>
        <w:rPr>
          <w:lang w:val="ru-RU"/>
        </w:rPr>
      </w:pPr>
      <w:r>
        <w:rPr>
          <w:lang w:val="ru-RU"/>
        </w:rPr>
        <w:t>Добавить в круг;</w:t>
      </w:r>
    </w:p>
    <w:p w:rsidR="009F08D0" w:rsidRDefault="009F08D0" w:rsidP="009F08D0">
      <w:pPr>
        <w:pStyle w:val="af4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Переместить из круга;</w:t>
      </w:r>
    </w:p>
    <w:p w:rsidR="009F08D0" w:rsidRDefault="009F08D0" w:rsidP="009F08D0">
      <w:pPr>
        <w:pStyle w:val="af4"/>
        <w:numPr>
          <w:ilvl w:val="0"/>
          <w:numId w:val="28"/>
        </w:numPr>
        <w:rPr>
          <w:lang w:val="ru-RU"/>
        </w:rPr>
      </w:pPr>
      <w:r>
        <w:rPr>
          <w:lang w:val="ru-RU"/>
        </w:rPr>
        <w:t>Удалить из круга;</w:t>
      </w:r>
    </w:p>
    <w:p w:rsidR="009F08D0" w:rsidRDefault="009F08D0" w:rsidP="009F08D0">
      <w:pPr>
        <w:pStyle w:val="af4"/>
        <w:numPr>
          <w:ilvl w:val="0"/>
          <w:numId w:val="28"/>
        </w:numPr>
        <w:rPr>
          <w:lang w:val="ru-RU"/>
        </w:rPr>
      </w:pPr>
      <w:r>
        <w:rPr>
          <w:lang w:val="ru-RU"/>
        </w:rPr>
        <w:t>Удалить из всех кругов.</w:t>
      </w:r>
    </w:p>
    <w:p w:rsidR="009F08D0" w:rsidRDefault="009F08D0" w:rsidP="009F08D0">
      <w:pPr>
        <w:pStyle w:val="af4"/>
      </w:pPr>
    </w:p>
    <w:p w:rsidR="00CE1C45" w:rsidRDefault="00CE1C45" w:rsidP="00CE1C45">
      <w:pPr>
        <w:pStyle w:val="af4"/>
        <w:ind w:left="0"/>
        <w:rPr>
          <w:b/>
        </w:rPr>
      </w:pPr>
    </w:p>
    <w:p w:rsidR="00CE1C45" w:rsidRPr="00CE1C45" w:rsidRDefault="00CE1C45" w:rsidP="00CE1C45">
      <w:pPr>
        <w:rPr>
          <w:b/>
          <w:lang w:val="ru-RU"/>
        </w:rPr>
      </w:pPr>
      <w:proofErr w:type="spellStart"/>
      <w:r w:rsidRPr="00CE1C45">
        <w:rPr>
          <w:b/>
        </w:rPr>
        <w:lastRenderedPageBreak/>
        <w:t>Sce</w:t>
      </w:r>
      <w:proofErr w:type="spellEnd"/>
      <w:r w:rsidRPr="00CE1C45">
        <w:rPr>
          <w:b/>
          <w:lang w:val="ru-RU"/>
        </w:rPr>
        <w:t>_</w:t>
      </w:r>
      <w:r w:rsidRPr="00CE1C45">
        <w:rPr>
          <w:b/>
        </w:rPr>
        <w:t>Man</w:t>
      </w:r>
      <w:r w:rsidRPr="00CE1C45">
        <w:rPr>
          <w:b/>
          <w:lang w:val="ru-RU"/>
        </w:rPr>
        <w:t>_</w:t>
      </w:r>
      <w:r w:rsidRPr="00CE1C45">
        <w:rPr>
          <w:b/>
        </w:rPr>
        <w:t>Teach</w:t>
      </w:r>
      <w:r w:rsidR="00C47B8F">
        <w:rPr>
          <w:b/>
          <w:lang w:val="ru-RU"/>
        </w:rPr>
        <w:t>_014</w:t>
      </w:r>
    </w:p>
    <w:p w:rsidR="00CE1C45" w:rsidRDefault="00CE1C45" w:rsidP="00C47B8F">
      <w:pPr>
        <w:rPr>
          <w:lang w:val="ru-RU"/>
        </w:rPr>
      </w:pPr>
      <w:r>
        <w:rPr>
          <w:lang w:val="ru-RU"/>
        </w:rPr>
        <w:t xml:space="preserve">На втором шаге при выборе операции с кругами «Добавить в круг», «Переместить в круг» или «Удалить из круга» система должна предоставить возможность выбора круга, над которым </w:t>
      </w:r>
      <w:r w:rsidR="00C47B8F">
        <w:rPr>
          <w:lang w:val="ru-RU"/>
        </w:rPr>
        <w:t>требуется совершить данную операцию.</w:t>
      </w:r>
    </w:p>
    <w:p w:rsidR="00C47B8F" w:rsidRPr="00CE1C45" w:rsidRDefault="00C47B8F" w:rsidP="00C47B8F">
      <w:pPr>
        <w:rPr>
          <w:lang w:val="ru-RU"/>
        </w:rPr>
      </w:pPr>
    </w:p>
    <w:p w:rsidR="00C47B8F" w:rsidRPr="00CE1C45" w:rsidRDefault="00C47B8F" w:rsidP="00C47B8F">
      <w:pPr>
        <w:rPr>
          <w:b/>
          <w:lang w:val="ru-RU"/>
        </w:rPr>
      </w:pPr>
      <w:proofErr w:type="spellStart"/>
      <w:r w:rsidRPr="00CE1C45">
        <w:rPr>
          <w:b/>
        </w:rPr>
        <w:t>Sce</w:t>
      </w:r>
      <w:proofErr w:type="spellEnd"/>
      <w:r w:rsidRPr="00CE1C45">
        <w:rPr>
          <w:b/>
          <w:lang w:val="ru-RU"/>
        </w:rPr>
        <w:t>_</w:t>
      </w:r>
      <w:r w:rsidRPr="00CE1C45">
        <w:rPr>
          <w:b/>
        </w:rPr>
        <w:t>Man</w:t>
      </w:r>
      <w:r w:rsidRPr="00CE1C45">
        <w:rPr>
          <w:b/>
          <w:lang w:val="ru-RU"/>
        </w:rPr>
        <w:t>_</w:t>
      </w:r>
      <w:r w:rsidRPr="00CE1C45">
        <w:rPr>
          <w:b/>
        </w:rPr>
        <w:t>Teach</w:t>
      </w:r>
      <w:r>
        <w:rPr>
          <w:b/>
          <w:lang w:val="ru-RU"/>
        </w:rPr>
        <w:t>_015</w:t>
      </w:r>
    </w:p>
    <w:p w:rsidR="00CE1C45" w:rsidRPr="00C47B8F" w:rsidRDefault="00C47B8F" w:rsidP="00CE1C45">
      <w:pPr>
        <w:pStyle w:val="af4"/>
        <w:ind w:left="0"/>
        <w:rPr>
          <w:lang w:val="ru-RU"/>
        </w:rPr>
      </w:pPr>
      <w:r>
        <w:rPr>
          <w:lang w:val="ru-RU"/>
        </w:rPr>
        <w:t xml:space="preserve">Выбор круга, над которым должно совершиться определенное действие, должен осуществляться с помощью </w:t>
      </w:r>
      <w:r>
        <w:t>check</w:t>
      </w:r>
      <w:r w:rsidRPr="00C47B8F">
        <w:rPr>
          <w:lang w:val="ru-RU"/>
        </w:rPr>
        <w:t>-</w:t>
      </w:r>
      <w:r>
        <w:t>box</w:t>
      </w:r>
      <w:r>
        <w:rPr>
          <w:lang w:val="ru-RU"/>
        </w:rPr>
        <w:t>.</w:t>
      </w:r>
    </w:p>
    <w:p w:rsidR="00C47B8F" w:rsidRPr="00CE1C45" w:rsidRDefault="00C47B8F" w:rsidP="00CE1C45">
      <w:pPr>
        <w:pStyle w:val="af4"/>
        <w:ind w:left="0"/>
        <w:rPr>
          <w:lang w:val="ru-RU"/>
        </w:rPr>
      </w:pPr>
    </w:p>
    <w:p w:rsidR="009F08D0" w:rsidRPr="00C47B8F" w:rsidRDefault="009F08D0" w:rsidP="009F08D0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9497B">
        <w:rPr>
          <w:b/>
          <w:lang w:val="ru-RU"/>
        </w:rPr>
        <w:t>_</w:t>
      </w:r>
      <w:r>
        <w:rPr>
          <w:b/>
        </w:rPr>
        <w:t>Man</w:t>
      </w:r>
      <w:r w:rsidRPr="0079497B">
        <w:rPr>
          <w:b/>
          <w:lang w:val="ru-RU"/>
        </w:rPr>
        <w:t>_</w:t>
      </w:r>
      <w:r>
        <w:rPr>
          <w:b/>
        </w:rPr>
        <w:t>Teach</w:t>
      </w:r>
      <w:r w:rsidR="00C47B8F" w:rsidRPr="0079497B">
        <w:rPr>
          <w:b/>
          <w:lang w:val="ru-RU"/>
        </w:rPr>
        <w:t>_01</w:t>
      </w:r>
      <w:r w:rsidR="00C47B8F">
        <w:rPr>
          <w:b/>
          <w:lang w:val="ru-RU"/>
        </w:rPr>
        <w:t>6</w:t>
      </w:r>
    </w:p>
    <w:p w:rsidR="009F08D0" w:rsidRDefault="00CE1C45" w:rsidP="009F08D0">
      <w:pPr>
        <w:rPr>
          <w:lang w:val="ru-RU"/>
        </w:rPr>
      </w:pPr>
      <w:r>
        <w:rPr>
          <w:lang w:val="ru-RU"/>
        </w:rPr>
        <w:t>На втором</w:t>
      </w:r>
      <w:r w:rsidR="009F08D0">
        <w:rPr>
          <w:lang w:val="ru-RU"/>
        </w:rPr>
        <w:t xml:space="preserve"> шаге система должна предоставить возможность экспорта данных в файл со следующими расширениями:</w:t>
      </w:r>
    </w:p>
    <w:p w:rsidR="009F08D0" w:rsidRPr="005E24CE" w:rsidRDefault="009F08D0" w:rsidP="009F08D0">
      <w:pPr>
        <w:pStyle w:val="af4"/>
        <w:numPr>
          <w:ilvl w:val="0"/>
          <w:numId w:val="29"/>
        </w:numPr>
        <w:rPr>
          <w:lang w:val="ru-RU"/>
        </w:rPr>
      </w:pPr>
      <w:r>
        <w:t>csv</w:t>
      </w:r>
    </w:p>
    <w:p w:rsidR="009F08D0" w:rsidRPr="009F08D0" w:rsidRDefault="009F08D0" w:rsidP="00120556">
      <w:pPr>
        <w:pStyle w:val="af4"/>
        <w:numPr>
          <w:ilvl w:val="0"/>
          <w:numId w:val="29"/>
        </w:numPr>
        <w:rPr>
          <w:lang w:val="ru-RU"/>
        </w:rPr>
      </w:pPr>
      <w:r>
        <w:t>xml</w:t>
      </w:r>
    </w:p>
    <w:p w:rsidR="009F08D0" w:rsidRDefault="009F08D0" w:rsidP="00120556">
      <w:pPr>
        <w:rPr>
          <w:b/>
          <w:lang w:val="ru-RU"/>
        </w:rPr>
      </w:pPr>
    </w:p>
    <w:p w:rsidR="00120556" w:rsidRPr="00CA6183" w:rsidRDefault="00120556" w:rsidP="00120556">
      <w:pPr>
        <w:rPr>
          <w:b/>
          <w:lang w:val="ru-RU"/>
        </w:rPr>
      </w:pPr>
      <w:proofErr w:type="spellStart"/>
      <w:r>
        <w:rPr>
          <w:b/>
        </w:rPr>
        <w:t>Sce</w:t>
      </w:r>
      <w:proofErr w:type="spellEnd"/>
      <w:r w:rsidRPr="007D0DC4">
        <w:rPr>
          <w:b/>
          <w:lang w:val="ru-RU"/>
        </w:rPr>
        <w:t>_</w:t>
      </w:r>
      <w:r>
        <w:rPr>
          <w:b/>
        </w:rPr>
        <w:t>Man</w:t>
      </w:r>
      <w:r>
        <w:rPr>
          <w:b/>
          <w:lang w:val="ru-RU"/>
        </w:rPr>
        <w:t>_</w:t>
      </w:r>
      <w:r>
        <w:rPr>
          <w:b/>
        </w:rPr>
        <w:t>Teach</w:t>
      </w:r>
      <w:r w:rsidR="00C47B8F">
        <w:rPr>
          <w:b/>
          <w:lang w:val="ru-RU"/>
        </w:rPr>
        <w:t>_017</w:t>
      </w:r>
    </w:p>
    <w:p w:rsidR="00305265" w:rsidRPr="00DD7D67" w:rsidRDefault="00120556" w:rsidP="00E020FA">
      <w:pPr>
        <w:rPr>
          <w:lang w:val="ru-RU"/>
        </w:rPr>
      </w:pPr>
      <w:r>
        <w:rPr>
          <w:lang w:val="ru-RU"/>
        </w:rPr>
        <w:t xml:space="preserve">Пользователь </w:t>
      </w:r>
      <w:r w:rsidR="00C258F3">
        <w:rPr>
          <w:lang w:val="ru-RU"/>
        </w:rPr>
        <w:t xml:space="preserve">всегда </w:t>
      </w:r>
      <w:r>
        <w:rPr>
          <w:lang w:val="ru-RU"/>
        </w:rPr>
        <w:t>должен иметь возможность выхода из системы.</w:t>
      </w:r>
    </w:p>
    <w:sectPr w:rsidR="00305265" w:rsidRPr="00DD7D67" w:rsidSect="00480697">
      <w:headerReference w:type="default" r:id="rId11"/>
      <w:footerReference w:type="default" r:id="rId12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4B2" w:rsidRDefault="006F24B2" w:rsidP="007732EC">
      <w:pPr>
        <w:spacing w:after="0" w:line="240" w:lineRule="auto"/>
      </w:pPr>
      <w:r>
        <w:separator/>
      </w:r>
    </w:p>
  </w:endnote>
  <w:endnote w:type="continuationSeparator" w:id="0">
    <w:p w:rsidR="006F24B2" w:rsidRDefault="006F24B2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4B2" w:rsidRDefault="006F24B2" w:rsidP="007732EC">
      <w:pPr>
        <w:spacing w:after="0" w:line="240" w:lineRule="auto"/>
      </w:pPr>
      <w:r>
        <w:separator/>
      </w:r>
    </w:p>
  </w:footnote>
  <w:footnote w:type="continuationSeparator" w:id="0">
    <w:p w:rsidR="006F24B2" w:rsidRDefault="006F24B2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Pr="00145432" w:rsidRDefault="007732EC" w:rsidP="00A164DB">
    <w:pPr>
      <w:pStyle w:val="af6"/>
      <w:ind w:left="284" w:firstLine="1559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43724"/>
    <w:multiLevelType w:val="hybridMultilevel"/>
    <w:tmpl w:val="4C8AE168"/>
    <w:lvl w:ilvl="0" w:tplc="51FEF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773E8"/>
    <w:multiLevelType w:val="hybridMultilevel"/>
    <w:tmpl w:val="A64A03FA"/>
    <w:lvl w:ilvl="0" w:tplc="51FEF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F0C14"/>
    <w:multiLevelType w:val="hybridMultilevel"/>
    <w:tmpl w:val="01DA7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11142"/>
    <w:multiLevelType w:val="hybridMultilevel"/>
    <w:tmpl w:val="91E0C38C"/>
    <w:lvl w:ilvl="0" w:tplc="51FEF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E603E"/>
    <w:multiLevelType w:val="hybridMultilevel"/>
    <w:tmpl w:val="CAA6CA12"/>
    <w:lvl w:ilvl="0" w:tplc="51FEF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67A"/>
    <w:multiLevelType w:val="hybridMultilevel"/>
    <w:tmpl w:val="EFBC9766"/>
    <w:lvl w:ilvl="0" w:tplc="51FEFF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A334EC"/>
    <w:multiLevelType w:val="hybridMultilevel"/>
    <w:tmpl w:val="EE52746E"/>
    <w:lvl w:ilvl="0" w:tplc="51FEFF42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8453D"/>
    <w:multiLevelType w:val="hybridMultilevel"/>
    <w:tmpl w:val="F4C0064A"/>
    <w:lvl w:ilvl="0" w:tplc="51FEF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B3C75"/>
    <w:multiLevelType w:val="hybridMultilevel"/>
    <w:tmpl w:val="114A8E22"/>
    <w:lvl w:ilvl="0" w:tplc="51FEF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55B93"/>
    <w:multiLevelType w:val="hybridMultilevel"/>
    <w:tmpl w:val="E294FFD0"/>
    <w:lvl w:ilvl="0" w:tplc="51FEF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821E9"/>
    <w:multiLevelType w:val="hybridMultilevel"/>
    <w:tmpl w:val="1D0CB7F0"/>
    <w:lvl w:ilvl="0" w:tplc="51FEF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AD4B57"/>
    <w:multiLevelType w:val="hybridMultilevel"/>
    <w:tmpl w:val="32DC8050"/>
    <w:lvl w:ilvl="0" w:tplc="51FEFF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1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4"/>
  </w:num>
  <w:num w:numId="25">
    <w:abstractNumId w:val="7"/>
  </w:num>
  <w:num w:numId="26">
    <w:abstractNumId w:val="11"/>
  </w:num>
  <w:num w:numId="27">
    <w:abstractNumId w:val="15"/>
  </w:num>
  <w:num w:numId="28">
    <w:abstractNumId w:val="13"/>
  </w:num>
  <w:num w:numId="29">
    <w:abstractNumId w:val="6"/>
  </w:num>
  <w:num w:numId="30">
    <w:abstractNumId w:val="12"/>
  </w:num>
  <w:num w:numId="31">
    <w:abstractNumId w:val="3"/>
  </w:num>
  <w:num w:numId="32">
    <w:abstractNumId w:val="4"/>
  </w:num>
  <w:num w:numId="33">
    <w:abstractNumId w:val="9"/>
  </w:num>
  <w:num w:numId="34">
    <w:abstractNumId w:val="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12614"/>
    <w:rsid w:val="00032B70"/>
    <w:rsid w:val="00042EB5"/>
    <w:rsid w:val="000908D3"/>
    <w:rsid w:val="000C7704"/>
    <w:rsid w:val="000D1DCE"/>
    <w:rsid w:val="000D31C3"/>
    <w:rsid w:val="000D554C"/>
    <w:rsid w:val="00104934"/>
    <w:rsid w:val="00120556"/>
    <w:rsid w:val="0012409E"/>
    <w:rsid w:val="00145432"/>
    <w:rsid w:val="0014682B"/>
    <w:rsid w:val="00152ECD"/>
    <w:rsid w:val="001A12C2"/>
    <w:rsid w:val="001B08AF"/>
    <w:rsid w:val="001C256D"/>
    <w:rsid w:val="002F2A5C"/>
    <w:rsid w:val="00305265"/>
    <w:rsid w:val="00334744"/>
    <w:rsid w:val="0037498D"/>
    <w:rsid w:val="003C02C2"/>
    <w:rsid w:val="003C1E12"/>
    <w:rsid w:val="004071EC"/>
    <w:rsid w:val="00442A94"/>
    <w:rsid w:val="0046713A"/>
    <w:rsid w:val="00480697"/>
    <w:rsid w:val="00492CF9"/>
    <w:rsid w:val="004A792F"/>
    <w:rsid w:val="004D354C"/>
    <w:rsid w:val="004F1393"/>
    <w:rsid w:val="00534380"/>
    <w:rsid w:val="00552E53"/>
    <w:rsid w:val="00566365"/>
    <w:rsid w:val="005911AA"/>
    <w:rsid w:val="005922C3"/>
    <w:rsid w:val="005D4744"/>
    <w:rsid w:val="005E24CE"/>
    <w:rsid w:val="00626B70"/>
    <w:rsid w:val="00633FD6"/>
    <w:rsid w:val="006438AB"/>
    <w:rsid w:val="00684B1E"/>
    <w:rsid w:val="006F24B2"/>
    <w:rsid w:val="00727B7A"/>
    <w:rsid w:val="007360DA"/>
    <w:rsid w:val="007732EC"/>
    <w:rsid w:val="007836EA"/>
    <w:rsid w:val="0079497B"/>
    <w:rsid w:val="007D0DC4"/>
    <w:rsid w:val="008201E3"/>
    <w:rsid w:val="00820457"/>
    <w:rsid w:val="0082328B"/>
    <w:rsid w:val="00891817"/>
    <w:rsid w:val="008A6237"/>
    <w:rsid w:val="008B1BB5"/>
    <w:rsid w:val="008F32A8"/>
    <w:rsid w:val="008F4981"/>
    <w:rsid w:val="00935487"/>
    <w:rsid w:val="009566B9"/>
    <w:rsid w:val="009F08D0"/>
    <w:rsid w:val="00A0583B"/>
    <w:rsid w:val="00A164DB"/>
    <w:rsid w:val="00A22004"/>
    <w:rsid w:val="00A351BA"/>
    <w:rsid w:val="00A70753"/>
    <w:rsid w:val="00A837B2"/>
    <w:rsid w:val="00AA7880"/>
    <w:rsid w:val="00AF3BA7"/>
    <w:rsid w:val="00B10B41"/>
    <w:rsid w:val="00B128B0"/>
    <w:rsid w:val="00B46939"/>
    <w:rsid w:val="00B512ED"/>
    <w:rsid w:val="00B730C0"/>
    <w:rsid w:val="00BB3BED"/>
    <w:rsid w:val="00BF77F0"/>
    <w:rsid w:val="00C258F3"/>
    <w:rsid w:val="00C47B8F"/>
    <w:rsid w:val="00C51E31"/>
    <w:rsid w:val="00C858E2"/>
    <w:rsid w:val="00C91189"/>
    <w:rsid w:val="00C97956"/>
    <w:rsid w:val="00C97F08"/>
    <w:rsid w:val="00CA6183"/>
    <w:rsid w:val="00CC0727"/>
    <w:rsid w:val="00CE1C45"/>
    <w:rsid w:val="00CE4FBB"/>
    <w:rsid w:val="00CF5C47"/>
    <w:rsid w:val="00D40723"/>
    <w:rsid w:val="00DD7D67"/>
    <w:rsid w:val="00E020FA"/>
    <w:rsid w:val="00E03FDC"/>
    <w:rsid w:val="00E20FB5"/>
    <w:rsid w:val="00E23C29"/>
    <w:rsid w:val="00E36B9A"/>
    <w:rsid w:val="00EB7EED"/>
    <w:rsid w:val="00EC4DF0"/>
    <w:rsid w:val="00F27BFF"/>
    <w:rsid w:val="00FE05CB"/>
    <w:rsid w:val="00F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4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145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145432"/>
    <w:rPr>
      <w:rFonts w:ascii="Segoe UI" w:hAnsi="Segoe UI" w:cs="Segoe UI"/>
      <w:sz w:val="18"/>
      <w:szCs w:val="18"/>
    </w:rPr>
  </w:style>
  <w:style w:type="character" w:styleId="afe">
    <w:name w:val="FollowedHyperlink"/>
    <w:basedOn w:val="a0"/>
    <w:uiPriority w:val="99"/>
    <w:semiHidden/>
    <w:unhideWhenUsed/>
    <w:rsid w:val="00E20FB5"/>
    <w:rPr>
      <w:color w:val="B26B0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4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145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145432"/>
    <w:rPr>
      <w:rFonts w:ascii="Segoe UI" w:hAnsi="Segoe UI" w:cs="Segoe UI"/>
      <w:sz w:val="18"/>
      <w:szCs w:val="18"/>
    </w:rPr>
  </w:style>
  <w:style w:type="character" w:styleId="afe">
    <w:name w:val="FollowedHyperlink"/>
    <w:basedOn w:val="a0"/>
    <w:uiPriority w:val="99"/>
    <w:semiHidden/>
    <w:unhideWhenUsed/>
    <w:rsid w:val="00E20FB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62C2A-A9B1-469B-95FD-B3F77F61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53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Scenario Manager</vt:lpstr>
    </vt:vector>
  </TitlesOfParts>
  <Company>Hewlett-Packard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требования «Scenario Manager»</dc:title>
  <dc:subject>СтуденТ группы с8404:</dc:subject>
  <dc:creator>ИВАНЕНКО Ю.С.</dc:creator>
  <cp:lastModifiedBy>yura</cp:lastModifiedBy>
  <cp:revision>17</cp:revision>
  <cp:lastPrinted>2013-09-26T15:24:00Z</cp:lastPrinted>
  <dcterms:created xsi:type="dcterms:W3CDTF">2014-01-24T03:54:00Z</dcterms:created>
  <dcterms:modified xsi:type="dcterms:W3CDTF">2014-01-31T08:33:00Z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