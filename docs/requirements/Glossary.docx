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744" w:rsidRDefault="005D4744"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209</wp:posOffset>
                </wp:positionV>
                <wp:extent cx="7096125" cy="1404620"/>
                <wp:effectExtent l="0" t="0" r="9525" b="63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744" w:rsidRPr="005D4744" w:rsidRDefault="005D4744" w:rsidP="005D4744">
                            <w:pPr>
                              <w:shd w:val="clear" w:color="auto" w:fill="FFFFFF"/>
                              <w:jc w:val="center"/>
                              <w:rPr>
                                <w:caps/>
                                <w:sz w:val="28"/>
                                <w:szCs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8"/>
                                <w:szCs w:val="24"/>
                                <w:lang w:val="ru-RU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:rsidR="005D4744" w:rsidRPr="005D4744" w:rsidRDefault="005D4744" w:rsidP="005D4744">
                            <w:pPr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 xml:space="preserve">Федеральное государственное автономное образовательное учреждение </w:t>
                            </w:r>
                          </w:p>
                          <w:p w:rsidR="005D4744" w:rsidRPr="005D4744" w:rsidRDefault="005D4744" w:rsidP="005D4744">
                            <w:pPr>
                              <w:shd w:val="clear" w:color="auto" w:fill="FFFFFF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proofErr w:type="gramStart"/>
                            <w:r w:rsidRPr="005D4744">
                              <w:rPr>
                                <w:sz w:val="24"/>
                                <w:lang w:val="ru-RU"/>
                              </w:rPr>
                              <w:t>высшего</w:t>
                            </w:r>
                            <w:proofErr w:type="gramEnd"/>
                            <w:r w:rsidRPr="005D4744">
                              <w:rPr>
                                <w:sz w:val="24"/>
                                <w:lang w:val="ru-RU"/>
                              </w:rPr>
                              <w:t xml:space="preserve"> профессионального образования</w:t>
                            </w:r>
                          </w:p>
                          <w:p w:rsidR="005D4744" w:rsidRPr="005D4744" w:rsidRDefault="005D4744" w:rsidP="005D4744">
                            <w:pPr>
                              <w:shd w:val="clear" w:color="auto" w:fill="FFFFFF"/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«</w:t>
                            </w:r>
                            <w:proofErr w:type="spellStart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Дальневосточный</w:t>
                            </w:r>
                            <w:proofErr w:type="spellEnd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федеральный</w:t>
                            </w:r>
                            <w:proofErr w:type="spellEnd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университет</w:t>
                            </w:r>
                            <w:proofErr w:type="spellEnd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»</w:t>
                            </w:r>
                          </w:p>
                          <w:p w:rsidR="005D4744" w:rsidRPr="005D4744" w:rsidRDefault="005D4744" w:rsidP="005D4744">
                            <w:pPr>
                              <w:pBdr>
                                <w:top w:val="thinThickSmallGap" w:sz="24" w:space="1" w:color="auto"/>
                              </w:pBdr>
                              <w:rPr>
                                <w:sz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0138"/>
                            </w:tblGrid>
                            <w:tr w:rsidR="005D4744" w:rsidRPr="005D4744" w:rsidTr="009E65A5">
                              <w:tc>
                                <w:tcPr>
                                  <w:tcW w:w="101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D4744" w:rsidRPr="005D4744" w:rsidRDefault="005D4744" w:rsidP="005D4744">
                                  <w:pPr>
                                    <w:widowControl w:val="0"/>
                                    <w:jc w:val="center"/>
                                    <w:rPr>
                                      <w:sz w:val="32"/>
                                      <w:szCs w:val="28"/>
                                    </w:rPr>
                                  </w:pPr>
                                  <w:r w:rsidRPr="005D4744">
                                    <w:rPr>
                                      <w:b/>
                                      <w:sz w:val="32"/>
                                      <w:szCs w:val="28"/>
                                    </w:rPr>
                                    <w:t>ШКОЛА ЕСТЕСТВЕННЫХ НАУК</w:t>
                                  </w:r>
                                </w:p>
                              </w:tc>
                            </w:tr>
                          </w:tbl>
                          <w:p w:rsidR="005D4744" w:rsidRPr="005D4744" w:rsidRDefault="005D4744" w:rsidP="005D4744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</w:pPr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  <w:t xml:space="preserve">Кафедра </w:t>
                            </w:r>
                            <w:r w:rsidRPr="005D4744"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  <w:t>прикладной математики, механики, управления и программного обеспечения</w:t>
                            </w:r>
                          </w:p>
                          <w:p w:rsidR="005D4744" w:rsidRPr="005D4744" w:rsidRDefault="005D4744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0;width:558.75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" stroked="f">
                <v:textbox style="mso-fit-shape-to-text:t">
                  <w:txbxContent>
                    <w:p w:rsidR="005D4744" w:rsidRPr="005D4744" w:rsidRDefault="005D4744" w:rsidP="005D4744">
                      <w:pPr>
                        <w:shd w:val="clear" w:color="auto" w:fill="FFFFFF"/>
                        <w:jc w:val="center"/>
                        <w:rPr>
                          <w:caps/>
                          <w:sz w:val="28"/>
                          <w:szCs w:val="24"/>
                          <w:lang w:val="ru-RU"/>
                        </w:rPr>
                      </w:pPr>
                      <w:r w:rsidRPr="005D4744">
                        <w:rPr>
                          <w:sz w:val="28"/>
                          <w:szCs w:val="24"/>
                          <w:lang w:val="ru-RU"/>
                        </w:rPr>
                        <w:t>МИНИСТЕРСТВО ОБРАЗОВАНИЯ И НАУКИ РОССИЙСКОЙ ФЕДЕРАЦИИ</w:t>
                      </w:r>
                    </w:p>
                    <w:p w:rsidR="005D4744" w:rsidRPr="005D4744" w:rsidRDefault="005D4744" w:rsidP="005D4744">
                      <w:pPr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 xml:space="preserve">Федеральное государственное автономное образовательное учреждение </w:t>
                      </w:r>
                    </w:p>
                    <w:p w:rsidR="005D4744" w:rsidRPr="005D4744" w:rsidRDefault="005D4744" w:rsidP="005D4744">
                      <w:pPr>
                        <w:shd w:val="clear" w:color="auto" w:fill="FFFFFF"/>
                        <w:jc w:val="center"/>
                        <w:rPr>
                          <w:sz w:val="24"/>
                          <w:lang w:val="ru-RU"/>
                        </w:rPr>
                      </w:pPr>
                      <w:proofErr w:type="gramStart"/>
                      <w:r w:rsidRPr="005D4744">
                        <w:rPr>
                          <w:sz w:val="24"/>
                          <w:lang w:val="ru-RU"/>
                        </w:rPr>
                        <w:t>высшего</w:t>
                      </w:r>
                      <w:proofErr w:type="gramEnd"/>
                      <w:r w:rsidRPr="005D4744">
                        <w:rPr>
                          <w:sz w:val="24"/>
                          <w:lang w:val="ru-RU"/>
                        </w:rPr>
                        <w:t xml:space="preserve"> профессионального образования</w:t>
                      </w:r>
                    </w:p>
                    <w:p w:rsidR="005D4744" w:rsidRPr="005D4744" w:rsidRDefault="005D4744" w:rsidP="005D4744">
                      <w:pPr>
                        <w:shd w:val="clear" w:color="auto" w:fill="FFFFFF"/>
                        <w:jc w:val="center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«</w:t>
                      </w:r>
                      <w:proofErr w:type="spellStart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Дальневосточный</w:t>
                      </w:r>
                      <w:proofErr w:type="spellEnd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федеральный</w:t>
                      </w:r>
                      <w:proofErr w:type="spellEnd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университет</w:t>
                      </w:r>
                      <w:proofErr w:type="spellEnd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»</w:t>
                      </w:r>
                    </w:p>
                    <w:p w:rsidR="005D4744" w:rsidRPr="005D4744" w:rsidRDefault="005D4744" w:rsidP="005D4744">
                      <w:pPr>
                        <w:pBdr>
                          <w:top w:val="thinThickSmallGap" w:sz="24" w:space="1" w:color="auto"/>
                        </w:pBdr>
                        <w:rPr>
                          <w:sz w:val="24"/>
                        </w:rPr>
                      </w:pPr>
                    </w:p>
                    <w:tbl>
                      <w:tblPr>
                        <w:tblW w:w="0" w:type="auto"/>
                        <w:tblBorders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0138"/>
                      </w:tblGrid>
                      <w:tr w:rsidR="005D4744" w:rsidRPr="005D4744" w:rsidTr="009E65A5">
                        <w:tc>
                          <w:tcPr>
                            <w:tcW w:w="101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D4744" w:rsidRPr="005D4744" w:rsidRDefault="005D4744" w:rsidP="005D4744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 w:rsidRPr="005D4744">
                              <w:rPr>
                                <w:b/>
                                <w:sz w:val="32"/>
                                <w:szCs w:val="28"/>
                              </w:rPr>
                              <w:t>ШКОЛА ЕСТЕСТВЕННЫХ НАУК</w:t>
                            </w:r>
                          </w:p>
                        </w:tc>
                      </w:tr>
                    </w:tbl>
                    <w:p w:rsidR="005D4744" w:rsidRPr="005D4744" w:rsidRDefault="005D4744" w:rsidP="005D4744">
                      <w:pPr>
                        <w:widowControl w:val="0"/>
                        <w:jc w:val="center"/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</w:pPr>
                      <w:r w:rsidRPr="005D4744"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  <w:t xml:space="preserve">Кафедра </w:t>
                      </w:r>
                      <w:r w:rsidRPr="005D4744"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  <w:t>прикладной математики, механики, управления и программного обеспечения</w:t>
                      </w:r>
                    </w:p>
                    <w:p w:rsidR="005D4744" w:rsidRPr="005D4744" w:rsidRDefault="005D4744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id w:val="1300504333"/>
        <w:docPartObj>
          <w:docPartGallery w:val="Cover Pages"/>
          <w:docPartUnique/>
        </w:docPartObj>
      </w:sdtPr>
      <w:sdtEndPr>
        <w:rPr>
          <w:lang w:val="ru-RU"/>
        </w:rPr>
      </w:sdtEndPr>
      <w:sdtContent>
        <w:p w:rsidR="00442A94" w:rsidRDefault="00442A94"/>
        <w:p w:rsidR="00442A94" w:rsidRDefault="005D4744">
          <w:pPr>
            <w:jc w:val="left"/>
            <w:rPr>
              <w:lang w:val="ru-RU"/>
            </w:rPr>
          </w:pPr>
          <w:r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04C2BB" wp14:editId="0EAF6CBC">
                    <wp:simplePos x="0" y="0"/>
                    <wp:positionH relativeFrom="margin">
                      <wp:posOffset>5497003</wp:posOffset>
                    </wp:positionH>
                    <wp:positionV relativeFrom="page">
                      <wp:posOffset>9072880</wp:posOffset>
                    </wp:positionV>
                    <wp:extent cx="590550" cy="260350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0550" cy="2603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36"/>
                                    <w:szCs w:val="24"/>
                                  </w:rPr>
                                  <w:alias w:val="Год"/>
                                  <w:tag w:val=""/>
                                  <w:id w:val="-41948763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42A94" w:rsidRDefault="00442A94" w:rsidP="005D4744">
                                    <w:pPr>
                                      <w:pStyle w:val="af2"/>
                                      <w:ind w:left="-426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442A94">
                                      <w:rPr>
                                        <w:color w:val="FFFFFF" w:themeColor="background1"/>
                                        <w:sz w:val="36"/>
                                        <w:szCs w:val="24"/>
                                        <w:lang w:val="ru-RU"/>
                                      </w:rPr>
                                      <w:t>2013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104C2BB" id="Прямоугольник 132" o:spid="_x0000_s1027" style="position:absolute;margin-left:432.85pt;margin-top:714.4pt;width:46.5pt;height:20.5pt;z-index:251659264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" fillcolor="black [3213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36"/>
                              <w:szCs w:val="24"/>
                            </w:rPr>
                            <w:alias w:val="Год"/>
                            <w:tag w:val=""/>
                            <w:id w:val="-41948763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42A94" w:rsidRDefault="00442A94" w:rsidP="005D4744">
                              <w:pPr>
                                <w:pStyle w:val="af2"/>
                                <w:ind w:left="-426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442A94">
                                <w:rPr>
                                  <w:color w:val="FFFFFF" w:themeColor="background1"/>
                                  <w:sz w:val="36"/>
                                  <w:szCs w:val="24"/>
                                  <w:lang w:val="ru-RU"/>
                                </w:rPr>
                                <w:t>2013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442A94"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AEB11E1" wp14:editId="2719DDAD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4421657</wp:posOffset>
                    </wp:positionV>
                    <wp:extent cx="5622290" cy="6720840"/>
                    <wp:effectExtent l="0" t="0" r="0" b="12065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2229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2A94" w:rsidRPr="00442A94" w:rsidRDefault="009C3B9D">
                                <w:pPr>
                                  <w:pStyle w:val="af2"/>
                                  <w:spacing w:before="40" w:after="560" w:line="216" w:lineRule="auto"/>
                                  <w:rPr>
                                    <w:color w:val="F07F09" w:themeColor="accent1"/>
                                    <w:sz w:val="72"/>
                                    <w:szCs w:val="72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96"/>
                                      <w:szCs w:val="72"/>
                                      <w:lang w:val="ru-RU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Название"/>
                                    <w:tag w:val=""/>
                                    <w:id w:val="78795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625CC">
                                      <w:rPr>
                                        <w:color w:val="000000" w:themeColor="text1"/>
                                        <w:sz w:val="96"/>
                                        <w:szCs w:val="7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Glossary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30243C" w:themeColor="accent5" w:themeShade="80"/>
                                    <w:sz w:val="36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57420173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42A94" w:rsidRPr="00442A94" w:rsidRDefault="00442A94">
                                    <w:pPr>
                                      <w:pStyle w:val="af2"/>
                                      <w:spacing w:before="40" w:after="40"/>
                                      <w:rPr>
                                        <w:caps/>
                                        <w:color w:val="30243C" w:themeColor="accent5" w:themeShade="80"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 w:rsidRPr="00442A94">
                                      <w:rPr>
                                        <w:caps/>
                                        <w:color w:val="30243C" w:themeColor="accent5" w:themeShade="80"/>
                                        <w:sz w:val="36"/>
                                        <w:szCs w:val="28"/>
                                        <w:lang w:val="ru-RU"/>
                                      </w:rPr>
                                      <w:t>Студент</w:t>
                                    </w:r>
                                    <w:r w:rsidR="005D4744">
                                      <w:rPr>
                                        <w:caps/>
                                        <w:color w:val="30243C" w:themeColor="accent5" w:themeShade="80"/>
                                        <w:sz w:val="36"/>
                                        <w:szCs w:val="28"/>
                                        <w:lang w:val="ru-RU"/>
                                      </w:rPr>
                                      <w:t xml:space="preserve"> (</w:t>
                                    </w:r>
                                    <w:r w:rsidRPr="00442A94">
                                      <w:rPr>
                                        <w:caps/>
                                        <w:color w:val="30243C" w:themeColor="accent5" w:themeShade="80"/>
                                        <w:sz w:val="36"/>
                                        <w:szCs w:val="28"/>
                                        <w:lang w:val="ru-RU"/>
                                      </w:rPr>
                                      <w:t>ы</w:t>
                                    </w:r>
                                    <w:r w:rsidR="005D4744">
                                      <w:rPr>
                                        <w:caps/>
                                        <w:color w:val="30243C" w:themeColor="accent5" w:themeShade="80"/>
                                        <w:sz w:val="36"/>
                                        <w:szCs w:val="28"/>
                                        <w:lang w:val="ru-RU"/>
                                      </w:rPr>
                                      <w:t>)</w:t>
                                    </w:r>
                                    <w:r w:rsidRPr="00442A94">
                                      <w:rPr>
                                        <w:caps/>
                                        <w:color w:val="30243C" w:themeColor="accent5" w:themeShade="80"/>
                                        <w:sz w:val="36"/>
                                        <w:szCs w:val="28"/>
                                        <w:lang w:val="ru-RU"/>
                                      </w:rPr>
                                      <w:t xml:space="preserve"> группы с8404: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604878" w:themeColor="accent5"/>
                                    <w:sz w:val="32"/>
                                    <w:szCs w:val="24"/>
                                  </w:rPr>
                                  <w:alias w:val="Автор"/>
                                  <w:tag w:val=""/>
                                  <w:id w:val="206366232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42A94" w:rsidRPr="005D4744" w:rsidRDefault="000625CC">
                                    <w:pPr>
                                      <w:pStyle w:val="af2"/>
                                      <w:spacing w:before="80" w:after="40"/>
                                      <w:rPr>
                                        <w:caps/>
                                        <w:color w:val="604878" w:themeColor="accent5"/>
                                        <w:sz w:val="32"/>
                                        <w:szCs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604878" w:themeColor="accent5"/>
                                        <w:sz w:val="32"/>
                                        <w:szCs w:val="24"/>
                                        <w:lang w:val="ru-RU"/>
                                      </w:rPr>
                                      <w:t>Бондаренко Татьяна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7AEB11E1" id="Текстовое поле 131" o:spid="_x0000_s1028" type="#_x0000_t202" style="position:absolute;margin-left:0;margin-top:348.15pt;width:442.7pt;height:529.2pt;z-index:251660288;visibility:visible;mso-wrap-style:square;mso-width-percent: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" filled="f" stroked="f" strokeweight=".5pt">
                    <v:textbox style="mso-fit-shape-to-text:t" inset="0,0,0,0">
                      <w:txbxContent>
                        <w:p w:rsidR="00442A94" w:rsidRPr="00442A94" w:rsidRDefault="009C3B9D">
                          <w:pPr>
                            <w:pStyle w:val="af2"/>
                            <w:spacing w:before="40" w:after="560" w:line="216" w:lineRule="auto"/>
                            <w:rPr>
                              <w:color w:val="F07F09" w:themeColor="accent1"/>
                              <w:sz w:val="72"/>
                              <w:szCs w:val="72"/>
                              <w:lang w:val="ru-RU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96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Название"/>
                              <w:tag w:val=""/>
                              <w:id w:val="78795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625CC">
                                <w:rPr>
                                  <w:color w:val="000000" w:themeColor="text1"/>
                                  <w:sz w:val="96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Glossary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30243C" w:themeColor="accent5" w:themeShade="80"/>
                              <w:sz w:val="36"/>
                              <w:szCs w:val="28"/>
                            </w:rPr>
                            <w:alias w:val="Подзаголовок"/>
                            <w:tag w:val=""/>
                            <w:id w:val="-57420173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42A94" w:rsidRPr="00442A94" w:rsidRDefault="00442A94">
                              <w:pPr>
                                <w:pStyle w:val="af2"/>
                                <w:spacing w:before="40" w:after="40"/>
                                <w:rPr>
                                  <w:caps/>
                                  <w:color w:val="30243C" w:themeColor="accent5" w:themeShade="80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442A94">
                                <w:rPr>
                                  <w:caps/>
                                  <w:color w:val="30243C" w:themeColor="accent5" w:themeShade="80"/>
                                  <w:sz w:val="36"/>
                                  <w:szCs w:val="28"/>
                                  <w:lang w:val="ru-RU"/>
                                </w:rPr>
                                <w:t>Студент</w:t>
                              </w:r>
                              <w:r w:rsidR="005D4744">
                                <w:rPr>
                                  <w:caps/>
                                  <w:color w:val="30243C" w:themeColor="accent5" w:themeShade="80"/>
                                  <w:sz w:val="36"/>
                                  <w:szCs w:val="28"/>
                                  <w:lang w:val="ru-RU"/>
                                </w:rPr>
                                <w:t xml:space="preserve"> (</w:t>
                              </w:r>
                              <w:r w:rsidRPr="00442A94">
                                <w:rPr>
                                  <w:caps/>
                                  <w:color w:val="30243C" w:themeColor="accent5" w:themeShade="80"/>
                                  <w:sz w:val="36"/>
                                  <w:szCs w:val="28"/>
                                  <w:lang w:val="ru-RU"/>
                                </w:rPr>
                                <w:t>ы</w:t>
                              </w:r>
                              <w:r w:rsidR="005D4744">
                                <w:rPr>
                                  <w:caps/>
                                  <w:color w:val="30243C" w:themeColor="accent5" w:themeShade="80"/>
                                  <w:sz w:val="36"/>
                                  <w:szCs w:val="28"/>
                                  <w:lang w:val="ru-RU"/>
                                </w:rPr>
                                <w:t>)</w:t>
                              </w:r>
                              <w:r w:rsidRPr="00442A94">
                                <w:rPr>
                                  <w:caps/>
                                  <w:color w:val="30243C" w:themeColor="accent5" w:themeShade="80"/>
                                  <w:sz w:val="36"/>
                                  <w:szCs w:val="28"/>
                                  <w:lang w:val="ru-RU"/>
                                </w:rPr>
                                <w:t xml:space="preserve"> группы с8404: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604878" w:themeColor="accent5"/>
                              <w:sz w:val="32"/>
                              <w:szCs w:val="24"/>
                            </w:rPr>
                            <w:alias w:val="Автор"/>
                            <w:tag w:val=""/>
                            <w:id w:val="206366232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442A94" w:rsidRPr="005D4744" w:rsidRDefault="000625CC">
                              <w:pPr>
                                <w:pStyle w:val="af2"/>
                                <w:spacing w:before="80" w:after="40"/>
                                <w:rPr>
                                  <w:caps/>
                                  <w:color w:val="604878" w:themeColor="accent5"/>
                                  <w:sz w:val="32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caps/>
                                  <w:color w:val="604878" w:themeColor="accent5"/>
                                  <w:sz w:val="32"/>
                                  <w:szCs w:val="24"/>
                                  <w:lang w:val="ru-RU"/>
                                </w:rPr>
                                <w:t>Бондаренко Татьяна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442A94">
            <w:rPr>
              <w:lang w:val="ru-RU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ru-RU"/>
        </w:rPr>
        <w:id w:val="94003261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D4744" w:rsidRDefault="005D4744" w:rsidP="005D4744">
          <w:pPr>
            <w:pStyle w:val="af1"/>
            <w:numPr>
              <w:ilvl w:val="0"/>
              <w:numId w:val="0"/>
            </w:numPr>
            <w:ind w:left="432"/>
          </w:pPr>
          <w:r>
            <w:rPr>
              <w:lang w:val="ru-RU"/>
            </w:rPr>
            <w:t>Оглавление</w:t>
          </w:r>
        </w:p>
        <w:p w:rsidR="000625CC" w:rsidRDefault="005D4744">
          <w:pPr>
            <w:pStyle w:val="12"/>
            <w:tabs>
              <w:tab w:val="right" w:leader="dot" w:pos="9350"/>
            </w:tabs>
            <w:rPr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100713" w:history="1">
            <w:r w:rsidR="000625CC" w:rsidRPr="00E9091C">
              <w:rPr>
                <w:rStyle w:val="afb"/>
                <w:noProof/>
                <w:lang w:val="ru-RU"/>
              </w:rPr>
              <w:t>История изменений</w:t>
            </w:r>
            <w:r w:rsidR="000625CC">
              <w:rPr>
                <w:noProof/>
                <w:webHidden/>
              </w:rPr>
              <w:tab/>
            </w:r>
            <w:r w:rsidR="000625CC">
              <w:rPr>
                <w:noProof/>
                <w:webHidden/>
              </w:rPr>
              <w:fldChar w:fldCharType="begin"/>
            </w:r>
            <w:r w:rsidR="000625CC">
              <w:rPr>
                <w:noProof/>
                <w:webHidden/>
              </w:rPr>
              <w:instrText xml:space="preserve"> PAGEREF _Toc377100713 \h </w:instrText>
            </w:r>
            <w:r w:rsidR="000625CC">
              <w:rPr>
                <w:noProof/>
                <w:webHidden/>
              </w:rPr>
            </w:r>
            <w:r w:rsidR="000625CC">
              <w:rPr>
                <w:noProof/>
                <w:webHidden/>
              </w:rPr>
              <w:fldChar w:fldCharType="separate"/>
            </w:r>
            <w:r w:rsidR="000625CC">
              <w:rPr>
                <w:noProof/>
                <w:webHidden/>
              </w:rPr>
              <w:t>2</w:t>
            </w:r>
            <w:r w:rsidR="000625CC">
              <w:rPr>
                <w:noProof/>
                <w:webHidden/>
              </w:rPr>
              <w:fldChar w:fldCharType="end"/>
            </w:r>
          </w:hyperlink>
        </w:p>
        <w:p w:rsidR="000625CC" w:rsidRDefault="000625CC">
          <w:pPr>
            <w:pStyle w:val="12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77100714" w:history="1">
            <w:r w:rsidRPr="00E9091C">
              <w:rPr>
                <w:rStyle w:val="afb"/>
                <w:noProof/>
                <w:lang w:val="ru-RU"/>
              </w:rPr>
              <w:t>1</w:t>
            </w:r>
            <w:r>
              <w:rPr>
                <w:noProof/>
                <w:lang w:val="ru-RU" w:eastAsia="ru-RU"/>
              </w:rPr>
              <w:tab/>
            </w:r>
            <w:r w:rsidRPr="00E9091C">
              <w:rPr>
                <w:rStyle w:val="afb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_Toc377100714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744" w:rsidRDefault="005D4744">
          <w:r>
            <w:rPr>
              <w:b/>
              <w:bCs/>
            </w:rPr>
            <w:fldChar w:fldCharType="end"/>
          </w:r>
        </w:p>
      </w:sdtContent>
    </w:sdt>
    <w:p w:rsidR="005D4744" w:rsidRDefault="00442A94">
      <w:pPr>
        <w:jc w:val="left"/>
        <w:rPr>
          <w:sz w:val="28"/>
          <w:lang w:val="ru-RU"/>
        </w:rPr>
      </w:pPr>
      <w:r>
        <w:rPr>
          <w:sz w:val="28"/>
          <w:lang w:val="ru-RU"/>
        </w:rPr>
        <w:br w:type="page"/>
      </w:r>
      <w:r w:rsidR="00C96BC3">
        <w:rPr>
          <w:sz w:val="28"/>
          <w:lang w:val="ru-RU"/>
        </w:rPr>
        <w:lastRenderedPageBreak/>
        <w:t xml:space="preserve"> </w:t>
      </w:r>
    </w:p>
    <w:p w:rsidR="005D4744" w:rsidRDefault="005D4744" w:rsidP="00480697">
      <w:pPr>
        <w:pStyle w:val="1"/>
        <w:numPr>
          <w:ilvl w:val="0"/>
          <w:numId w:val="0"/>
        </w:numPr>
        <w:ind w:left="432" w:hanging="432"/>
        <w:rPr>
          <w:lang w:val="ru-RU"/>
        </w:rPr>
      </w:pPr>
      <w:bookmarkStart w:id="0" w:name="_Toc377100713"/>
      <w:r>
        <w:rPr>
          <w:lang w:val="ru-RU"/>
        </w:rPr>
        <w:t>История изменений</w:t>
      </w:r>
      <w:bookmarkEnd w:id="0"/>
    </w:p>
    <w:tbl>
      <w:tblPr>
        <w:tblStyle w:val="11"/>
        <w:tblW w:w="9359" w:type="dxa"/>
        <w:tblLook w:val="04A0" w:firstRow="1" w:lastRow="0" w:firstColumn="1" w:lastColumn="0" w:noHBand="0" w:noVBand="1"/>
      </w:tblPr>
      <w:tblGrid>
        <w:gridCol w:w="579"/>
        <w:gridCol w:w="1412"/>
        <w:gridCol w:w="5801"/>
        <w:gridCol w:w="1567"/>
      </w:tblGrid>
      <w:tr w:rsidR="005D4744" w:rsidTr="009E6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5D4744" w:rsidRDefault="005D4744" w:rsidP="009E65A5">
            <w:pPr>
              <w:jc w:val="center"/>
            </w:pPr>
            <w:r>
              <w:t>id</w:t>
            </w:r>
          </w:p>
        </w:tc>
        <w:tc>
          <w:tcPr>
            <w:tcW w:w="1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5D4744" w:rsidRDefault="005D4744" w:rsidP="009E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Фамилия Имя</w:t>
            </w:r>
          </w:p>
        </w:tc>
        <w:tc>
          <w:tcPr>
            <w:tcW w:w="58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5D4744" w:rsidRDefault="005D4744" w:rsidP="009E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Причина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5D4744" w:rsidRDefault="005D4744" w:rsidP="009E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CR_id</w:t>
            </w:r>
          </w:p>
        </w:tc>
      </w:tr>
      <w:tr w:rsidR="005D4744" w:rsidTr="009E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D4744" w:rsidRDefault="005D4744" w:rsidP="009E65A5">
            <w:pPr>
              <w:jc w:val="left"/>
              <w:rPr>
                <w:b w:val="0"/>
              </w:rPr>
            </w:pPr>
            <w:r>
              <w:rPr>
                <w:b w:val="0"/>
              </w:rPr>
              <w:t>0.1</w:t>
            </w:r>
          </w:p>
        </w:tc>
        <w:tc>
          <w:tcPr>
            <w:tcW w:w="1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D4744" w:rsidRDefault="000625CC" w:rsidP="009E65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Бондаренко Татьяна</w:t>
            </w:r>
          </w:p>
        </w:tc>
        <w:tc>
          <w:tcPr>
            <w:tcW w:w="58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D4744" w:rsidRPr="00EB1E38" w:rsidRDefault="005D4744" w:rsidP="000625C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Создание </w:t>
            </w:r>
            <w:r w:rsidR="00EB1E38">
              <w:rPr>
                <w:lang w:val="ru-RU"/>
              </w:rPr>
              <w:t xml:space="preserve">документа с </w:t>
            </w:r>
            <w:r w:rsidR="000625CC">
              <w:rPr>
                <w:lang w:val="ru-RU"/>
              </w:rPr>
              <w:t>глоссарием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D4744" w:rsidRDefault="005D4744" w:rsidP="000625C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#</w:t>
            </w:r>
            <w:r w:rsidR="000625CC">
              <w:rPr>
                <w:lang w:val="ru-RU"/>
              </w:rPr>
              <w:t>68</w:t>
            </w:r>
          </w:p>
        </w:tc>
      </w:tr>
      <w:tr w:rsidR="000625CC" w:rsidTr="009E65A5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625CC" w:rsidRPr="000625CC" w:rsidRDefault="000625CC" w:rsidP="009E65A5">
            <w:pPr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0.2</w:t>
            </w:r>
          </w:p>
        </w:tc>
        <w:tc>
          <w:tcPr>
            <w:tcW w:w="1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625CC" w:rsidRDefault="000625CC" w:rsidP="009E65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Гасников Александр</w:t>
            </w:r>
          </w:p>
        </w:tc>
        <w:tc>
          <w:tcPr>
            <w:tcW w:w="58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625CC" w:rsidRDefault="000625CC" w:rsidP="000625C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Создание документа с глоссарием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625CC" w:rsidRDefault="000625CC" w:rsidP="000625C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  <w:r>
              <w:rPr>
                <w:lang w:val="ru-RU"/>
              </w:rPr>
              <w:t>68</w:t>
            </w:r>
          </w:p>
        </w:tc>
      </w:tr>
      <w:tr w:rsidR="001D5913" w:rsidRPr="001D5913" w:rsidTr="009E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D5913" w:rsidRPr="001D5913" w:rsidRDefault="000625CC" w:rsidP="009E65A5">
            <w:pPr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0.3</w:t>
            </w:r>
          </w:p>
        </w:tc>
        <w:tc>
          <w:tcPr>
            <w:tcW w:w="1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D5913" w:rsidRDefault="001D5913" w:rsidP="009E65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Марченко Данил</w:t>
            </w:r>
          </w:p>
        </w:tc>
        <w:tc>
          <w:tcPr>
            <w:tcW w:w="58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D5913" w:rsidRDefault="000625CC" w:rsidP="00EB1E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Создание документа с глоссарием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D5913" w:rsidRPr="000625CC" w:rsidRDefault="001D5913" w:rsidP="000625C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#</w:t>
            </w:r>
            <w:r w:rsidR="000625CC">
              <w:rPr>
                <w:lang w:val="ru-RU"/>
              </w:rPr>
              <w:t>68</w:t>
            </w:r>
          </w:p>
        </w:tc>
      </w:tr>
    </w:tbl>
    <w:p w:rsidR="00480697" w:rsidRDefault="00480697" w:rsidP="005D4744">
      <w:pPr>
        <w:rPr>
          <w:lang w:val="ru-RU"/>
        </w:rPr>
      </w:pPr>
    </w:p>
    <w:p w:rsidR="00480697" w:rsidRDefault="00480697" w:rsidP="00480697">
      <w:pPr>
        <w:rPr>
          <w:lang w:val="ru-RU"/>
        </w:rPr>
      </w:pPr>
      <w:r>
        <w:rPr>
          <w:lang w:val="ru-RU"/>
        </w:rPr>
        <w:br w:type="page"/>
      </w:r>
    </w:p>
    <w:p w:rsidR="00B10B41" w:rsidRDefault="000625CC" w:rsidP="005D4744">
      <w:pPr>
        <w:pStyle w:val="1"/>
        <w:spacing w:before="100" w:beforeAutospacing="1"/>
        <w:ind w:left="431" w:hanging="431"/>
        <w:rPr>
          <w:lang w:val="ru-RU"/>
        </w:rPr>
      </w:pPr>
      <w:bookmarkStart w:id="1" w:name="_Toc377100714"/>
      <w:r>
        <w:lastRenderedPageBreak/>
        <w:t>Glossary</w:t>
      </w:r>
      <w:bookmarkStart w:id="2" w:name="_GoBack"/>
      <w:bookmarkEnd w:id="1"/>
      <w:bookmarkEnd w:id="2"/>
    </w:p>
    <w:p w:rsidR="000625CC" w:rsidRDefault="000625CC" w:rsidP="000625CC">
      <w:pPr>
        <w:spacing w:after="120" w:line="240" w:lineRule="atLeast"/>
        <w:rPr>
          <w:bCs/>
          <w:lang w:val="ru-RU"/>
        </w:rPr>
      </w:pPr>
      <w:r>
        <w:rPr>
          <w:bCs/>
          <w:lang w:val="ru-RU"/>
        </w:rPr>
        <w:t>Критерий – это атомарное условие.</w:t>
      </w:r>
    </w:p>
    <w:p w:rsidR="000625CC" w:rsidRDefault="000625CC" w:rsidP="000625CC">
      <w:pPr>
        <w:spacing w:after="120" w:line="240" w:lineRule="atLeast"/>
        <w:rPr>
          <w:bCs/>
          <w:lang w:val="ru-RU"/>
        </w:rPr>
      </w:pPr>
      <w:r>
        <w:rPr>
          <w:bCs/>
          <w:lang w:val="ru-RU"/>
        </w:rPr>
        <w:t xml:space="preserve">Фильтр – один или несколько критериев. В случае нескольких критериев применяются операции </w:t>
      </w:r>
    </w:p>
    <w:p w:rsidR="000625CC" w:rsidRDefault="000625CC" w:rsidP="000625CC">
      <w:pPr>
        <w:spacing w:after="120" w:line="240" w:lineRule="atLeast"/>
        <w:rPr>
          <w:bCs/>
          <w:lang w:val="ru-RU"/>
        </w:rPr>
      </w:pPr>
      <w:proofErr w:type="gramStart"/>
      <w:r>
        <w:rPr>
          <w:bCs/>
          <w:lang w:val="ru-RU"/>
        </w:rPr>
        <w:t>и</w:t>
      </w:r>
      <w:proofErr w:type="gramEnd"/>
      <w:r>
        <w:rPr>
          <w:bCs/>
          <w:lang w:val="ru-RU"/>
        </w:rPr>
        <w:t xml:space="preserve"> | или. </w:t>
      </w:r>
    </w:p>
    <w:p w:rsidR="000625CC" w:rsidRDefault="000625CC" w:rsidP="000625CC">
      <w:pPr>
        <w:spacing w:after="120" w:line="240" w:lineRule="atLeast"/>
        <w:rPr>
          <w:bCs/>
          <w:lang w:val="ru-RU"/>
        </w:rPr>
      </w:pPr>
      <w:r>
        <w:rPr>
          <w:bCs/>
          <w:lang w:val="ru-RU"/>
        </w:rPr>
        <w:t>Фильтрован</w:t>
      </w:r>
      <w:r>
        <w:rPr>
          <w:bCs/>
          <w:lang w:val="ru-RU"/>
        </w:rPr>
        <w:t>ие – процесс применения фильтра</w:t>
      </w:r>
      <w:r>
        <w:rPr>
          <w:bCs/>
          <w:lang w:val="ru-RU"/>
        </w:rPr>
        <w:t xml:space="preserve"> к списку пользователей.</w:t>
      </w:r>
    </w:p>
    <w:p w:rsidR="000625CC" w:rsidRDefault="000625CC" w:rsidP="000625CC">
      <w:pPr>
        <w:rPr>
          <w:lang w:val="ru-RU"/>
        </w:rPr>
      </w:pPr>
      <w:r>
        <w:rPr>
          <w:lang w:val="ru-RU"/>
        </w:rPr>
        <w:t xml:space="preserve">Пользователь </w:t>
      </w:r>
      <w:r>
        <w:t>CF</w:t>
      </w:r>
      <w:r>
        <w:rPr>
          <w:lang w:val="ru-RU"/>
        </w:rPr>
        <w:t xml:space="preserve"> – Пользователь </w:t>
      </w:r>
      <w:r>
        <w:t>Google</w:t>
      </w:r>
      <w:r>
        <w:rPr>
          <w:lang w:val="ru-RU"/>
        </w:rPr>
        <w:t>+</w:t>
      </w:r>
      <w:r>
        <w:rPr>
          <w:lang w:val="ru-RU"/>
        </w:rPr>
        <w:t xml:space="preserve">, использующий систему </w:t>
      </w:r>
      <w:r>
        <w:t>CircleFilter</w:t>
      </w:r>
      <w:r>
        <w:rPr>
          <w:lang w:val="ru-RU"/>
        </w:rPr>
        <w:t>.</w:t>
      </w:r>
    </w:p>
    <w:p w:rsidR="000625CC" w:rsidRDefault="000625CC" w:rsidP="000625CC">
      <w:pPr>
        <w:rPr>
          <w:lang w:val="ru-RU"/>
        </w:rPr>
      </w:pPr>
      <w:r>
        <w:rPr>
          <w:lang w:val="ru-RU"/>
        </w:rPr>
        <w:t xml:space="preserve">Пользователь </w:t>
      </w:r>
      <w:r>
        <w:t>Google</w:t>
      </w:r>
      <w:r>
        <w:rPr>
          <w:lang w:val="ru-RU"/>
        </w:rPr>
        <w:t xml:space="preserve">+ - человек, имеющую учетную запись в сервисе </w:t>
      </w:r>
      <w:r>
        <w:t>Google</w:t>
      </w:r>
      <w:r>
        <w:rPr>
          <w:lang w:val="ru-RU"/>
        </w:rPr>
        <w:t>+.</w:t>
      </w:r>
    </w:p>
    <w:p w:rsidR="000625CC" w:rsidRDefault="000625CC" w:rsidP="000625CC">
      <w:pPr>
        <w:rPr>
          <w:lang w:val="ru-RU"/>
        </w:rPr>
      </w:pPr>
      <w:r>
        <w:rPr>
          <w:lang w:val="ru-RU"/>
        </w:rPr>
        <w:t xml:space="preserve">Круг – множество пользователей </w:t>
      </w:r>
      <w:r>
        <w:t>Google</w:t>
      </w:r>
      <w:r>
        <w:rPr>
          <w:lang w:val="ru-RU"/>
        </w:rPr>
        <w:t>+, объединенных пользователем.</w:t>
      </w:r>
    </w:p>
    <w:p w:rsidR="000625CC" w:rsidRDefault="000625CC" w:rsidP="000625CC">
      <w:pPr>
        <w:rPr>
          <w:lang w:val="ru-RU"/>
        </w:rPr>
      </w:pPr>
      <w:r>
        <w:rPr>
          <w:lang w:val="ru-RU"/>
        </w:rPr>
        <w:t>Лента – это список записей. Запись може</w:t>
      </w:r>
      <w:r>
        <w:rPr>
          <w:lang w:val="ru-RU"/>
        </w:rPr>
        <w:t>т содержать заметку, фотографию</w:t>
      </w:r>
      <w:r>
        <w:rPr>
          <w:lang w:val="ru-RU"/>
        </w:rPr>
        <w:t>, видео или ссылку.</w:t>
      </w:r>
    </w:p>
    <w:p w:rsidR="00C97956" w:rsidRPr="000625CC" w:rsidRDefault="00C97956" w:rsidP="00C97956">
      <w:pPr>
        <w:rPr>
          <w:lang w:val="ru-RU"/>
        </w:rPr>
      </w:pPr>
    </w:p>
    <w:sectPr w:rsidR="00C97956" w:rsidRPr="000625CC" w:rsidSect="00480697">
      <w:headerReference w:type="default" r:id="rId10"/>
      <w:footerReference w:type="default" r:id="rId11"/>
      <w:pgSz w:w="12240" w:h="15840"/>
      <w:pgMar w:top="1440" w:right="1440" w:bottom="1440" w:left="1440" w:header="51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B9D" w:rsidRDefault="009C3B9D" w:rsidP="007732EC">
      <w:pPr>
        <w:spacing w:after="0" w:line="240" w:lineRule="auto"/>
      </w:pPr>
      <w:r>
        <w:separator/>
      </w:r>
    </w:p>
  </w:endnote>
  <w:endnote w:type="continuationSeparator" w:id="0">
    <w:p w:rsidR="009C3B9D" w:rsidRDefault="009C3B9D" w:rsidP="00773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2EC" w:rsidRDefault="00042EB5" w:rsidP="00042EB5">
    <w:pPr>
      <w:pStyle w:val="af8"/>
      <w:tabs>
        <w:tab w:val="clear" w:pos="9355"/>
        <w:tab w:val="right" w:pos="9356"/>
      </w:tabs>
      <w:ind w:left="8222" w:firstLine="283"/>
    </w:pPr>
    <w:r>
      <w:rPr>
        <w:noProof/>
        <w:lang w:val="ru-RU" w:eastAsia="ru-RU"/>
      </w:rPr>
      <w:drawing>
        <wp:inline distT="0" distB="0" distL="0" distR="0">
          <wp:extent cx="581025" cy="581025"/>
          <wp:effectExtent l="0" t="0" r="9525" b="9525"/>
          <wp:docPr id="50" name="Рисунок 50" descr="C:\Users\tema-_000\Desktop\googleplus-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ma-_000\Desktop\googleplus-ico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B9D" w:rsidRDefault="009C3B9D" w:rsidP="007732EC">
      <w:pPr>
        <w:spacing w:after="0" w:line="240" w:lineRule="auto"/>
      </w:pPr>
      <w:r>
        <w:separator/>
      </w:r>
    </w:p>
  </w:footnote>
  <w:footnote w:type="continuationSeparator" w:id="0">
    <w:p w:rsidR="009C3B9D" w:rsidRDefault="009C3B9D" w:rsidP="00773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2EC" w:rsidRDefault="007732EC" w:rsidP="00A164DB">
    <w:pPr>
      <w:pStyle w:val="af6"/>
      <w:ind w:left="284" w:firstLine="15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A20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921A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AFD0836"/>
    <w:multiLevelType w:val="hybridMultilevel"/>
    <w:tmpl w:val="5CEEA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4411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53A37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9D153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AB860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86210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22649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52933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9954E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A9E7F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9"/>
  </w:num>
  <w:num w:numId="15">
    <w:abstractNumId w:val="12"/>
  </w:num>
  <w:num w:numId="16">
    <w:abstractNumId w:val="4"/>
  </w:num>
  <w:num w:numId="17">
    <w:abstractNumId w:val="7"/>
  </w:num>
  <w:num w:numId="18">
    <w:abstractNumId w:val="11"/>
  </w:num>
  <w:num w:numId="19">
    <w:abstractNumId w:val="6"/>
  </w:num>
  <w:num w:numId="20">
    <w:abstractNumId w:val="1"/>
  </w:num>
  <w:num w:numId="21">
    <w:abstractNumId w:val="8"/>
  </w:num>
  <w:num w:numId="22">
    <w:abstractNumId w:val="0"/>
  </w:num>
  <w:num w:numId="23">
    <w:abstractNumId w:val="10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56"/>
    <w:rsid w:val="00042EB5"/>
    <w:rsid w:val="000625CC"/>
    <w:rsid w:val="000C7704"/>
    <w:rsid w:val="0012409E"/>
    <w:rsid w:val="001666A5"/>
    <w:rsid w:val="0017015D"/>
    <w:rsid w:val="001776E1"/>
    <w:rsid w:val="001A6F87"/>
    <w:rsid w:val="001B08AF"/>
    <w:rsid w:val="001D5913"/>
    <w:rsid w:val="001E1D82"/>
    <w:rsid w:val="0027077A"/>
    <w:rsid w:val="00324540"/>
    <w:rsid w:val="003321DD"/>
    <w:rsid w:val="0036704E"/>
    <w:rsid w:val="0037498D"/>
    <w:rsid w:val="003C1E12"/>
    <w:rsid w:val="003D5875"/>
    <w:rsid w:val="003F54FD"/>
    <w:rsid w:val="004071EC"/>
    <w:rsid w:val="00442A94"/>
    <w:rsid w:val="00464C5F"/>
    <w:rsid w:val="00480697"/>
    <w:rsid w:val="00492CF9"/>
    <w:rsid w:val="004A792F"/>
    <w:rsid w:val="00512C88"/>
    <w:rsid w:val="00552E53"/>
    <w:rsid w:val="0055346E"/>
    <w:rsid w:val="005911AA"/>
    <w:rsid w:val="005D4744"/>
    <w:rsid w:val="00626B70"/>
    <w:rsid w:val="006438AB"/>
    <w:rsid w:val="00655E70"/>
    <w:rsid w:val="00706A9D"/>
    <w:rsid w:val="00727B7A"/>
    <w:rsid w:val="007654A1"/>
    <w:rsid w:val="007732EC"/>
    <w:rsid w:val="0078291E"/>
    <w:rsid w:val="008C783D"/>
    <w:rsid w:val="00935487"/>
    <w:rsid w:val="00950A3C"/>
    <w:rsid w:val="009C3B9D"/>
    <w:rsid w:val="00A164DB"/>
    <w:rsid w:val="00A47769"/>
    <w:rsid w:val="00A65B30"/>
    <w:rsid w:val="00A837B2"/>
    <w:rsid w:val="00B10B41"/>
    <w:rsid w:val="00B71A09"/>
    <w:rsid w:val="00BA2C6C"/>
    <w:rsid w:val="00BD3E37"/>
    <w:rsid w:val="00BF77F0"/>
    <w:rsid w:val="00C45A03"/>
    <w:rsid w:val="00C96BC3"/>
    <w:rsid w:val="00C97956"/>
    <w:rsid w:val="00CB2548"/>
    <w:rsid w:val="00CD2EE0"/>
    <w:rsid w:val="00CE4FBB"/>
    <w:rsid w:val="00D11F77"/>
    <w:rsid w:val="00D2325A"/>
    <w:rsid w:val="00D40723"/>
    <w:rsid w:val="00D738E3"/>
    <w:rsid w:val="00D93AFB"/>
    <w:rsid w:val="00DF3A2C"/>
    <w:rsid w:val="00E03FDC"/>
    <w:rsid w:val="00E34324"/>
    <w:rsid w:val="00EB1E38"/>
    <w:rsid w:val="00EC4DF0"/>
    <w:rsid w:val="00EE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4A047B6-32CC-4FD8-9BA9-67221C93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37B2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5911AA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911AA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C4DF0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38AB"/>
    <w:pPr>
      <w:spacing w:after="0" w:line="240" w:lineRule="auto"/>
      <w:contextualSpacing/>
    </w:pPr>
    <w:rPr>
      <w:rFonts w:ascii="Constantia" w:eastAsiaTheme="majorEastAsia" w:hAnsi="Constantia" w:cstheme="majorBidi"/>
      <w:color w:val="0070C0"/>
      <w:sz w:val="72"/>
      <w:szCs w:val="56"/>
    </w:rPr>
  </w:style>
  <w:style w:type="character" w:customStyle="1" w:styleId="a4">
    <w:name w:val="Название Знак"/>
    <w:basedOn w:val="a0"/>
    <w:link w:val="a3"/>
    <w:uiPriority w:val="10"/>
    <w:rsid w:val="006438AB"/>
    <w:rPr>
      <w:rFonts w:ascii="Constantia" w:eastAsiaTheme="majorEastAsia" w:hAnsi="Constantia" w:cstheme="majorBidi"/>
      <w:color w:val="0070C0"/>
      <w:sz w:val="72"/>
      <w:szCs w:val="56"/>
    </w:rPr>
  </w:style>
  <w:style w:type="paragraph" w:styleId="a5">
    <w:name w:val="Subtitle"/>
    <w:basedOn w:val="a"/>
    <w:next w:val="a"/>
    <w:link w:val="a6"/>
    <w:uiPriority w:val="11"/>
    <w:pPr>
      <w:numPr>
        <w:ilvl w:val="1"/>
      </w:numPr>
      <w:ind w:firstLine="680"/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character" w:customStyle="1" w:styleId="20">
    <w:name w:val="Заголовок 2 Знак"/>
    <w:basedOn w:val="a0"/>
    <w:link w:val="2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EC4DF0"/>
    <w:rPr>
      <w:rFonts w:asciiTheme="majorHAnsi" w:eastAsiaTheme="majorEastAsia" w:hAnsiTheme="majorHAnsi" w:cstheme="majorBidi"/>
      <w:b/>
      <w:bCs/>
      <w:color w:val="0070C0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rPr>
      <w:i/>
      <w:iCs/>
      <w:color w:val="auto"/>
    </w:rPr>
  </w:style>
  <w:style w:type="character" w:styleId="a9">
    <w:name w:val="Intense Emphasis"/>
    <w:basedOn w:val="a0"/>
    <w:uiPriority w:val="21"/>
    <w:qFormat/>
    <w:rPr>
      <w:b/>
      <w:bCs/>
      <w:i/>
      <w:iCs/>
      <w:caps/>
    </w:rPr>
  </w:style>
  <w:style w:type="character" w:styleId="aa">
    <w:name w:val="Strong"/>
    <w:basedOn w:val="a0"/>
    <w:uiPriority w:val="22"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link w:val="ac"/>
    <w:uiPriority w:val="30"/>
    <w:qFormat/>
    <w:rsid w:val="00A837B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left"/>
    </w:pPr>
    <w:rPr>
      <w:rFonts w:ascii="Tahoma" w:hAnsi="Tahoma"/>
      <w:color w:val="14415C" w:themeColor="accent3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A837B2"/>
    <w:rPr>
      <w:rFonts w:ascii="Tahoma" w:hAnsi="Tahoma"/>
      <w:color w:val="14415C" w:themeColor="accent3" w:themeShade="BF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rPr>
      <w:b/>
      <w:bCs/>
      <w:smallCaps/>
      <w:u w:val="single"/>
    </w:rPr>
  </w:style>
  <w:style w:type="character" w:styleId="af">
    <w:name w:val="Book Title"/>
    <w:basedOn w:val="a0"/>
    <w:uiPriority w:val="33"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pPr>
      <w:outlineLvl w:val="9"/>
    </w:pPr>
  </w:style>
  <w:style w:type="paragraph" w:styleId="af2">
    <w:name w:val="No Spacing"/>
    <w:link w:val="af3"/>
    <w:uiPriority w:val="1"/>
    <w:qFormat/>
    <w:pPr>
      <w:spacing w:after="0" w:line="240" w:lineRule="auto"/>
    </w:p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table" w:styleId="af5">
    <w:name w:val="Table Grid"/>
    <w:basedOn w:val="a1"/>
    <w:rsid w:val="00C97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C979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6">
    <w:name w:val="header"/>
    <w:basedOn w:val="a"/>
    <w:link w:val="af7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7732EC"/>
  </w:style>
  <w:style w:type="paragraph" w:styleId="af8">
    <w:name w:val="footer"/>
    <w:basedOn w:val="a"/>
    <w:link w:val="af9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7732EC"/>
  </w:style>
  <w:style w:type="character" w:customStyle="1" w:styleId="af3">
    <w:name w:val="Без интервала Знак"/>
    <w:basedOn w:val="a0"/>
    <w:link w:val="af2"/>
    <w:uiPriority w:val="1"/>
    <w:rsid w:val="00442A94"/>
  </w:style>
  <w:style w:type="character" w:styleId="afa">
    <w:name w:val="Placeholder Text"/>
    <w:basedOn w:val="a0"/>
    <w:uiPriority w:val="99"/>
    <w:semiHidden/>
    <w:rsid w:val="00442A94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5D474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D4744"/>
    <w:pPr>
      <w:spacing w:after="100"/>
      <w:ind w:left="220"/>
    </w:pPr>
  </w:style>
  <w:style w:type="character" w:styleId="afb">
    <w:name w:val="Hyperlink"/>
    <w:basedOn w:val="a0"/>
    <w:uiPriority w:val="99"/>
    <w:unhideWhenUsed/>
    <w:rsid w:val="005D4744"/>
    <w:rPr>
      <w:color w:val="6B9F25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80697"/>
    <w:pPr>
      <w:spacing w:after="100"/>
      <w:ind w:left="440"/>
    </w:pPr>
  </w:style>
  <w:style w:type="paragraph" w:styleId="afc">
    <w:name w:val="endnote text"/>
    <w:basedOn w:val="a"/>
    <w:link w:val="afd"/>
    <w:uiPriority w:val="99"/>
    <w:semiHidden/>
    <w:unhideWhenUsed/>
    <w:rsid w:val="003D5875"/>
    <w:pPr>
      <w:spacing w:after="0" w:line="240" w:lineRule="auto"/>
    </w:pPr>
    <w:rPr>
      <w:sz w:val="20"/>
      <w:szCs w:val="20"/>
    </w:rPr>
  </w:style>
  <w:style w:type="character" w:customStyle="1" w:styleId="afd">
    <w:name w:val="Текст концевой сноски Знак"/>
    <w:basedOn w:val="a0"/>
    <w:link w:val="afc"/>
    <w:uiPriority w:val="99"/>
    <w:semiHidden/>
    <w:rsid w:val="003D5875"/>
    <w:rPr>
      <w:sz w:val="20"/>
      <w:szCs w:val="20"/>
    </w:rPr>
  </w:style>
  <w:style w:type="character" w:styleId="afe">
    <w:name w:val="endnote reference"/>
    <w:basedOn w:val="a0"/>
    <w:uiPriority w:val="99"/>
    <w:semiHidden/>
    <w:unhideWhenUsed/>
    <w:rsid w:val="003D5875"/>
    <w:rPr>
      <w:vertAlign w:val="superscript"/>
    </w:rPr>
  </w:style>
  <w:style w:type="paragraph" w:styleId="aff">
    <w:name w:val="footnote text"/>
    <w:basedOn w:val="a"/>
    <w:link w:val="aff0"/>
    <w:uiPriority w:val="99"/>
    <w:semiHidden/>
    <w:unhideWhenUsed/>
    <w:rsid w:val="003D5875"/>
    <w:pPr>
      <w:spacing w:after="0" w:line="240" w:lineRule="auto"/>
    </w:pPr>
    <w:rPr>
      <w:sz w:val="20"/>
      <w:szCs w:val="20"/>
    </w:rPr>
  </w:style>
  <w:style w:type="character" w:customStyle="1" w:styleId="aff0">
    <w:name w:val="Текст сноски Знак"/>
    <w:basedOn w:val="a0"/>
    <w:link w:val="aff"/>
    <w:uiPriority w:val="99"/>
    <w:semiHidden/>
    <w:rsid w:val="003D5875"/>
    <w:rPr>
      <w:sz w:val="20"/>
      <w:szCs w:val="20"/>
    </w:rPr>
  </w:style>
  <w:style w:type="character" w:styleId="aff1">
    <w:name w:val="footnote reference"/>
    <w:basedOn w:val="a0"/>
    <w:uiPriority w:val="99"/>
    <w:semiHidden/>
    <w:unhideWhenUsed/>
    <w:rsid w:val="003D58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5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\AppData\Roaming\Microsoft\&#1064;&#1072;&#1073;&#1083;&#1086;&#1085;&#1099;\&#1041;&#1083;&#1072;&#1085;&#1082;%20&#1089;%20&#1086;&#1092;&#1086;&#1088;&#1084;&#1083;&#1077;&#1085;&#1080;&#1077;&#1084;%20&#1054;&#1090;&#1095;&#1077;&#1090;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9560C9-45ED-49F0-9196-FB6E06EFC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с оформлением Отчет.dotx</Template>
  <TotalTime>509</TotalTime>
  <Pages>4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Use-cases</vt:lpstr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</dc:title>
  <dc:subject>Студент (ы) группы с8404: </dc:subject>
  <dc:creator>Бондаренко Татьяна</dc:creator>
  <cp:keywords/>
  <cp:lastModifiedBy>Данил</cp:lastModifiedBy>
  <cp:revision>15</cp:revision>
  <cp:lastPrinted>2013-09-26T15:24:00Z</cp:lastPrinted>
  <dcterms:created xsi:type="dcterms:W3CDTF">2013-09-26T14:32:00Z</dcterms:created>
  <dcterms:modified xsi:type="dcterms:W3CDTF">2014-01-09T21:04:00Z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