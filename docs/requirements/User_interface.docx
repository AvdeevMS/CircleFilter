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EF2" w:rsidRPr="005D4744" w:rsidRDefault="00A96EF2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A96EF2" w:rsidRPr="005D4744" w:rsidRDefault="00A96EF2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A96EF2" w:rsidRPr="005D4744" w:rsidRDefault="00A96EF2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A96EF2" w:rsidRPr="00026591" w:rsidRDefault="00A96EF2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026591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A96EF2" w:rsidRPr="00026591" w:rsidRDefault="00A96EF2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A96EF2" w:rsidRPr="005D4744" w:rsidTr="008B2CA1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EF2" w:rsidRPr="005D4744" w:rsidRDefault="00A96EF2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A96EF2" w:rsidRPr="00843CC2" w:rsidRDefault="00A96EF2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A96EF2" w:rsidRPr="005D4744" w:rsidRDefault="00A96EF2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55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A96EF2" w:rsidRPr="005D4744" w:rsidRDefault="00A96EF2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A96EF2" w:rsidRPr="005D4744" w:rsidRDefault="00A96EF2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A96EF2" w:rsidRPr="005D4744" w:rsidRDefault="00A96EF2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A96EF2" w:rsidRPr="00026591" w:rsidRDefault="00A96EF2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026591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A96EF2" w:rsidRPr="00026591" w:rsidRDefault="00A96EF2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A96EF2" w:rsidRPr="005D4744" w:rsidTr="008B2CA1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EF2" w:rsidRPr="005D4744" w:rsidRDefault="00A96EF2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A96EF2" w:rsidRPr="00843CC2" w:rsidRDefault="00A96EF2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A96EF2" w:rsidRPr="005D4744" w:rsidRDefault="00A96EF2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96EF2" w:rsidRDefault="00A96EF2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209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96EF2" w:rsidRDefault="00A96EF2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53120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442A94" w:rsidRDefault="00A96EF2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F370AB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User</w:t>
                                    </w:r>
                                    <w:proofErr w:type="spellEnd"/>
                                    <w:r w:rsidRPr="00F370AB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370AB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interface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96EF2" w:rsidRPr="00442A94" w:rsidRDefault="00A96EF2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 (ы) группы с8404: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96EF2" w:rsidRPr="005D4744" w:rsidRDefault="00A96EF2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Трикашный а</w:t>
                                    </w:r>
                                    <w:r w:rsidRPr="00442A94"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.</w:t>
                                    </w: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 xml:space="preserve"> татюшев м.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53120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A96EF2" w:rsidRPr="00442A94" w:rsidRDefault="00A96EF2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370AB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  <w:proofErr w:type="spellEnd"/>
                              <w:r w:rsidRPr="00F370AB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F370AB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interface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96EF2" w:rsidRPr="00442A94" w:rsidRDefault="00A96EF2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 (ы) группы с8404: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96EF2" w:rsidRPr="005D4744" w:rsidRDefault="00A96EF2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Трикашный а</w:t>
                              </w:r>
                              <w:r w:rsidRPr="00442A94"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 xml:space="preserve"> татюшев м.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-1896850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C787C" w:rsidRDefault="005C787C" w:rsidP="00D41264">
          <w:pPr>
            <w:pStyle w:val="af1"/>
            <w:numPr>
              <w:ilvl w:val="0"/>
              <w:numId w:val="0"/>
            </w:numPr>
            <w:ind w:left="432" w:hanging="432"/>
          </w:pPr>
          <w:r>
            <w:rPr>
              <w:lang w:val="ru-RU"/>
            </w:rPr>
            <w:t>Оглавление</w:t>
          </w:r>
        </w:p>
        <w:p w:rsidR="008A57BC" w:rsidRDefault="005C787C">
          <w:pPr>
            <w:pStyle w:val="12"/>
            <w:tabs>
              <w:tab w:val="right" w:leader="dot" w:pos="129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571968" w:history="1">
            <w:r w:rsidR="008A57BC" w:rsidRPr="005941A6">
              <w:rPr>
                <w:rStyle w:val="afb"/>
                <w:noProof/>
                <w:lang w:val="ru-RU"/>
              </w:rPr>
              <w:t>История изменений</w:t>
            </w:r>
            <w:r w:rsidR="008A57BC">
              <w:rPr>
                <w:noProof/>
                <w:webHidden/>
              </w:rPr>
              <w:tab/>
            </w:r>
            <w:r w:rsidR="008A57BC">
              <w:rPr>
                <w:noProof/>
                <w:webHidden/>
              </w:rPr>
              <w:fldChar w:fldCharType="begin"/>
            </w:r>
            <w:r w:rsidR="008A57BC">
              <w:rPr>
                <w:noProof/>
                <w:webHidden/>
              </w:rPr>
              <w:instrText xml:space="preserve"> PAGEREF _Toc381571968 \h </w:instrText>
            </w:r>
            <w:r w:rsidR="008A57BC">
              <w:rPr>
                <w:noProof/>
                <w:webHidden/>
              </w:rPr>
            </w:r>
            <w:r w:rsidR="008A57BC">
              <w:rPr>
                <w:noProof/>
                <w:webHidden/>
              </w:rPr>
              <w:fldChar w:fldCharType="separate"/>
            </w:r>
            <w:r w:rsidR="008A57BC">
              <w:rPr>
                <w:noProof/>
                <w:webHidden/>
              </w:rPr>
              <w:t>2</w:t>
            </w:r>
            <w:r w:rsidR="008A57BC">
              <w:rPr>
                <w:noProof/>
                <w:webHidden/>
              </w:rPr>
              <w:fldChar w:fldCharType="end"/>
            </w:r>
          </w:hyperlink>
        </w:p>
        <w:p w:rsidR="008A57BC" w:rsidRDefault="008A57BC">
          <w:pPr>
            <w:pStyle w:val="23"/>
            <w:tabs>
              <w:tab w:val="left" w:pos="660"/>
              <w:tab w:val="right" w:leader="dot" w:pos="12950"/>
            </w:tabs>
            <w:rPr>
              <w:noProof/>
              <w:lang w:val="ru-RU" w:eastAsia="ru-RU"/>
            </w:rPr>
          </w:pPr>
          <w:hyperlink w:anchor="_Toc381571969" w:history="1">
            <w:r w:rsidRPr="005941A6">
              <w:rPr>
                <w:rStyle w:val="afb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941A6">
              <w:rPr>
                <w:rStyle w:val="afb"/>
                <w:noProof/>
                <w:lang w:val="ru-RU"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BC" w:rsidRDefault="008A57BC">
          <w:pPr>
            <w:pStyle w:val="23"/>
            <w:tabs>
              <w:tab w:val="left" w:pos="660"/>
              <w:tab w:val="right" w:leader="dot" w:pos="12950"/>
            </w:tabs>
            <w:rPr>
              <w:noProof/>
              <w:lang w:val="ru-RU" w:eastAsia="ru-RU"/>
            </w:rPr>
          </w:pPr>
          <w:hyperlink w:anchor="_Toc381571970" w:history="1">
            <w:r w:rsidRPr="005941A6">
              <w:rPr>
                <w:rStyle w:val="afb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941A6">
              <w:rPr>
                <w:rStyle w:val="afb"/>
                <w:noProof/>
                <w:lang w:val="ru-RU"/>
              </w:rPr>
              <w:t>Стартовое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BC" w:rsidRDefault="008A57BC">
          <w:pPr>
            <w:pStyle w:val="23"/>
            <w:tabs>
              <w:tab w:val="left" w:pos="660"/>
              <w:tab w:val="right" w:leader="dot" w:pos="12950"/>
            </w:tabs>
            <w:rPr>
              <w:noProof/>
              <w:lang w:val="ru-RU" w:eastAsia="ru-RU"/>
            </w:rPr>
          </w:pPr>
          <w:hyperlink w:anchor="_Toc381571971" w:history="1">
            <w:r w:rsidRPr="005941A6">
              <w:rPr>
                <w:rStyle w:val="afb"/>
                <w:noProof/>
                <w:lang w:val="ru-RU"/>
              </w:rPr>
              <w:t>3.</w:t>
            </w:r>
            <w:bookmarkStart w:id="0" w:name="_Toc378314316"/>
            <w:r>
              <w:rPr>
                <w:noProof/>
                <w:lang w:val="ru-RU" w:eastAsia="ru-RU"/>
              </w:rPr>
              <w:tab/>
            </w:r>
            <w:bookmarkEnd w:id="0"/>
            <w:r w:rsidRPr="005941A6">
              <w:rPr>
                <w:rStyle w:val="afb"/>
                <w:noProof/>
                <w:lang w:val="ru-RU"/>
              </w:rPr>
              <w:t>Закрытие полей с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BC" w:rsidRDefault="008A57BC">
          <w:pPr>
            <w:pStyle w:val="23"/>
            <w:tabs>
              <w:tab w:val="left" w:pos="660"/>
              <w:tab w:val="right" w:leader="dot" w:pos="12950"/>
            </w:tabs>
            <w:rPr>
              <w:noProof/>
              <w:lang w:val="ru-RU" w:eastAsia="ru-RU"/>
            </w:rPr>
          </w:pPr>
          <w:hyperlink w:anchor="_Toc381571972" w:history="1">
            <w:r w:rsidRPr="005941A6">
              <w:rPr>
                <w:rStyle w:val="afb"/>
                <w:noProof/>
                <w:lang w:val="ru-RU"/>
              </w:rPr>
              <w:t>4.</w:t>
            </w:r>
            <w:bookmarkStart w:id="1" w:name="_Toc378314317"/>
            <w:r>
              <w:rPr>
                <w:noProof/>
                <w:lang w:val="ru-RU" w:eastAsia="ru-RU"/>
              </w:rPr>
              <w:tab/>
            </w:r>
            <w:bookmarkEnd w:id="1"/>
            <w:r w:rsidRPr="005941A6">
              <w:rPr>
                <w:rStyle w:val="afb"/>
                <w:noProof/>
                <w:lang w:val="ru-RU"/>
              </w:rPr>
              <w:t>Открытие меню со списком критериев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BC" w:rsidRDefault="008A57BC">
          <w:pPr>
            <w:pStyle w:val="23"/>
            <w:tabs>
              <w:tab w:val="left" w:pos="660"/>
              <w:tab w:val="right" w:leader="dot" w:pos="12950"/>
            </w:tabs>
            <w:rPr>
              <w:noProof/>
              <w:lang w:val="ru-RU" w:eastAsia="ru-RU"/>
            </w:rPr>
          </w:pPr>
          <w:hyperlink w:anchor="_Toc381571973" w:history="1">
            <w:r w:rsidRPr="005941A6">
              <w:rPr>
                <w:rStyle w:val="afb"/>
                <w:noProof/>
                <w:lang w:val="ru-RU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5941A6">
              <w:rPr>
                <w:rStyle w:val="afb"/>
                <w:noProof/>
                <w:lang w:val="ru-RU"/>
              </w:rPr>
              <w:t>Выбор параметров критерия фильтра «Количество +1»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87C" w:rsidRDefault="005C787C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2" w:name="_Toc378314194"/>
      <w:bookmarkStart w:id="3" w:name="_Toc381571968"/>
      <w:r>
        <w:rPr>
          <w:lang w:val="ru-RU"/>
        </w:rPr>
        <w:lastRenderedPageBreak/>
        <w:t>История изменений</w:t>
      </w:r>
      <w:bookmarkEnd w:id="2"/>
      <w:bookmarkEnd w:id="3"/>
    </w:p>
    <w:tbl>
      <w:tblPr>
        <w:tblStyle w:val="11"/>
        <w:tblW w:w="10926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  <w:gridCol w:w="1567"/>
      </w:tblGrid>
      <w:tr w:rsidR="00DE6567" w:rsidTr="00DE6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E6567" w:rsidRDefault="00DE6567" w:rsidP="008B2CA1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E6567" w:rsidRDefault="00DE6567" w:rsidP="008B2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E6567" w:rsidRDefault="00DE6567" w:rsidP="008B2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E6567" w:rsidRDefault="00DE6567" w:rsidP="008B2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</w:tcPr>
          <w:p w:rsidR="00DE6567" w:rsidRPr="00DE6567" w:rsidRDefault="00DE6567" w:rsidP="008B2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DE6567" w:rsidRPr="006C7A78" w:rsidTr="00DE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6567" w:rsidRDefault="00DE6567" w:rsidP="008B2CA1">
            <w:pPr>
              <w:jc w:val="left"/>
              <w:rPr>
                <w:b w:val="0"/>
              </w:rPr>
            </w:pPr>
            <w: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6567" w:rsidRDefault="00DE6567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6567" w:rsidRPr="0073224B" w:rsidRDefault="00DE6567" w:rsidP="00732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</w:t>
            </w:r>
            <w:r>
              <w:t>UI</w:t>
            </w:r>
            <w:r w:rsidRPr="007322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диалога с пользователем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6567" w:rsidRPr="00422389" w:rsidRDefault="00DE6567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#51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DE6567" w:rsidRDefault="00DE6567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21.11.2013</w:t>
            </w:r>
          </w:p>
        </w:tc>
      </w:tr>
      <w:tr w:rsidR="00DE6567" w:rsidRPr="00843CC2" w:rsidTr="00DE656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026591" w:rsidRDefault="00DE6567" w:rsidP="008B2CA1">
            <w:pPr>
              <w:jc w:val="left"/>
              <w:rPr>
                <w:b w:val="0"/>
              </w:rPr>
            </w:pPr>
            <w:r>
              <w:t>0.2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026591" w:rsidRDefault="00DE6567" w:rsidP="008B2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5E4C28" w:rsidRDefault="00DE6567" w:rsidP="0069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новой пиктограммы, переделывание структуры документа, обновление </w:t>
            </w:r>
            <w:r>
              <w:t>UI</w:t>
            </w:r>
            <w:r>
              <w:rPr>
                <w:lang w:val="ru-RU"/>
              </w:rPr>
              <w:t xml:space="preserve"> (версия документа с неполным функционалом и с начальными примерами таблиц с элементами интерфейса)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202E88" w:rsidRDefault="00DE6567" w:rsidP="008B2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#51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DE6567" w:rsidRDefault="00DE6567" w:rsidP="008B2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27.12.2013</w:t>
            </w:r>
          </w:p>
        </w:tc>
      </w:tr>
      <w:tr w:rsidR="00DE6567" w:rsidRPr="00D25378" w:rsidTr="00DE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Default="00DE6567" w:rsidP="008B2CA1">
            <w:pPr>
              <w:jc w:val="left"/>
            </w:pPr>
            <w:r>
              <w:t>0.3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Default="00DE6567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Артём,</w:t>
            </w:r>
          </w:p>
          <w:p w:rsidR="00DE6567" w:rsidRDefault="00DE6567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Татюшев Михаил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D25378" w:rsidRDefault="00DE6567" w:rsidP="00693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Изменение </w:t>
            </w:r>
            <w:r>
              <w:t>UI</w:t>
            </w:r>
            <w:r>
              <w:rPr>
                <w:lang w:val="ru-RU"/>
              </w:rPr>
              <w:t>, добавление необходимых элементов. Версия без настроек и помощи. Начиная с 1.2.8 элементы интерфейса не описаны до завтрашнего дня.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D25378" w:rsidRDefault="00DE6567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25378">
              <w:rPr>
                <w:lang w:val="ru-RU"/>
              </w:rPr>
              <w:t>#51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D25378" w:rsidRDefault="00DE6567" w:rsidP="008B2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23.01.2014</w:t>
            </w:r>
          </w:p>
        </w:tc>
      </w:tr>
      <w:tr w:rsidR="00DE6567" w:rsidRPr="008A57BC" w:rsidTr="00DE656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DE6567" w:rsidRDefault="00DE6567" w:rsidP="008B2CA1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DE6567" w:rsidRDefault="00DE6567" w:rsidP="008B2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Артём, Татюшев Михаил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Default="00DE6567" w:rsidP="00693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Предварительно-окончательная версия пользовательского интерфейса, измененная в соответствии с указаниями и требованиями.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DE6567" w:rsidRDefault="00DE6567" w:rsidP="008B2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#82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6567" w:rsidRPr="00D25378" w:rsidRDefault="008A57BC" w:rsidP="008B2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03.</w:t>
            </w:r>
            <w:r>
              <w:t>03</w:t>
            </w:r>
            <w:bookmarkStart w:id="4" w:name="_GoBack"/>
            <w:bookmarkEnd w:id="4"/>
            <w:r w:rsidR="00DE6567">
              <w:rPr>
                <w:lang w:val="ru-RU"/>
              </w:rPr>
              <w:t>.2014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F370AB" w:rsidRDefault="00F370AB" w:rsidP="00F370AB">
      <w:pPr>
        <w:pStyle w:val="2"/>
        <w:rPr>
          <w:lang w:val="ru-RU"/>
        </w:rPr>
      </w:pPr>
      <w:bookmarkStart w:id="5" w:name="_Ref381296227"/>
      <w:bookmarkStart w:id="6" w:name="_Toc381571969"/>
      <w:r>
        <w:rPr>
          <w:lang w:val="ru-RU"/>
        </w:rPr>
        <w:lastRenderedPageBreak/>
        <w:t>Запуск программы</w:t>
      </w:r>
      <w:bookmarkEnd w:id="5"/>
      <w:bookmarkEnd w:id="6"/>
    </w:p>
    <w:p w:rsidR="0073224B" w:rsidRPr="00233DA5" w:rsidRDefault="0073224B" w:rsidP="0046655B">
      <w:pPr>
        <w:ind w:firstLine="431"/>
        <w:rPr>
          <w:sz w:val="24"/>
          <w:lang w:val="ru-RU"/>
        </w:rPr>
      </w:pPr>
      <w:r w:rsidRPr="00233DA5">
        <w:rPr>
          <w:sz w:val="24"/>
          <w:lang w:val="ru-RU"/>
        </w:rPr>
        <w:t xml:space="preserve">При установке приложения </w:t>
      </w:r>
      <w:r w:rsidRPr="00233DA5">
        <w:rPr>
          <w:sz w:val="24"/>
        </w:rPr>
        <w:t>CircleFilter</w:t>
      </w:r>
      <w:r w:rsidRPr="00233DA5">
        <w:rPr>
          <w:sz w:val="24"/>
          <w:lang w:val="ru-RU"/>
        </w:rPr>
        <w:t xml:space="preserve"> мы увидим пиктограмму в правом верхнем углу на панели браузера </w:t>
      </w:r>
      <w:r w:rsidRPr="00233DA5">
        <w:rPr>
          <w:sz w:val="24"/>
        </w:rPr>
        <w:t>Google</w:t>
      </w:r>
      <w:r w:rsidRPr="00233DA5">
        <w:rPr>
          <w:sz w:val="24"/>
          <w:lang w:val="ru-RU"/>
        </w:rPr>
        <w:t xml:space="preserve"> </w:t>
      </w:r>
      <w:r w:rsidRPr="00233DA5">
        <w:rPr>
          <w:sz w:val="24"/>
        </w:rPr>
        <w:t>Chrome</w:t>
      </w:r>
      <w:r w:rsidRPr="00233DA5">
        <w:rPr>
          <w:sz w:val="24"/>
          <w:lang w:val="ru-RU"/>
        </w:rPr>
        <w:t>.</w:t>
      </w:r>
      <w:r w:rsidR="003C1F8D" w:rsidRPr="00233DA5">
        <w:rPr>
          <w:sz w:val="24"/>
          <w:lang w:val="ru-RU"/>
        </w:rPr>
        <w:t xml:space="preserve"> </w:t>
      </w:r>
    </w:p>
    <w:p w:rsidR="0073224B" w:rsidRDefault="0073224B" w:rsidP="0073224B">
      <w:pPr>
        <w:jc w:val="center"/>
        <w:rPr>
          <w:i/>
          <w:lang w:val="ru-RU"/>
        </w:rPr>
      </w:pPr>
    </w:p>
    <w:p w:rsidR="003C1F8D" w:rsidRPr="00D41264" w:rsidRDefault="00A96EF2" w:rsidP="0073224B">
      <w:pPr>
        <w:jc w:val="center"/>
        <w:rPr>
          <w:i/>
          <w:lang w:val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8pt;height:39pt">
            <v:imagedata r:id="rId10" o:title="1"/>
          </v:shape>
        </w:pict>
      </w:r>
    </w:p>
    <w:p w:rsidR="0046655B" w:rsidRPr="00F370AB" w:rsidRDefault="003C1F8D" w:rsidP="0046655B">
      <w:pPr>
        <w:jc w:val="center"/>
        <w:rPr>
          <w:i/>
          <w:lang w:val="ru-RU"/>
        </w:rPr>
      </w:pPr>
      <w:r>
        <w:rPr>
          <w:i/>
          <w:lang w:val="ru-RU"/>
        </w:rPr>
        <w:t>Рисунок 1.</w:t>
      </w:r>
      <w:r w:rsidR="004E2E33">
        <w:rPr>
          <w:i/>
          <w:lang w:val="ru-RU"/>
        </w:rPr>
        <w:t xml:space="preserve"> П</w:t>
      </w:r>
      <w:r>
        <w:rPr>
          <w:i/>
          <w:lang w:val="ru-RU"/>
        </w:rPr>
        <w:t xml:space="preserve">иктограмма </w:t>
      </w:r>
      <w:r>
        <w:rPr>
          <w:i/>
        </w:rPr>
        <w:t>CircleFilter</w:t>
      </w:r>
    </w:p>
    <w:p w:rsidR="0046655B" w:rsidRPr="0046655B" w:rsidRDefault="0046655B" w:rsidP="0046655B">
      <w:pPr>
        <w:jc w:val="left"/>
        <w:rPr>
          <w:lang w:val="ru-RU"/>
        </w:rPr>
      </w:pPr>
      <w:r>
        <w:rPr>
          <w:lang w:val="ru-RU"/>
        </w:rPr>
        <w:tab/>
      </w:r>
    </w:p>
    <w:p w:rsidR="006E2C8C" w:rsidRDefault="0046655B" w:rsidP="0046655B">
      <w:pPr>
        <w:ind w:left="426" w:hanging="426"/>
        <w:rPr>
          <w:sz w:val="24"/>
          <w:lang w:val="ru-RU"/>
        </w:rPr>
      </w:pPr>
      <w:r>
        <w:rPr>
          <w:lang w:val="ru-RU"/>
        </w:rPr>
        <w:tab/>
      </w:r>
      <w:r w:rsidRPr="0046655B">
        <w:rPr>
          <w:sz w:val="24"/>
          <w:lang w:val="ru-RU"/>
        </w:rPr>
        <w:t>Для запуска расширения требуется нажать левой кнопкой мыши на пиктограмму.</w:t>
      </w:r>
    </w:p>
    <w:p w:rsidR="00F370AB" w:rsidRDefault="0046655B" w:rsidP="00F370AB">
      <w:pPr>
        <w:jc w:val="left"/>
        <w:rPr>
          <w:sz w:val="24"/>
          <w:lang w:val="ru-RU"/>
        </w:rPr>
      </w:pPr>
      <w:r>
        <w:rPr>
          <w:sz w:val="24"/>
          <w:lang w:val="ru-RU"/>
        </w:rPr>
        <w:br w:type="page"/>
      </w:r>
      <w:bookmarkStart w:id="7" w:name="_Первый_запуск_программы"/>
      <w:bookmarkEnd w:id="7"/>
    </w:p>
    <w:p w:rsidR="004100D9" w:rsidRDefault="00F370AB" w:rsidP="00F370AB">
      <w:pPr>
        <w:pStyle w:val="2"/>
        <w:rPr>
          <w:sz w:val="24"/>
          <w:lang w:val="ru-RU"/>
        </w:rPr>
      </w:pPr>
      <w:bookmarkStart w:id="8" w:name="_Ref381296256"/>
      <w:bookmarkStart w:id="9" w:name="_Toc381571970"/>
      <w:r w:rsidRPr="00F370AB">
        <w:rPr>
          <w:noProof/>
          <w:sz w:val="40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2D164B7A" wp14:editId="4B5A5AF1">
                <wp:simplePos x="0" y="0"/>
                <wp:positionH relativeFrom="column">
                  <wp:posOffset>-359328</wp:posOffset>
                </wp:positionH>
                <wp:positionV relativeFrom="paragraph">
                  <wp:posOffset>227579</wp:posOffset>
                </wp:positionV>
                <wp:extent cx="8305800" cy="4166870"/>
                <wp:effectExtent l="0" t="0" r="19050" b="2413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800" cy="4166870"/>
                          <a:chOff x="0" y="0"/>
                          <a:chExt cx="8305800" cy="4167231"/>
                        </a:xfrm>
                      </wpg:grpSpPr>
                      <wpg:grpSp>
                        <wpg:cNvPr id="252" name="Группа 252"/>
                        <wpg:cNvGrpSpPr/>
                        <wpg:grpSpPr>
                          <a:xfrm>
                            <a:off x="0" y="0"/>
                            <a:ext cx="8305800" cy="3063833"/>
                            <a:chOff x="-39756" y="-11058"/>
                            <a:chExt cx="8305800" cy="3063833"/>
                          </a:xfrm>
                        </wpg:grpSpPr>
                        <wps:wsp>
                          <wps:cNvPr id="25" name="Овал 25"/>
                          <wps:cNvSpPr/>
                          <wps:spPr>
                            <a:xfrm>
                              <a:off x="7283395" y="0"/>
                              <a:ext cx="333955" cy="33395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4100D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Овал 26"/>
                          <wps:cNvSpPr/>
                          <wps:spPr>
                            <a:xfrm>
                              <a:off x="7903640" y="8572"/>
                              <a:ext cx="362404" cy="3143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4100D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1" name="Группа 251"/>
                          <wpg:cNvGrpSpPr/>
                          <wpg:grpSpPr>
                            <a:xfrm>
                              <a:off x="-39756" y="-11058"/>
                              <a:ext cx="4462194" cy="3063833"/>
                              <a:chOff x="-39756" y="-34912"/>
                              <a:chExt cx="4462194" cy="3063833"/>
                            </a:xfrm>
                          </wpg:grpSpPr>
                          <wpg:grpSp>
                            <wpg:cNvPr id="250" name="Группа 250"/>
                            <wpg:cNvGrpSpPr/>
                            <wpg:grpSpPr>
                              <a:xfrm>
                                <a:off x="-39756" y="299042"/>
                                <a:ext cx="2667000" cy="2729879"/>
                                <a:chOff x="-39756" y="-34913"/>
                                <a:chExt cx="2667000" cy="2729879"/>
                              </a:xfrm>
                            </wpg:grpSpPr>
                            <wps:wsp>
                              <wps:cNvPr id="2" name="Овал 2"/>
                              <wps:cNvSpPr/>
                              <wps:spPr>
                                <a:xfrm>
                                  <a:off x="-39756" y="-34913"/>
                                  <a:ext cx="373711" cy="34194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6EF2" w:rsidRPr="00153CBD" w:rsidRDefault="00A96EF2" w:rsidP="004100D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</w:pPr>
                                    <w:r w:rsidRPr="00153CB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Овал 9"/>
                              <wps:cNvSpPr/>
                              <wps:spPr>
                                <a:xfrm>
                                  <a:off x="0" y="381662"/>
                                  <a:ext cx="333955" cy="3339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6EF2" w:rsidRPr="00153CBD" w:rsidRDefault="00A96EF2" w:rsidP="004100D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</w:pPr>
                                    <w:r w:rsidRPr="00153CB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Овал 10"/>
                              <wps:cNvSpPr/>
                              <wps:spPr>
                                <a:xfrm>
                                  <a:off x="0" y="936321"/>
                                  <a:ext cx="333955" cy="3339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6EF2" w:rsidRPr="00153CBD" w:rsidRDefault="00A96EF2" w:rsidP="004100D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</w:pPr>
                                    <w:r w:rsidRPr="00153CB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ая со стрелкой 12"/>
                              <wps:cNvCnPr/>
                              <wps:spPr>
                                <a:xfrm>
                                  <a:off x="365759" y="532638"/>
                                  <a:ext cx="404110" cy="1829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Овал 18"/>
                              <wps:cNvSpPr/>
                              <wps:spPr>
                                <a:xfrm>
                                  <a:off x="7951" y="1494905"/>
                                  <a:ext cx="333955" cy="3339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6EF2" w:rsidRPr="00153CBD" w:rsidRDefault="00A96EF2" w:rsidP="004100D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</w:pPr>
                                    <w:r w:rsidRPr="00153CB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Прямая со стрелкой 20"/>
                              <wps:cNvCnPr/>
                              <wps:spPr>
                                <a:xfrm flipV="1">
                                  <a:off x="354495" y="1583746"/>
                                  <a:ext cx="1329774" cy="696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-20624" y="2361012"/>
                                  <a:ext cx="333955" cy="3339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6EF2" w:rsidRPr="00153CBD" w:rsidRDefault="00A96EF2" w:rsidP="004100D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</w:pPr>
                                    <w:r w:rsidRPr="00153CB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ая со стрелкой 22"/>
                              <wps:cNvCnPr/>
                              <wps:spPr>
                                <a:xfrm flipV="1">
                                  <a:off x="313331" y="2164771"/>
                                  <a:ext cx="502590" cy="2727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4" name="Прямая со стрелкой 304"/>
                              <wps:cNvCnPr/>
                              <wps:spPr>
                                <a:xfrm>
                                  <a:off x="333954" y="1084968"/>
                                  <a:ext cx="2293290" cy="796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9" name="Группа 249"/>
                            <wpg:cNvGrpSpPr/>
                            <wpg:grpSpPr>
                              <a:xfrm>
                                <a:off x="1554098" y="-34912"/>
                                <a:ext cx="1676175" cy="478048"/>
                                <a:chOff x="-616608" y="-34912"/>
                                <a:chExt cx="1676175" cy="478048"/>
                              </a:xfrm>
                            </wpg:grpSpPr>
                            <wps:wsp>
                              <wps:cNvPr id="23" name="Овал 23"/>
                              <wps:cNvSpPr/>
                              <wps:spPr>
                                <a:xfrm>
                                  <a:off x="725612" y="-23852"/>
                                  <a:ext cx="333955" cy="3339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6EF2" w:rsidRPr="00153CBD" w:rsidRDefault="00A96EF2" w:rsidP="004100D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Прямая со стрелкой 24"/>
                              <wps:cNvCnPr>
                                <a:stCxn id="23" idx="3"/>
                              </wps:cNvCnPr>
                              <wps:spPr>
                                <a:xfrm flipH="1">
                                  <a:off x="428196" y="261160"/>
                                  <a:ext cx="346313" cy="1819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Овал 306"/>
                              <wps:cNvSpPr/>
                              <wps:spPr>
                                <a:xfrm>
                                  <a:off x="-328488" y="-34912"/>
                                  <a:ext cx="333955" cy="3339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6EF2" w:rsidRPr="00153CBD" w:rsidRDefault="00A96EF2" w:rsidP="004100D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mallCaps/>
                                        <w:color w:val="0070C0"/>
                                        <w:sz w:val="16"/>
                                        <w:szCs w:val="20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Прямая со стрелкой 307"/>
                              <wps:cNvCnPr/>
                              <wps:spPr>
                                <a:xfrm flipH="1">
                                  <a:off x="-616608" y="230643"/>
                                  <a:ext cx="309273" cy="1669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9" name="Овал 239"/>
                            <wps:cNvSpPr/>
                            <wps:spPr>
                              <a:xfrm>
                                <a:off x="3961262" y="1565811"/>
                                <a:ext cx="461176" cy="397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4100D9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Овал 240"/>
                            <wps:cNvSpPr/>
                            <wps:spPr>
                              <a:xfrm>
                                <a:off x="3684242" y="836826"/>
                                <a:ext cx="461176" cy="397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4100D9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Овал 241"/>
                            <wps:cNvSpPr/>
                            <wps:spPr>
                              <a:xfrm>
                                <a:off x="3142755" y="836827"/>
                                <a:ext cx="461176" cy="397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4100D9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Овал 310"/>
                            <wps:cNvSpPr/>
                            <wps:spPr>
                              <a:xfrm>
                                <a:off x="3950666" y="2162232"/>
                                <a:ext cx="461176" cy="397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4100D9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2" name="Овал 242"/>
                          <wps:cNvSpPr/>
                          <wps:spPr>
                            <a:xfrm>
                              <a:off x="6203004" y="1487904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4100D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Овал 3"/>
                        <wps:cNvSpPr/>
                        <wps:spPr>
                          <a:xfrm>
                            <a:off x="6271404" y="3769743"/>
                            <a:ext cx="461176" cy="3974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4100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64B7A" id="Группа 4" o:spid="_x0000_s1029" style="position:absolute;left:0;text-align:left;margin-left:-28.3pt;margin-top:17.9pt;width:654pt;height:328.1pt;z-index:251858944" coordsize="83058,4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">
                <v:group id="Группа 252" o:spid="_x0000_s1030" style="position:absolute;width:83058;height:30638" coordorigin="-397,-110" coordsize="83058,30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oval id="Овал 25" o:spid="_x0000_s1031" style="position:absolute;left:72833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ep6sMA&#10;AADbAAAADwAAAGRycy9kb3ducmV2LnhtbESPzWrCQBSF90LfYbiF7nRSobWNTkQqqRXcmLT7S+aa&#10;hGTuhMw0iW/fKQguD+fn42y2k2nFQL2rLSt4XkQgiAuray4VfOfp/A2E88gaW8uk4EoOtsnDbIOx&#10;tiOfach8KcIIuxgVVN53sZSuqMigW9iOOHgX2xv0Qfal1D2OYdy0chlFr9JgzYFQYUcfFRVN9msC&#10;1x32x6H72TVp/rkqsr0/jem7Uk+P024NwtPk7+Fb+0srWL7A/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ep6sMAAADbAAAADwAAAAAAAAAAAAAAAACYAgAAZHJzL2Rv&#10;d25yZXYueG1sUEsFBgAAAAAEAAQA9QAAAIgDAAAAAA=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4100D9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8</w:t>
                          </w:r>
                        </w:p>
                      </w:txbxContent>
                    </v:textbox>
                  </v:oval>
                  <v:oval id="Овал 26" o:spid="_x0000_s1032" style="position:absolute;left:79036;top:85;width:36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3ncMA&#10;AADbAAAADwAAAGRycy9kb3ducmV2LnhtbESPzWqDQBSF94W8w3AD3dUxLtLWZBIkwbSFbqrJ/uLc&#10;qMS5I85E7dt3CoUuD+fn42z3s+nESINrLStYRTEI4srqlmsF5zJ/egHhPLLGzjIp+CYH+93iYYup&#10;thN/0Vj4WoQRdikqaLzvUyld1ZBBF9meOHhXOxj0QQ611ANOYdx0MonjtTTYciA02NOhoepW3E3g&#10;urfjx9hfsltenp6r4ug/p/xVqcflnG1AeJr9f/iv/a4VJGv4/R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U3ncMAAADbAAAADwAAAAAAAAAAAAAAAACYAgAAZHJzL2Rv&#10;d25yZXYueG1sUEsFBgAAAAAEAAQA9QAAAIgDAAAAAA=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4100D9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9</w:t>
                          </w:r>
                        </w:p>
                      </w:txbxContent>
                    </v:textbox>
                  </v:oval>
                  <v:group id="Группа 251" o:spid="_x0000_s1033" style="position:absolute;left:-397;top:-110;width:44621;height:30637" coordorigin="-397,-349" coordsize="44621,30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<v:group id="Группа 250" o:spid="_x0000_s1034" style="position:absolute;left:-397;top:2990;width:26669;height:27299" coordorigin="-397,-349" coordsize="26670,27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oval id="Овал 2" o:spid="_x0000_s1035" style="position:absolute;left:-397;top:-349;width:3736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LPsEA&#10;AADaAAAADwAAAGRycy9kb3ducmV2LnhtbESPzYrCMBSF9wO+Q7jC7MZUFzpWo4hSR2E2Vt1fmmtb&#10;bG5KE9v69kYYmOXh/Hyc5bo3lWipcaVlBeNRBII4s7rkXMHlnHx9g3AeWWNlmRQ8ycF6NfhYYqxt&#10;xydqU5+LMMIuRgWF93UspcsKMuhGtiYO3s02Bn2QTS51g10YN5WcRNFUGiw5EAqsaVtQdk8fJnDd&#10;z+7Y1tfNPTnvZ1m6879dMlfqc9hvFiA89f4//Nc+aAUT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hSz7BAAAA2gAAAA8AAAAAAAAAAAAAAAAAmAIAAGRycy9kb3du&#10;cmV2LnhtbFBLBQYAAAAABAAEAPUAAACGAwAAAAA=&#10;" fillcolor="white [3201]" strokecolor="#1b587c [3206]" strokeweight="1pt">
                        <v:stroke joinstyle="miter"/>
                        <v:textbox>
                          <w:txbxContent>
                            <w:p w:rsidR="00A96EF2" w:rsidRPr="00153CBD" w:rsidRDefault="00A96EF2" w:rsidP="004100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 w:rsidRPr="00153CB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9" o:spid="_x0000_s1036" style="position:absolute;top:3816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ZT8EA&#10;AADaAAAADwAAAGRycy9kb3ducmV2LnhtbESPzYrCMBSF9wO+Q7iCuzHVhTNWo4hSnYHZWHV/aa5t&#10;sbkpTWzr25sBweXh/Hyc5bo3lWipcaVlBZNxBII4s7rkXMH5lHx+g3AeWWNlmRQ8yMF6NfhYYqxt&#10;x0dqU5+LMMIuRgWF93UspcsKMujGtiYO3tU2Bn2QTS51g10YN5WcRtFMGiw5EAqsaVtQdkvvJnDd&#10;Yffb1pfNLTntv7J05/+6ZK7UaNhvFiA89f4dfrV/tII5/F8JN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F2U/BAAAA2gAAAA8AAAAAAAAAAAAAAAAAmAIAAGRycy9kb3du&#10;cmV2LnhtbFBLBQYAAAAABAAEAPUAAACGAwAAAAA=&#10;" fillcolor="white [3201]" strokecolor="#1b587c [3206]" strokeweight="1pt">
                        <v:stroke joinstyle="miter"/>
                        <v:textbox>
                          <w:txbxContent>
                            <w:p w:rsidR="00A96EF2" w:rsidRPr="00153CBD" w:rsidRDefault="00A96EF2" w:rsidP="004100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 w:rsidRPr="00153CB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Овал 10" o:spid="_x0000_s1037" style="position:absolute;top:9363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zAz8IA&#10;AADbAAAADwAAAGRycy9kb3ducmV2LnhtbESPTW/CMAyG75P4D5GRuI10HGB0BIRA3Ya0C4XdrcZr&#10;KxqnarK2+/fzAYmbLb8fjze70TWqpy7Ung28zBNQxIW3NZcGrpfs+RVUiMgWG89k4I8C7LaTpw2m&#10;1g98pj6PpZIQDikaqGJsU61DUZHDMPctsdx+fOcwytqV2nY4SLhr9CJJltphzdJQYUuHiopb/uuk&#10;N3wcT337vb9ll/dVkR/j15CtjZlNx/0bqEhjfIjv7k8r+EIvv8gAe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MDPwgAAANsAAAAPAAAAAAAAAAAAAAAAAJgCAABkcnMvZG93&#10;bnJldi54bWxQSwUGAAAAAAQABAD1AAAAhwMAAAAA&#10;" fillcolor="white [3201]" strokecolor="#1b587c [3206]" strokeweight="1pt">
                        <v:stroke joinstyle="miter"/>
                        <v:textbox>
                          <w:txbxContent>
                            <w:p w:rsidR="00A96EF2" w:rsidRPr="00153CBD" w:rsidRDefault="00A96EF2" w:rsidP="004100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 w:rsidRPr="00153CB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2" o:spid="_x0000_s1038" type="#_x0000_t32" style="position:absolute;left:3657;top:5326;width:4041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HxwcMAAADbAAAADwAAAGRycy9kb3ducmV2LnhtbERPS4vCMBC+C/6HMMJeRFN1EalGUVdl&#10;D4L4OngbmrGtNpPSRO3++83Cgrf5+J4zmdWmEE+qXG5ZQa8bgSBOrM45VXA6rjsjEM4jaywsk4If&#10;cjCbNhsTjLV98Z6eB5+KEMIuRgWZ92UspUsyMui6tiQO3NVWBn2AVSp1ha8QbgrZj6KhNJhzaMiw&#10;pGVGyf3wMAo+r7d8sLydFpvd6nI/+2170f56KPXRqudjEJ5q/xb/u791mN+Hv1/CA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h8cHDAAAA2wAAAA8AAAAAAAAAAAAA&#10;AAAAoQIAAGRycy9kb3ducmV2LnhtbFBLBQYAAAAABAAEAPkAAACRAwAAAAA=&#10;" strokecolor="#1b587c [3206]" strokeweight=".5pt">
                        <v:stroke endarrow="block" joinstyle="miter"/>
                      </v:shape>
                      <v:oval id="Овал 18" o:spid="_x0000_s1039" style="position:absolute;left:79;top:14949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MycIA&#10;AADbAAAADwAAAGRycy9kb3ducmV2LnhtbESPTW/CMAyG75P4D5GRuI10HGB0BIRA3Ya0C4XdrcZr&#10;KxqnarK2+/fzAYmbLb8fjze70TWqpy7Ung28zBNQxIW3NZcGrpfs+RVUiMgWG89k4I8C7LaTpw2m&#10;1g98pj6PpZIQDikaqGJsU61DUZHDMPctsdx+fOcwytqV2nY4SLhr9CJJltphzdJQYUuHiopb/uuk&#10;N3wcT337vb9ll/dVkR/j15CtjZlNx/0bqEhjfIjv7k8r+AIrv8gAe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WszJwgAAANsAAAAPAAAAAAAAAAAAAAAAAJgCAABkcnMvZG93&#10;bnJldi54bWxQSwUGAAAAAAQABAD1AAAAhwMAAAAA&#10;" fillcolor="white [3201]" strokecolor="#1b587c [3206]" strokeweight="1pt">
                        <v:stroke joinstyle="miter"/>
                        <v:textbox>
                          <w:txbxContent>
                            <w:p w:rsidR="00A96EF2" w:rsidRPr="00153CBD" w:rsidRDefault="00A96EF2" w:rsidP="004100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 w:rsidRPr="00153CB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shape id="Прямая со стрелкой 20" o:spid="_x0000_s1040" type="#_x0000_t32" style="position:absolute;left:3544;top:15837;width:13298;height:6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wO58AAAADbAAAADwAAAGRycy9kb3ducmV2LnhtbERPy4rCMBTdD/gP4QruxtQuRqlGkYIg&#10;igM+cH1prm21uSlJxta/N4sBl4fzXqx604gnOV9bVjAZJyCIC6trLhVczpvvGQgfkDU2lknBizys&#10;loOvBWbadnyk5ymUIoawz1BBFUKbSemLigz6sW2JI3ezzmCI0JVSO+xiuGlkmiQ/0mDNsaHClvKK&#10;isfpzyjIf3fX7jBNZ+a+v+8e53y63adOqdGwX89BBOrDR/zv3moFaVwf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DufAAAAA2wAAAA8AAAAAAAAAAAAAAAAA&#10;oQIAAGRycy9kb3ducmV2LnhtbFBLBQYAAAAABAAEAPkAAACOAwAAAAA=&#10;" strokecolor="#1b587c [3206]" strokeweight=".5pt">
                        <v:stroke endarrow="block" joinstyle="miter"/>
                      </v:shape>
                      <v:oval id="Овал 21" o:spid="_x0000_s1041" style="position:absolute;left:-206;top:23610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yv6cMA&#10;AADbAAAADwAAAGRycy9kb3ducmV2LnhtbESPzWqDQBSF94W8w3AD3dXRLNLWZBIkwbSFbqrJ/uLc&#10;qMS5I85E7dt3CoUuD+fn42z3s+nESINrLStIohgEcWV1y7WCc5k/vYBwHlljZ5kUfJOD/W7xsMVU&#10;24m/aCx8LcIIuxQVNN73qZSuasigi2xPHLyrHQz6IIda6gGnMG46uYrjtTTYciA02NOhoepW3E3g&#10;urfjx9hfsltenp6r4ug/p/xVqcflnG1AeJr9f/iv/a4VrBL4/R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yv6cMAAADbAAAADwAAAAAAAAAAAAAAAACYAgAAZHJzL2Rv&#10;d25yZXYueG1sUEsFBgAAAAAEAAQA9QAAAIgDAAAAAA==&#10;" fillcolor="white [3201]" strokecolor="#1b587c [3206]" strokeweight="1pt">
                        <v:stroke joinstyle="miter"/>
                        <v:textbox>
                          <w:txbxContent>
                            <w:p w:rsidR="00A96EF2" w:rsidRPr="00153CBD" w:rsidRDefault="00A96EF2" w:rsidP="004100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 w:rsidRPr="00153CB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shape id="Прямая со стрелкой 22" o:spid="_x0000_s1042" type="#_x0000_t32" style="position:absolute;left:3133;top:21647;width:5026;height:27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I1C8MAAADbAAAADwAAAGRycy9kb3ducmV2LnhtbESPQWsCMRSE74X+h/AKvdWsOVRZjSIL&#10;BVEsqKXnx+a5u7p5WZLUXf99Iwgeh5n5hpkvB9uKK/nQONYwHmUgiEtnGq40/By/PqYgQkQ22Dom&#10;DTcKsFy8vswxN67nPV0PsRIJwiFHDXWMXS5lKGuyGEauI07eyXmLMUlfSeOxT3DbSpVln9Jiw2mh&#10;xo6KmsrL4c9qKL43v/1uoqb2vD1vLsdist4qr/X727CagYg0xGf40V4bDUrB/Uv6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iNQvDAAAA2wAAAA8AAAAAAAAAAAAA&#10;AAAAoQIAAGRycy9kb3ducmV2LnhtbFBLBQYAAAAABAAEAPkAAACRAwAAAAA=&#10;" strokecolor="#1b587c [3206]" strokeweight=".5pt">
                        <v:stroke endarrow="block" joinstyle="miter"/>
                      </v:shape>
                      <v:shape id="Прямая со стрелкой 304" o:spid="_x0000_s1043" type="#_x0000_t32" style="position:absolute;left:3339;top:10849;width:22933;height: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8SMcAAADcAAAADwAAAGRycy9kb3ducmV2LnhtbESPS2sCQRCE74H8h6EDuYjOmpUQNo4S&#10;n+QghKg55NbstPucnmVnXNd/7wiBHIuq+oqazntTi45aV1hWMB5FIIhTqwvOFBwPm+EbCOeRNdaW&#10;ScGVHMxnjw9TTLS98Dd1e5+JAGGXoILc+yaR0qU5GXQj2xAH72Rbgz7INpO6xUuAm1q+RNGrNFhw&#10;WMixoWVOabU/GwWTU1nEy/K42H6tf6sfvxssBquzUs9P/cc7CE+9/w//tT+1gjiawP1MO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FXxIxwAAANwAAAAPAAAAAAAA&#10;AAAAAAAAAKECAABkcnMvZG93bnJldi54bWxQSwUGAAAAAAQABAD5AAAAlQMAAAAA&#10;" strokecolor="#1b587c [3206]" strokeweight=".5pt">
                        <v:stroke endarrow="block" joinstyle="miter"/>
                      </v:shape>
                    </v:group>
                    <v:group id="Группа 249" o:spid="_x0000_s1044" style="position:absolute;left:15540;top:-349;width:16762;height:4780" coordorigin="-6166,-349" coordsize="16761,4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<v:oval id="Овал 23" o:spid="_x0000_s1045" style="position:absolute;left:7256;top:-238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UBcMA&#10;AADbAAAADwAAAGRycy9kb3ducmV2LnhtbESPzWrCQBSF90LfYbiF7nRSC7WNTkQqqRXcmLT7S+aa&#10;hGTuhMw0iW/fKQguD+fn42y2k2nFQL2rLSt4XkQgiAuray4VfOfp/A2E88gaW8uk4EoOtsnDbIOx&#10;tiOfach8KcIIuxgVVN53sZSuqMigW9iOOHgX2xv0Qfal1D2OYdy0chlFr9JgzYFQYUcfFRVN9msC&#10;1x32x6H72TVp/rkqsr0/jem7Uk+P024NwtPk7+Fb+0srWL7A/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KUBcMAAADbAAAADwAAAAAAAAAAAAAAAACYAgAAZHJzL2Rv&#10;d25yZXYueG1sUEsFBgAAAAAEAAQA9QAAAIgDAAAAAA==&#10;" fillcolor="white [3201]" strokecolor="#1b587c [3206]" strokeweight="1pt">
                        <v:stroke joinstyle="miter"/>
                        <v:textbox>
                          <w:txbxContent>
                            <w:p w:rsidR="00A96EF2" w:rsidRPr="00153CBD" w:rsidRDefault="00A96EF2" w:rsidP="004100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shape id="Прямая со стрелкой 24" o:spid="_x0000_s1046" type="#_x0000_t32" style="position:absolute;left:4281;top:2611;width:3464;height:1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cI5MMAAADbAAAADwAAAGRycy9kb3ducmV2LnhtbESPQWvCQBSE7wX/w/IK3uqmoahEVykB&#10;QRSFqnh+ZF+TaPZt2N2a+O9dQehxmJlvmPmyN424kfO1ZQWfowQEcWF1zaWC03H1MQXhA7LGxjIp&#10;uJOH5WLwNsdM245/6HYIpYgQ9hkqqEJoMyl9UZFBP7ItcfR+rTMYonSl1A67CDeNTJNkLA3WHBcq&#10;bCmvqLge/oyCfL85d7tJOjWX7WVzPeaT9TZ1Sg3f++8ZiEB9+A+/2mutIP2C5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HCOTDAAAA2wAAAA8AAAAAAAAAAAAA&#10;AAAAoQIAAGRycy9kb3ducmV2LnhtbFBLBQYAAAAABAAEAPkAAACRAwAAAAA=&#10;" strokecolor="#1b587c [3206]" strokeweight=".5pt">
                        <v:stroke endarrow="block" joinstyle="miter"/>
                      </v:shape>
                      <v:oval id="Овал 306" o:spid="_x0000_s1047" style="position:absolute;left:-3284;top:-349;width:3338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X6cQA&#10;AADcAAAADwAAAGRycy9kb3ducmV2LnhtbESPzWrCQBSF90LfYbiF7uqkFmwbnYhUYhW6adLuL5lr&#10;EpK5EzJjEt++IwguD+fn46w3k2nFQL2rLSt4mUcgiAuray4V/Obp8zsI55E1tpZJwYUcbJKH2Rpj&#10;bUf+oSHzpQgj7GJUUHnfxVK6oiKDbm474uCdbG/QB9mXUvc4hnHTykUULaXBmgOhwo4+Kyqa7GwC&#10;133tjkP3t23SfP9WZDv/PaYfSj09TtsVCE+Tv4dv7YNW8Bot4XomHAG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gF+nEAAAA3AAAAA8AAAAAAAAAAAAAAAAAmAIAAGRycy9k&#10;b3ducmV2LnhtbFBLBQYAAAAABAAEAPUAAACJAwAAAAA=&#10;" fillcolor="white [3201]" strokecolor="#1b587c [3206]" strokeweight="1pt">
                        <v:stroke joinstyle="miter"/>
                        <v:textbox>
                          <w:txbxContent>
                            <w:p w:rsidR="00A96EF2" w:rsidRPr="00153CBD" w:rsidRDefault="00A96EF2" w:rsidP="004100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shape id="Прямая со стрелкой 307" o:spid="_x0000_s1048" type="#_x0000_t32" style="position:absolute;left:-6166;top:2306;width:3093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ombMUAAADcAAAADwAAAGRycy9kb3ducmV2LnhtbESP3WrCQBSE74W+w3IKvdNNIzSSuooE&#10;CqJU8IdeH7LHJJo9G3ZXk759tyB4OczMN8x8OZhW3Mn5xrKC90kCgri0uuFKwen4NZ6B8AFZY2uZ&#10;FPySh+XiZTTHXNue93Q/hEpECPscFdQhdLmUvqzJoJ/Yjjh6Z+sMhihdJbXDPsJNK9Mk+ZAGG44L&#10;NXZU1FReDzejoNhtfvrvLJ2Zy/ayuR6LbL1NnVJvr8PqE0SgITzDj/ZaK5gmGfyf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ombMUAAADcAAAADwAAAAAAAAAA&#10;AAAAAAChAgAAZHJzL2Rvd25yZXYueG1sUEsFBgAAAAAEAAQA+QAAAJMDAAAAAA==&#10;" strokecolor="#1b587c [3206]" strokeweight=".5pt">
                        <v:stroke endarrow="block" joinstyle="miter"/>
                      </v:shape>
                    </v:group>
                    <v:oval id="Овал 239" o:spid="_x0000_s1049" style="position:absolute;left:39612;top:15658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JGu8MA&#10;AADcAAAADwAAAGRycy9kb3ducmV2LnhtbESPzWrCQBSF94LvMFyhOzNRoWrqKKKkreDG2O4vmdsk&#10;mLkTMmOSvn2nILg8nJ+Ps9kNphYdta6yrGAWxSCIc6srLhR8XdPpCoTzyBpry6TglxzstuPRBhNt&#10;e75Ql/lChBF2CSoovW8SKV1ekkEX2YY4eD+2NeiDbAupW+zDuKnlPI5fpcGKA6HEhg4l5bfsbgLX&#10;fRxPXfO9v6XX92WeHf25T9dKvUyG/RsIT4N/hh/tT61gvljD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JGu8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4100D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oval id="Овал 240" o:spid="_x0000_s1050" style="position:absolute;left:36842;top:8368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6cW8EA&#10;AADcAAAADwAAAGRycy9kb3ducmV2LnhtbERPTWvCQBC9F/wPywi91U2ltDa6iiixLXgx1vuQnSbB&#10;7GzIrkn8951DocfH+15tRteonrpQezbwPEtAERfe1lwa+D5nTwtQISJbbDyTgTsF2KwnDytMrR/4&#10;RH0eSyUhHFI0UMXYplqHoiKHYeZbYuF+fOcwCuxKbTscJNw1ep4kr9phzdJQYUu7ioprfnPSGz72&#10;X3172V6z8+GtyPfxOGTvxjxOx+0SVKQx/ov/3J/WwPxF5ss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OnFv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4100D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v:textbox>
                    </v:oval>
                    <v:oval id="Овал 241" o:spid="_x0000_s1051" style="position:absolute;left:31427;top:8368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I5wMQA&#10;AADcAAAADwAAAGRycy9kb3ducmV2LnhtbESPzWrCQBSF90LfYbgFdzpRSm1TJyKVaAU3Tdr9JXOb&#10;hGTuhMw0iW/fKQguD+fn42x3k2nFQL2rLStYLSMQxIXVNZcKvvJ08QLCeWSNrWVScCUHu+RhtsVY&#10;25E/ach8KcIIuxgVVN53sZSuqMigW9qOOHg/tjfog+xLqXscw7hp5TqKnqXBmgOhwo7eKyqa7NcE&#10;rjsdzkP3vW/S/LgpsoO/jOmrUvPHaf8GwtPk7+Fb+0MrWD+t4P9MOAI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OcD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4100D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oval id="Овал 310" o:spid="_x0000_s1052" style="position:absolute;left:39506;top:21622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828EA&#10;AADcAAAADwAAAGRycy9kb3ducmV2LnhtbERPS2vCQBC+F/wPyxS81Y0KrY2uIkr6AC/Geh+y0ySY&#10;nQ3ZNUn/fedQ6PHje292o2tUT12oPRuYzxJQxIW3NZcGvi7Z0wpUiMgWG89k4IcC7LaThw2m1g98&#10;pj6PpZIQDikaqGJsU61DUZHDMPMtsXDfvnMYBXalth0OEu4avUiSZ+2wZmmosKVDRcUtvzvpDe/H&#10;z7697m/Z5e2lyI/xNGSvxkwfx/0aVKQx/ov/3B/WwHIu8+WMHA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cvNv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4100D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13</w:t>
                            </w:r>
                          </w:p>
                        </w:txbxContent>
                      </v:textbox>
                    </v:oval>
                  </v:group>
                  <v:oval id="Овал 242" o:spid="_x0000_s1053" style="position:absolute;left:62030;top:14879;width:4611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nt8QA&#10;AADcAAAADwAAAGRycy9kb3ducmV2LnhtbESPS2vCQBSF94L/YbiCO50Yio/UUUSJrdBNY7u/ZG6T&#10;YOZOyEyT9N87BcHl4Tw+znY/mFp01LrKsoLFPAJBnFtdcaHg65rO1iCcR9ZYWyYFf+RgvxuPtpho&#10;2/MndZkvRBhhl6CC0vsmkdLlJRl0c9sQB+/HtgZ9kG0hdYt9GDe1jKNoKQ1WHAglNnQsKb9lvyZw&#10;3dvp0jXfh1t6Pa/y7OQ/+nSj1HQyHF5BeBr8M/xov2sF8UsM/2fC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Qp7f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4100D9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14</w:t>
                          </w:r>
                        </w:p>
                      </w:txbxContent>
                    </v:textbox>
                  </v:oval>
                </v:group>
                <v:oval id="Овал 3" o:spid="_x0000_s1054" style="position:absolute;left:62714;top:37697;width:4611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3upcIA&#10;AADaAAAADwAAAGRycy9kb3ducmV2LnhtbESPzWrCQBSF90LfYbiF7nTSCrWNTkQqqRXcNKn7S+Y2&#10;CcncCZkxiW/fKQguD+fn42y2k2nFQL2rLSt4XkQgiAuray4V/OTp/A2E88gaW8uk4EoOtsnDbIOx&#10;tiN/05D5UoQRdjEqqLzvYildUZFBt7AdcfB+bW/QB9mXUvc4hnHTypcoepUGaw6ECjv6qKhososJ&#10;XHfYH4fuvGvS/HNVZHt/GtN3pZ4ep90ahKfJ38O39pdWsIT/K+EGy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e6lwgAAANoAAAAPAAAAAAAAAAAAAAAAAJgCAABkcnMvZG93&#10;bnJldi54bWxQSwUGAAAAAAQABAD1AAAAhwMAAAAA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4100D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F370AB">
        <w:rPr>
          <w:lang w:val="ru-RU"/>
        </w:rPr>
        <w:t>Стартовое окно</w:t>
      </w:r>
      <w:bookmarkEnd w:id="8"/>
      <w:bookmarkEnd w:id="9"/>
    </w:p>
    <w:p w:rsidR="00F370AB" w:rsidRPr="00F370AB" w:rsidRDefault="00F370AB" w:rsidP="00F370AB">
      <w:pPr>
        <w:rPr>
          <w:lang w:val="ru-RU"/>
        </w:rPr>
      </w:pPr>
    </w:p>
    <w:p w:rsidR="00110050" w:rsidRPr="00110050" w:rsidRDefault="004100D9" w:rsidP="0011005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9EE39F" wp14:editId="1C8F2042">
            <wp:extent cx="8229600" cy="4772025"/>
            <wp:effectExtent l="0" t="0" r="0" b="9525"/>
            <wp:docPr id="15" name="Рисунок 15" descr="C:\Users\tema-_000\Desktop\26.02.2014 Коллективная разработк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a-_000\Desktop\26.02.2014 Коллективная разработка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E5C" w:rsidRPr="00110050" w:rsidRDefault="00593E5C" w:rsidP="00110050">
      <w:pPr>
        <w:jc w:val="center"/>
        <w:rPr>
          <w:lang w:val="ru-RU"/>
        </w:rPr>
      </w:pPr>
      <w:r>
        <w:rPr>
          <w:i/>
          <w:lang w:val="ru-RU"/>
        </w:rPr>
        <w:t xml:space="preserve">Рисунок </w:t>
      </w:r>
      <w:r w:rsidR="007A5591">
        <w:rPr>
          <w:i/>
          <w:lang w:val="ru-RU"/>
        </w:rPr>
        <w:t>2</w:t>
      </w:r>
      <w:r>
        <w:rPr>
          <w:i/>
          <w:lang w:val="ru-RU"/>
        </w:rPr>
        <w:t xml:space="preserve">. </w:t>
      </w:r>
      <w:r w:rsidR="004100D9">
        <w:rPr>
          <w:i/>
          <w:lang w:val="ru-RU"/>
        </w:rPr>
        <w:t>Стартовое окно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693529" w:rsidTr="005C47B8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693529" w:rsidRPr="00843CC2" w:rsidRDefault="00693529" w:rsidP="005C47B8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  <w:r w:rsidR="001F54C4">
              <w:rPr>
                <w:b/>
                <w:sz w:val="24"/>
                <w:lang w:val="ru-RU"/>
              </w:rPr>
              <w:t>/Описание</w:t>
            </w:r>
          </w:p>
        </w:tc>
      </w:tr>
      <w:tr w:rsidR="00693529" w:rsidRPr="008C2A1B" w:rsidTr="005C47B8">
        <w:tc>
          <w:tcPr>
            <w:tcW w:w="558" w:type="dxa"/>
          </w:tcPr>
          <w:p w:rsidR="00693529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693529" w:rsidRPr="007A5591" w:rsidRDefault="007A5591" w:rsidP="005C47B8">
            <w:r>
              <w:t>Pict_logo</w:t>
            </w:r>
          </w:p>
        </w:tc>
        <w:tc>
          <w:tcPr>
            <w:tcW w:w="1701" w:type="dxa"/>
          </w:tcPr>
          <w:p w:rsidR="00693529" w:rsidRPr="008C2A1B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693529" w:rsidRPr="008C2A1B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693529" w:rsidRPr="008C2A1B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Логотип программы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693529" w:rsidRPr="00F370AB" w:rsidTr="005C47B8">
        <w:tc>
          <w:tcPr>
            <w:tcW w:w="558" w:type="dxa"/>
          </w:tcPr>
          <w:p w:rsidR="00693529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693529" w:rsidRPr="00153CBD" w:rsidRDefault="007A5591" w:rsidP="005C47B8">
            <w:r>
              <w:t>Button_filter</w:t>
            </w:r>
          </w:p>
        </w:tc>
        <w:tc>
          <w:tcPr>
            <w:tcW w:w="1701" w:type="dxa"/>
          </w:tcPr>
          <w:p w:rsidR="00693529" w:rsidRPr="008C2A1B" w:rsidRDefault="00153CBD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693529" w:rsidRPr="008C2A1B" w:rsidRDefault="0011005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693529" w:rsidRPr="008C2A1B" w:rsidRDefault="00E049FB" w:rsidP="00F370AB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Закрытие поля редактирования фильтра </w:t>
            </w:r>
            <w:r w:rsidR="0016153F">
              <w:rPr>
                <w:lang w:val="ru-RU"/>
              </w:rPr>
              <w:t>(</w:t>
            </w:r>
            <w:r w:rsidR="00F370AB">
              <w:rPr>
                <w:lang w:val="ru-RU"/>
              </w:rPr>
              <w:fldChar w:fldCharType="begin"/>
            </w:r>
            <w:r w:rsidR="00F370AB">
              <w:rPr>
                <w:lang w:val="ru-RU"/>
              </w:rPr>
              <w:instrText xml:space="preserve"> REF _Ref381296084 \r \h </w:instrText>
            </w:r>
            <w:r w:rsidR="00F370AB">
              <w:rPr>
                <w:lang w:val="ru-RU"/>
              </w:rPr>
            </w:r>
            <w:r w:rsidR="00F370AB">
              <w:rPr>
                <w:lang w:val="ru-RU"/>
              </w:rPr>
              <w:fldChar w:fldCharType="separate"/>
            </w:r>
            <w:r w:rsidR="00F370AB">
              <w:rPr>
                <w:lang w:val="ru-RU"/>
              </w:rPr>
              <w:t>3</w:t>
            </w:r>
            <w:r w:rsidR="00F370AB">
              <w:rPr>
                <w:lang w:val="ru-RU"/>
              </w:rPr>
              <w:fldChar w:fldCharType="end"/>
            </w:r>
            <w:r w:rsidR="00EE624A">
              <w:rPr>
                <w:lang w:val="ru-RU"/>
              </w:rPr>
              <w:t>)</w:t>
            </w:r>
          </w:p>
        </w:tc>
      </w:tr>
      <w:tr w:rsidR="00153CBD" w:rsidRPr="00A96EF2" w:rsidTr="005C47B8">
        <w:tc>
          <w:tcPr>
            <w:tcW w:w="558" w:type="dxa"/>
          </w:tcPr>
          <w:p w:rsidR="00153CBD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153CBD" w:rsidRPr="00EC198A" w:rsidRDefault="007A5591" w:rsidP="005C47B8">
            <w:pPr>
              <w:rPr>
                <w:lang w:val="ru-RU"/>
              </w:rPr>
            </w:pPr>
            <w:r>
              <w:t>Button_adding</w:t>
            </w:r>
          </w:p>
        </w:tc>
        <w:tc>
          <w:tcPr>
            <w:tcW w:w="1701" w:type="dxa"/>
          </w:tcPr>
          <w:p w:rsidR="00153CBD" w:rsidRDefault="003760A2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Default="00E049FB" w:rsidP="0016153F">
            <w:pPr>
              <w:rPr>
                <w:lang w:val="ru-RU"/>
              </w:rPr>
            </w:pPr>
            <w:r>
              <w:rPr>
                <w:lang w:val="ru-RU"/>
              </w:rPr>
              <w:t>Открытие</w:t>
            </w:r>
            <w:r w:rsidR="007326E5">
              <w:rPr>
                <w:lang w:val="ru-RU"/>
              </w:rPr>
              <w:t xml:space="preserve"> меню со списком</w:t>
            </w:r>
            <w:r>
              <w:rPr>
                <w:lang w:val="ru-RU"/>
              </w:rPr>
              <w:t xml:space="preserve"> критериев фильтра</w:t>
            </w:r>
            <w:r w:rsidR="004B4067">
              <w:rPr>
                <w:lang w:val="ru-RU"/>
              </w:rPr>
              <w:t xml:space="preserve"> (</w:t>
            </w:r>
            <w:r w:rsidR="005E2543">
              <w:rPr>
                <w:color w:val="FF0000"/>
              </w:rPr>
              <w:fldChar w:fldCharType="begin"/>
            </w:r>
            <w:r w:rsidR="005E2543">
              <w:rPr>
                <w:lang w:val="ru-RU"/>
              </w:rPr>
              <w:instrText xml:space="preserve"> REF _Ref381308623 \r \h </w:instrText>
            </w:r>
            <w:r w:rsidR="005E2543">
              <w:rPr>
                <w:color w:val="FF0000"/>
              </w:rPr>
            </w:r>
            <w:r w:rsidR="005E2543">
              <w:rPr>
                <w:color w:val="FF0000"/>
              </w:rPr>
              <w:fldChar w:fldCharType="separate"/>
            </w:r>
            <w:r w:rsidR="005E2543">
              <w:rPr>
                <w:lang w:val="ru-RU"/>
              </w:rPr>
              <w:t>4</w:t>
            </w:r>
            <w:r w:rsidR="005E2543">
              <w:rPr>
                <w:color w:val="FF0000"/>
              </w:rPr>
              <w:fldChar w:fldCharType="end"/>
            </w:r>
            <w:r w:rsidR="004B4067">
              <w:rPr>
                <w:lang w:val="ru-RU"/>
              </w:rPr>
              <w:t>)</w:t>
            </w:r>
          </w:p>
        </w:tc>
      </w:tr>
      <w:tr w:rsidR="00153CBD" w:rsidRPr="003760A2" w:rsidTr="005C47B8">
        <w:tc>
          <w:tcPr>
            <w:tcW w:w="558" w:type="dxa"/>
          </w:tcPr>
          <w:p w:rsidR="00153CBD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2" w:type="dxa"/>
          </w:tcPr>
          <w:p w:rsidR="00153CBD" w:rsidRDefault="007A5591" w:rsidP="005C47B8">
            <w:r>
              <w:t>Button_or</w:t>
            </w:r>
          </w:p>
        </w:tc>
        <w:tc>
          <w:tcPr>
            <w:tcW w:w="1701" w:type="dxa"/>
          </w:tcPr>
          <w:p w:rsidR="00153CBD" w:rsidRDefault="003760A2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153CBD" w:rsidRDefault="001F54C4" w:rsidP="005C47B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C198A" w:rsidRPr="00A96EF2" w:rsidTr="005C47B8">
        <w:tc>
          <w:tcPr>
            <w:tcW w:w="558" w:type="dxa"/>
          </w:tcPr>
          <w:p w:rsidR="00EC198A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EC198A" w:rsidRDefault="007A5591" w:rsidP="005C47B8">
            <w:r>
              <w:t>Button_action</w:t>
            </w:r>
          </w:p>
        </w:tc>
        <w:tc>
          <w:tcPr>
            <w:tcW w:w="1701" w:type="dxa"/>
          </w:tcPr>
          <w:p w:rsidR="00EC198A" w:rsidRPr="00EC198A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EC198A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EC198A" w:rsidRDefault="00FE1334" w:rsidP="005C47B8">
            <w:pPr>
              <w:rPr>
                <w:lang w:val="ru-RU"/>
              </w:rPr>
            </w:pPr>
            <w:r>
              <w:rPr>
                <w:lang w:val="ru-RU"/>
              </w:rPr>
              <w:t>Раскрытие поля с выбором действия (</w:t>
            </w:r>
            <w:r w:rsidR="0016153F"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153CBD" w:rsidRPr="00A96EF2" w:rsidTr="005C47B8">
        <w:tc>
          <w:tcPr>
            <w:tcW w:w="558" w:type="dxa"/>
          </w:tcPr>
          <w:p w:rsidR="00153CBD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2" w:type="dxa"/>
          </w:tcPr>
          <w:p w:rsidR="00153CBD" w:rsidRDefault="007A5591" w:rsidP="005C47B8">
            <w:r>
              <w:t>Text_account</w:t>
            </w:r>
          </w:p>
        </w:tc>
        <w:tc>
          <w:tcPr>
            <w:tcW w:w="1701" w:type="dxa"/>
          </w:tcPr>
          <w:p w:rsidR="00153CBD" w:rsidRDefault="00C0484D" w:rsidP="005C47B8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153CBD" w:rsidRDefault="003760A2" w:rsidP="005C47B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153CBD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Показывает под каким аккаунтом вы зашли в программу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153CBD" w:rsidRPr="00A96EF2" w:rsidTr="005C47B8">
        <w:tc>
          <w:tcPr>
            <w:tcW w:w="558" w:type="dxa"/>
          </w:tcPr>
          <w:p w:rsidR="00153CBD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2" w:type="dxa"/>
          </w:tcPr>
          <w:p w:rsidR="00153CBD" w:rsidRDefault="007A5591" w:rsidP="005C47B8">
            <w:r>
              <w:t>Button_exit</w:t>
            </w:r>
          </w:p>
        </w:tc>
        <w:tc>
          <w:tcPr>
            <w:tcW w:w="1701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Pr="004B4067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 xml:space="preserve">Выход из аккаунта и переход к стандартному окну авторизации </w:t>
            </w:r>
            <w:r>
              <w:t>Google</w:t>
            </w:r>
          </w:p>
        </w:tc>
      </w:tr>
      <w:tr w:rsidR="00153CBD" w:rsidRPr="00A96EF2" w:rsidTr="005C47B8">
        <w:tc>
          <w:tcPr>
            <w:tcW w:w="558" w:type="dxa"/>
          </w:tcPr>
          <w:p w:rsidR="00153CBD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2" w:type="dxa"/>
          </w:tcPr>
          <w:p w:rsidR="00153CBD" w:rsidRPr="00236A10" w:rsidRDefault="007A5591" w:rsidP="005C47B8">
            <w:r>
              <w:t>Button_help</w:t>
            </w:r>
          </w:p>
        </w:tc>
        <w:tc>
          <w:tcPr>
            <w:tcW w:w="1701" w:type="dxa"/>
          </w:tcPr>
          <w:p w:rsidR="00153CBD" w:rsidRPr="00236A10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Default="00644BD1" w:rsidP="005C47B8">
            <w:pPr>
              <w:rPr>
                <w:lang w:val="ru-RU"/>
              </w:rPr>
            </w:pPr>
            <w:r>
              <w:rPr>
                <w:lang w:val="ru-RU"/>
              </w:rPr>
              <w:t xml:space="preserve">Запуск помощи по текущему шагу </w:t>
            </w:r>
            <w:r w:rsidR="004B4067">
              <w:rPr>
                <w:lang w:val="ru-RU"/>
              </w:rPr>
              <w:t>(</w:t>
            </w:r>
            <w:r w:rsidR="0016153F">
              <w:rPr>
                <w:color w:val="FF0000"/>
              </w:rPr>
              <w:t>tbd</w:t>
            </w:r>
            <w:r w:rsidR="004B4067">
              <w:rPr>
                <w:lang w:val="ru-RU"/>
              </w:rPr>
              <w:t>)</w:t>
            </w:r>
          </w:p>
        </w:tc>
      </w:tr>
      <w:tr w:rsidR="00153CBD" w:rsidRPr="00A96EF2" w:rsidTr="005C47B8">
        <w:tc>
          <w:tcPr>
            <w:tcW w:w="558" w:type="dxa"/>
          </w:tcPr>
          <w:p w:rsidR="00153CBD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72" w:type="dxa"/>
          </w:tcPr>
          <w:p w:rsidR="00153CBD" w:rsidRDefault="007A5591" w:rsidP="005C47B8">
            <w:r>
              <w:t>Button_options</w:t>
            </w:r>
          </w:p>
        </w:tc>
        <w:tc>
          <w:tcPr>
            <w:tcW w:w="1701" w:type="dxa"/>
          </w:tcPr>
          <w:p w:rsidR="00153CBD" w:rsidRPr="00236A10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Default="00644BD1" w:rsidP="005C47B8">
            <w:pPr>
              <w:rPr>
                <w:lang w:val="ru-RU"/>
              </w:rPr>
            </w:pPr>
            <w:r>
              <w:rPr>
                <w:lang w:val="ru-RU"/>
              </w:rPr>
              <w:t>Переход к настройкам программы</w:t>
            </w:r>
            <w:r w:rsidR="004B4067">
              <w:rPr>
                <w:lang w:val="ru-RU"/>
              </w:rPr>
              <w:t xml:space="preserve"> (</w:t>
            </w:r>
            <w:r w:rsidR="0016153F">
              <w:rPr>
                <w:color w:val="FF0000"/>
              </w:rPr>
              <w:t>tbd</w:t>
            </w:r>
            <w:r w:rsidR="004B4067">
              <w:rPr>
                <w:lang w:val="ru-RU"/>
              </w:rPr>
              <w:t>)</w:t>
            </w:r>
          </w:p>
        </w:tc>
      </w:tr>
      <w:tr w:rsidR="00153CBD" w:rsidRPr="00236A10" w:rsidTr="005C47B8">
        <w:tc>
          <w:tcPr>
            <w:tcW w:w="558" w:type="dxa"/>
          </w:tcPr>
          <w:p w:rsidR="00153CBD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72" w:type="dxa"/>
          </w:tcPr>
          <w:p w:rsidR="00153CBD" w:rsidRDefault="007A5591" w:rsidP="005C47B8">
            <w:r>
              <w:t>Button_saving</w:t>
            </w:r>
          </w:p>
        </w:tc>
        <w:tc>
          <w:tcPr>
            <w:tcW w:w="1701" w:type="dxa"/>
          </w:tcPr>
          <w:p w:rsidR="00153CBD" w:rsidRPr="00236A10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153CBD" w:rsidRDefault="001F54C4" w:rsidP="00EC198A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53CBD" w:rsidRPr="00DE6567" w:rsidTr="005C47B8">
        <w:tc>
          <w:tcPr>
            <w:tcW w:w="558" w:type="dxa"/>
          </w:tcPr>
          <w:p w:rsidR="00153CBD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72" w:type="dxa"/>
          </w:tcPr>
          <w:p w:rsidR="00153CBD" w:rsidRDefault="007A5591" w:rsidP="005C47B8">
            <w:r>
              <w:t>Button_loading</w:t>
            </w:r>
          </w:p>
        </w:tc>
        <w:tc>
          <w:tcPr>
            <w:tcW w:w="1701" w:type="dxa"/>
          </w:tcPr>
          <w:p w:rsidR="00153CBD" w:rsidRPr="00236A10" w:rsidRDefault="00236A10" w:rsidP="005C47B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153CBD" w:rsidRDefault="00EC198A" w:rsidP="005C47B8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153CBD" w:rsidRPr="007A5591" w:rsidRDefault="00EC198A" w:rsidP="005C47B8">
            <w:r>
              <w:rPr>
                <w:lang w:val="ru-RU"/>
              </w:rPr>
              <w:t>Загрузка формулы фильтра</w:t>
            </w:r>
            <w:r w:rsidR="001F54C4">
              <w:rPr>
                <w:lang w:val="ru-RU"/>
              </w:rPr>
              <w:t>. Переход к стандартному окну открытия файла</w:t>
            </w:r>
            <w:r w:rsidR="007A5591">
              <w:rPr>
                <w:lang w:val="ru-RU"/>
              </w:rPr>
              <w:t>. Состояние после выбора (</w:t>
            </w:r>
            <w:r w:rsidR="007A5591" w:rsidRPr="007A5591">
              <w:rPr>
                <w:color w:val="FF0000"/>
              </w:rPr>
              <w:t>tbd</w:t>
            </w:r>
            <w:r w:rsidR="007A5591">
              <w:t>)</w:t>
            </w:r>
          </w:p>
        </w:tc>
      </w:tr>
      <w:tr w:rsidR="00236A10" w:rsidRPr="001F54C4" w:rsidTr="005C47B8">
        <w:tc>
          <w:tcPr>
            <w:tcW w:w="558" w:type="dxa"/>
          </w:tcPr>
          <w:p w:rsidR="00236A10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72" w:type="dxa"/>
          </w:tcPr>
          <w:p w:rsidR="00236A10" w:rsidRPr="001F54C4" w:rsidRDefault="007A5591" w:rsidP="00236A10">
            <w:pPr>
              <w:rPr>
                <w:lang w:val="ru-RU"/>
              </w:rPr>
            </w:pPr>
            <w:r>
              <w:t>Button_delete</w:t>
            </w:r>
          </w:p>
        </w:tc>
        <w:tc>
          <w:tcPr>
            <w:tcW w:w="1701" w:type="dxa"/>
          </w:tcPr>
          <w:p w:rsidR="00236A10" w:rsidRPr="00236A10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236A10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236A10" w:rsidRPr="00236A10" w:rsidRDefault="001F54C4" w:rsidP="00236A1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36A10" w:rsidRPr="00EC198A" w:rsidTr="005C47B8">
        <w:tc>
          <w:tcPr>
            <w:tcW w:w="558" w:type="dxa"/>
          </w:tcPr>
          <w:p w:rsidR="00236A10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72" w:type="dxa"/>
          </w:tcPr>
          <w:p w:rsidR="00236A10" w:rsidRPr="001F54C4" w:rsidRDefault="007A5591" w:rsidP="00236A10">
            <w:pPr>
              <w:rPr>
                <w:lang w:val="ru-RU"/>
              </w:rPr>
            </w:pPr>
            <w:r>
              <w:t>Button_accept</w:t>
            </w:r>
          </w:p>
        </w:tc>
        <w:tc>
          <w:tcPr>
            <w:tcW w:w="1701" w:type="dxa"/>
          </w:tcPr>
          <w:p w:rsidR="00236A10" w:rsidRPr="00236A10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236A10" w:rsidRDefault="00236A10" w:rsidP="00236A10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236A10" w:rsidRPr="00236A10" w:rsidRDefault="001F54C4" w:rsidP="00236A1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36A10" w:rsidRPr="00A96EF2" w:rsidTr="005C47B8">
        <w:tc>
          <w:tcPr>
            <w:tcW w:w="558" w:type="dxa"/>
          </w:tcPr>
          <w:p w:rsidR="00236A10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72" w:type="dxa"/>
          </w:tcPr>
          <w:p w:rsidR="00236A10" w:rsidRDefault="007A5591" w:rsidP="00236A10">
            <w:r>
              <w:t>Text_description</w:t>
            </w:r>
          </w:p>
        </w:tc>
        <w:tc>
          <w:tcPr>
            <w:tcW w:w="1701" w:type="dxa"/>
          </w:tcPr>
          <w:p w:rsidR="00236A10" w:rsidRDefault="00C0484D" w:rsidP="00236A10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236A10" w:rsidRDefault="00C0484D" w:rsidP="00C0484D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236A10" w:rsidRDefault="00C0484D" w:rsidP="00236A10">
            <w:pPr>
              <w:rPr>
                <w:lang w:val="ru-RU"/>
              </w:rPr>
            </w:pPr>
            <w:r>
              <w:rPr>
                <w:lang w:val="ru-RU"/>
              </w:rPr>
              <w:t>Текст с пояснением для пользователя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7A5591" w:rsidRPr="00DE6567" w:rsidTr="005C47B8">
        <w:tc>
          <w:tcPr>
            <w:tcW w:w="558" w:type="dxa"/>
          </w:tcPr>
          <w:p w:rsidR="007A5591" w:rsidRP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72" w:type="dxa"/>
          </w:tcPr>
          <w:p w:rsidR="007A5591" w:rsidRDefault="007A5591" w:rsidP="00236A10">
            <w:r>
              <w:t>Button_import</w:t>
            </w:r>
          </w:p>
        </w:tc>
        <w:tc>
          <w:tcPr>
            <w:tcW w:w="1701" w:type="dxa"/>
          </w:tcPr>
          <w:p w:rsidR="007A5591" w:rsidRDefault="007A5591" w:rsidP="00236A10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7A5591" w:rsidRDefault="007A5591" w:rsidP="00C0484D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7A5591" w:rsidRDefault="007A5591" w:rsidP="00236A10">
            <w:pPr>
              <w:rPr>
                <w:lang w:val="ru-RU"/>
              </w:rPr>
            </w:pPr>
            <w:r>
              <w:rPr>
                <w:lang w:val="ru-RU"/>
              </w:rPr>
              <w:t>Переход к стандартному окну открытия файла. Состояние после выбора (</w:t>
            </w:r>
            <w:r w:rsidRPr="007A5591"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</w:tbl>
    <w:p w:rsidR="00693529" w:rsidRPr="00153CBD" w:rsidRDefault="00F370AB" w:rsidP="00593E5C">
      <w:pPr>
        <w:jc w:val="center"/>
        <w:rPr>
          <w:i/>
          <w:lang w:val="ru-RU"/>
        </w:rPr>
      </w:pPr>
      <w:r>
        <w:rPr>
          <w:i/>
          <w:lang w:val="ru-RU"/>
        </w:rPr>
        <w:t>Таблица 1</w:t>
      </w:r>
      <w:r w:rsidR="00153CBD" w:rsidRPr="00153CBD">
        <w:rPr>
          <w:i/>
          <w:lang w:val="ru-RU"/>
        </w:rPr>
        <w:t xml:space="preserve">. Элементы </w:t>
      </w:r>
      <w:r w:rsidR="004100D9">
        <w:rPr>
          <w:i/>
          <w:lang w:val="ru-RU"/>
        </w:rPr>
        <w:t>стартового окна программы</w:t>
      </w:r>
    </w:p>
    <w:p w:rsidR="00504F15" w:rsidRDefault="00504F1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8F6202" w:rsidRDefault="00C0484D" w:rsidP="00F370AB">
      <w:pPr>
        <w:pStyle w:val="2"/>
        <w:rPr>
          <w:lang w:val="ru-RU"/>
        </w:rPr>
      </w:pPr>
      <w:bookmarkStart w:id="10" w:name="_Закрытие_поля_с"/>
      <w:bookmarkStart w:id="11" w:name="_Toc378314199"/>
      <w:bookmarkStart w:id="12" w:name="_Ref381219962"/>
      <w:bookmarkStart w:id="13" w:name="_Ref381220118"/>
      <w:bookmarkStart w:id="14" w:name="_Ref381296084"/>
      <w:bookmarkStart w:id="15" w:name="_Toc381571971"/>
      <w:bookmarkEnd w:id="10"/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13320798" wp14:editId="015A0A58">
                <wp:simplePos x="0" y="0"/>
                <wp:positionH relativeFrom="column">
                  <wp:posOffset>-397565</wp:posOffset>
                </wp:positionH>
                <wp:positionV relativeFrom="paragraph">
                  <wp:posOffset>222637</wp:posOffset>
                </wp:positionV>
                <wp:extent cx="8420101" cy="4078868"/>
                <wp:effectExtent l="0" t="0" r="19050" b="17145"/>
                <wp:wrapNone/>
                <wp:docPr id="313" name="Группа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1" cy="4078868"/>
                          <a:chOff x="-39756" y="-30120"/>
                          <a:chExt cx="8420101" cy="4078868"/>
                        </a:xfrm>
                      </wpg:grpSpPr>
                      <wps:wsp>
                        <wps:cNvPr id="314" name="Овал 314"/>
                        <wps:cNvSpPr/>
                        <wps:spPr>
                          <a:xfrm>
                            <a:off x="7283395" y="0"/>
                            <a:ext cx="333955" cy="3339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C048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Овал 315"/>
                        <wps:cNvSpPr/>
                        <wps:spPr>
                          <a:xfrm>
                            <a:off x="7951529" y="-30120"/>
                            <a:ext cx="428816" cy="394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C048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6" name="Группа 316"/>
                        <wpg:cNvGrpSpPr/>
                        <wpg:grpSpPr>
                          <a:xfrm>
                            <a:off x="-39756" y="-11058"/>
                            <a:ext cx="3270029" cy="1493092"/>
                            <a:chOff x="-39756" y="-34912"/>
                            <a:chExt cx="3270029" cy="1493092"/>
                          </a:xfrm>
                        </wpg:grpSpPr>
                        <wpg:grpSp>
                          <wpg:cNvPr id="317" name="Группа 317"/>
                          <wpg:cNvGrpSpPr/>
                          <wpg:grpSpPr>
                            <a:xfrm>
                              <a:off x="-39756" y="299042"/>
                              <a:ext cx="812800" cy="1159138"/>
                              <a:chOff x="-39756" y="-34913"/>
                              <a:chExt cx="812800" cy="1159138"/>
                            </a:xfrm>
                          </wpg:grpSpPr>
                          <wps:wsp>
                            <wps:cNvPr id="318" name="Овал 318"/>
                            <wps:cNvSpPr/>
                            <wps:spPr>
                              <a:xfrm>
                                <a:off x="-39756" y="-34913"/>
                                <a:ext cx="373711" cy="341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Овал 319"/>
                            <wps:cNvSpPr/>
                            <wps:spPr>
                              <a:xfrm>
                                <a:off x="0" y="38166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Овал 320"/>
                            <wps:cNvSpPr/>
                            <wps:spPr>
                              <a:xfrm>
                                <a:off x="0" y="790271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Прямая со стрелкой 321"/>
                            <wps:cNvCnPr/>
                            <wps:spPr>
                              <a:xfrm>
                                <a:off x="365759" y="532677"/>
                                <a:ext cx="388235" cy="125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333954" y="957974"/>
                                <a:ext cx="439090" cy="637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8" name="Группа 328"/>
                          <wpg:cNvGrpSpPr/>
                          <wpg:grpSpPr>
                            <a:xfrm>
                              <a:off x="1554098" y="-34912"/>
                              <a:ext cx="1676175" cy="478048"/>
                              <a:chOff x="-616608" y="-34912"/>
                              <a:chExt cx="1676175" cy="478048"/>
                            </a:xfrm>
                          </wpg:grpSpPr>
                          <wps:wsp>
                            <wps:cNvPr id="329" name="Овал 329"/>
                            <wps:cNvSpPr/>
                            <wps:spPr>
                              <a:xfrm>
                                <a:off x="725612" y="-2385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Прямая со стрелкой 330"/>
                            <wps:cNvCnPr/>
                            <wps:spPr>
                              <a:xfrm flipH="1">
                                <a:off x="428196" y="26116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Овал 332"/>
                            <wps:cNvSpPr/>
                            <wps:spPr>
                              <a:xfrm>
                                <a:off x="-328488" y="-3491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C0484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Прямая со стрелкой 333"/>
                            <wps:cNvCnPr/>
                            <wps:spPr>
                              <a:xfrm flipH="1">
                                <a:off x="-616608" y="230643"/>
                                <a:ext cx="309273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9" name="Овал 339"/>
                        <wps:cNvSpPr/>
                        <wps:spPr>
                          <a:xfrm>
                            <a:off x="6246136" y="1536136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C048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Овал 234"/>
                        <wps:cNvSpPr/>
                        <wps:spPr>
                          <a:xfrm>
                            <a:off x="6222282" y="3651183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C048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20798" id="Группа 313" o:spid="_x0000_s1055" style="position:absolute;left:0;text-align:left;margin-left:-31.3pt;margin-top:17.55pt;width:663pt;height:321.15pt;z-index:251830272;mso-width-relative:margin;mso-height-relative:margin" coordorigin="-397,-301" coordsize="84201,40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">
                <v:oval id="Овал 314" o:spid="_x0000_s1056" style="position:absolute;left:72833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62MQA&#10;AADcAAAADwAAAGRycy9kb3ducmV2LnhtbESPzWrCQBSF94W+w3AL7nRilbZGRxElWqGbRt1fMrdJ&#10;MHMnZMYkvr0jCF0ezs/HWax6U4mWGldaVjAeRSCIM6tLzhWcjsnwC4TzyBory6TgRg5Wy9eXBcba&#10;dvxLbepzEUbYxaig8L6OpXRZQQbdyNbEwfuzjUEfZJNL3WAXxk0l36PoQxosORAKrGlTUHZJryZw&#10;3X57aOvz+pIcd59ZuvU/XTJTavDWr+cgPPX+P/xsf2sFk/EUHmfC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nutj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C048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6</w:t>
                        </w:r>
                      </w:p>
                    </w:txbxContent>
                  </v:textbox>
                </v:oval>
                <v:oval id="Овал 315" o:spid="_x0000_s1057" style="position:absolute;left:79515;top:-301;width:4288;height:3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fQ8QA&#10;AADcAAAADwAAAGRycy9kb3ducmV2LnhtbESPzWrCQBSF94W+w3AL7nRixbZGRxElWqGbRt1fMrdJ&#10;MHMnZMYkvr0jCF0ezs/HWax6U4mWGldaVjAeRSCIM6tLzhWcjsnwC4TzyBory6TgRg5Wy9eXBcba&#10;dvxLbepzEUbYxaig8L6OpXRZQQbdyNbEwfuzjUEfZJNL3WAXxk0l36PoQxosORAKrGlTUHZJryZw&#10;3X57aOvz+pIcd59ZuvU/XTJTavDWr+cgPPX+P/xsf2sFk/EUHmfC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rH0P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C048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7</w:t>
                        </w:r>
                      </w:p>
                    </w:txbxContent>
                  </v:textbox>
                </v:oval>
                <v:group id="Группа 316" o:spid="_x0000_s1058" style="position:absolute;left:-397;top:-110;width:32699;height:14930" coordorigin="-397,-349" coordsize="32700,14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Группа 317" o:spid="_x0000_s1059" style="position:absolute;left:-397;top:2990;width:8127;height:11591" coordorigin="-397,-349" coordsize="8128,11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oval id="Овал 318" o:spid="_x0000_s1060" style="position:absolute;left:-397;top:-349;width:3736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qw3cEA&#10;AADcAAAADwAAAGRycy9kb3ducmV2LnhtbERPS2vCQBC+F/wPyxS81Y0KrY2uIkr6AC/Geh+y0ySY&#10;nQ3ZNUn/fedQ6PHje292o2tUT12oPRuYzxJQxIW3NZcGvi7Z0wpUiMgWG89k4IcC7LaThw2m1g98&#10;pj6PpZIQDikaqGJsU61DUZHDMPMtsXDfvnMYBXalth0OEu4avUiSZ+2wZmmosKVDRcUtvzvpDe/H&#10;z7697m/Z5e2lyI/xNGSvxkwfx/0aVKQx/ov/3B/WwHIua+WMHA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qsN3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319" o:spid="_x0000_s1061" style="position:absolute;top:3816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VRsQA&#10;AADcAAAADwAAAGRycy9kb3ducmV2LnhtbESPzWrCQBSF94W+w3AL3dWJFWyNmYhUUi24adT9JXNN&#10;gpk7ITMm8e0dodDl4fx8nGQ1mkb01LnasoLpJAJBXFhdc6ngeMjePkE4j6yxsUwKbuRglT4/JRhr&#10;O/Av9bkvRRhhF6OCyvs2ltIVFRl0E9sSB+9sO4M+yK6UusMhjJtGvkfRXBqsORAqbOmrouKSX03g&#10;uu3mp29P60t2+P4o8o3fD9lCqdeXcb0E4Wn0/+G/9k4rmE0X8DgTj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mFUb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Овал 320" o:spid="_x0000_s1062" style="position:absolute;top:7902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B2ZsEA&#10;AADcAAAADwAAAGRycy9kb3ducmV2LnhtbERPTWvCQBC9F/wPywi91U0ttDa6iiixLXgx1vuQnSbB&#10;7GzIrkn8951DocfH+15tRteonrpQezbwPEtAERfe1lwa+D5nTwtQISJbbDyTgTsF2KwnDytMrR/4&#10;RH0eSyUhHFI0UMXYplqHoiKHYeZbYuF+fOcwCuxKbTscJNw1ep4kr9phzdJQYUu7ioprfnPSGz72&#10;X3172V6z8+GtyPfxOGTvxjxOx+0SVKQx/ov/3J/WwMtc5ss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wdmb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shape id="Прямая со стрелкой 321" o:spid="_x0000_s1063" type="#_x0000_t32" style="position:absolute;left:3657;top:5326;width:3882;height:1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eDsMcAAADcAAAADwAAAGRycy9kb3ducmV2LnhtbESPS4vCQBCE78L+h6EXvIhOfLBIdBRf&#10;u3hYWNbHwVuTaZNopidkRo3/3hEEj0VVfUWNp7UpxJUql1tW0O1EIIgTq3NOFey23+0hCOeRNRaW&#10;ScGdHEwnH40xxtre+J+uG5+KAGEXo4LM+zKW0iUZGXQdWxIH72grgz7IKpW6wluAm0L2ouhLGsw5&#10;LGRY0iKj5Ly5GAWD4ynvL067+c/f6nDe+9/WvLW8KNX8rGcjEJ5q/w6/2mutoN/rwvNMOAJy8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14OwxwAAANwAAAAPAAAAAAAA&#10;AAAAAAAAAKECAABkcnMvZG93bnJldi54bWxQSwUGAAAAAAQABAD5AAAAlQMAAAAA&#10;" strokecolor="#1b587c [3206]" strokeweight=".5pt">
                      <v:stroke endarrow="block" joinstyle="miter"/>
                    </v:shape>
                    <v:shape id="Прямая со стрелкой 326" o:spid="_x0000_s1064" type="#_x0000_t32" style="position:absolute;left:3339;top:9579;width:4391;height: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4bxMcAAADcAAAADwAAAGRycy9kb3ducmV2LnhtbESPT4vCMBTE78J+h/AWvIimqyJSjbLq&#10;rngQlvXPwdujebbV5qU0Ueu3N4LgcZiZ3zDjaW0KcaXK5ZYVfHUiEMSJ1TmnCnbb3/YQhPPIGgvL&#10;pOBODqaTj8YYY21v/E/XjU9FgLCLUUHmfRlL6ZKMDLqOLYmDd7SVQR9klUpd4S3ATSG7UTSQBnMO&#10;CxmWNM8oOW8uRkH/eMp789Nutvz7OZz3ft2atRYXpZqf9fcIhKfav8Ov9kor6HUH8DwTjoCcP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PhvExwAAANwAAAAPAAAAAAAA&#10;AAAAAAAAAKECAABkcnMvZG93bnJldi54bWxQSwUGAAAAAAQABAD5AAAAlQMAAAAA&#10;" strokecolor="#1b587c [3206]" strokeweight=".5pt">
                      <v:stroke endarrow="block" joinstyle="miter"/>
                    </v:shape>
                  </v:group>
                  <v:group id="Группа 328" o:spid="_x0000_s1065" style="position:absolute;left:15540;top:-349;width:16762;height:4780" coordorigin="-6166,-349" coordsize="16761,4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oval id="Овал 329" o:spid="_x0000_s1066" style="position:absolute;left:7256;top:-238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f+8MA&#10;AADcAAAADwAAAGRycy9kb3ducmV2LnhtbESPzWrCQBSF94LvMFyhOzNRoWrqKKKkreDG2O4vmdsk&#10;mLkTMmOSvn2nILg8nJ+Ps9kNphYdta6yrGAWxSCIc6srLhR8XdPpCoTzyBpry6TglxzstuPRBhNt&#10;e75Ql/lChBF2CSoovW8SKV1ekkEX2YY4eD+2NeiDbAupW+zDuKnlPI5fpcGKA6HEhg4l5bfsbgLX&#10;fRxPXfO9v6XX92WeHf25T9dKvUyG/RsIT4N/hh/tT61gMV/D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rf+8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Прямая со стрелкой 330" o:spid="_x0000_s1067" type="#_x0000_t32" style="position:absolute;left:4281;top:2611;width:3464;height:1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90pcEAAADcAAAADwAAAGRycy9kb3ducmV2LnhtbERPy4rCMBTdD/gP4QqzG1MrjFKNIgVB&#10;lBnwgetLc22rzU1JMrb+vVkMuDyc92LVm0Y8yPnasoLxKAFBXFhdc6ngfNp8zUD4gKyxsUwKnuRh&#10;tRx8LDDTtuMDPY6hFDGEfYYKqhDaTEpfVGTQj2xLHLmrdQZDhK6U2mEXw00j0yT5lgZrjg0VtpRX&#10;VNyPf0ZB/ru7dD/TdGZu+9vufsqn233qlPoc9us5iEB9eIv/3VutYDKJ8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33SlwQAAANwAAAAPAAAAAAAAAAAAAAAA&#10;AKECAABkcnMvZG93bnJldi54bWxQSwUGAAAAAAQABAD5AAAAjwMAAAAA&#10;" strokecolor="#1b587c [3206]" strokeweight=".5pt">
                      <v:stroke endarrow="block" joinstyle="miter"/>
                    </v:shape>
                    <v:oval id="Овал 332" o:spid="_x0000_s1068" style="position:absolute;left:-3284;top:-349;width:3338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bV8QA&#10;AADcAAAADwAAAGRycy9kb3ducmV2LnhtbESPzWrCQBSF90LfYbiF7nRSBW1TJyKVtApumrT7S+Y2&#10;CcncCZlpkr69IwguD+fn42x3k2nFQL2rLSt4XkQgiAuray4VfOfp/AWE88gaW8uk4J8c7JKH2RZj&#10;bUf+oiHzpQgj7GJUUHnfxVK6oiKDbmE74uD92t6gD7Ivpe5xDOOmlcsoWkuDNQdChR29V1Q02Z8J&#10;XPd5OA3dz75J849NkR38eUxflXp6nPZvIDxN/h6+tY9awWq1hOuZcARkc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21f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C048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shape id="Прямая со стрелкой 333" o:spid="_x0000_s1069" type="#_x0000_t32" style="position:absolute;left:-6166;top:2306;width:3093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3q0sUAAADcAAAADwAAAGRycy9kb3ducmV2LnhtbESPS2vDMBCE74X+B7GF3ho5NjTBjRKC&#10;oRASWsiDnBdr66dWRlJj999XhUKOw8x8w6w2k+nFjZxvLCuYzxIQxKXVDVcKLuf3lyUIH5A19pZJ&#10;wQ952KwfH1aYazvykW6nUIkIYZ+jgjqEIZfSlzUZ9DM7EEfvyzqDIUpXSe1wjHDTyzRJXqXBhuNC&#10;jQMVNZXd6dsoKD731/FjkS5Ne2j33blY7A6pU+r5adq+gQg0hXv4v73TCrIsg7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3q0sUAAADcAAAADwAAAAAAAAAA&#10;AAAAAAChAgAAZHJzL2Rvd25yZXYueG1sUEsFBgAAAAAEAAQA+QAAAJMDAAAAAA==&#10;" strokecolor="#1b587c [3206]" strokeweight=".5pt">
                      <v:stroke endarrow="block" joinstyle="miter"/>
                    </v:shape>
                  </v:group>
                </v:group>
                <v:oval id="Овал 339" o:spid="_x0000_s1070" style="position:absolute;left:62461;top:15361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JJsMA&#10;AADcAAAADwAAAGRycy9kb3ducmV2LnhtbESPzWrCQBSF9wXfYbiCuzpRwWrqKKJELbgxtvtL5jYJ&#10;Zu6EzJjEt3eEQpeH8/NxVpveVKKlxpWWFUzGEQjizOqScwXf1+R9AcJ5ZI2VZVLwIAeb9eBthbG2&#10;HV+oTX0uwgi7GBUU3texlC4ryKAb25o4eL+2MeiDbHKpG+zCuKnkNIrm0mDJgVBgTbuCslt6N4Hr&#10;jvuvtv7Z3pLr4SNL9/7cJUulRsN++wnCU+//w3/tk1Ywmy3hdSYc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NJJsMAAADcAAAADwAAAAAAAAAAAAAAAACYAgAAZHJzL2Rv&#10;d25yZXYueG1sUEsFBgAAAAAEAAQA9QAAAIgDAAAAAA=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C048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8</w:t>
                        </w:r>
                      </w:p>
                    </w:txbxContent>
                  </v:textbox>
                </v:oval>
                <v:oval id="Овал 234" o:spid="_x0000_s1071" style="position:absolute;left:62222;top:36511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pJcQA&#10;AADcAAAADwAAAGRycy9kb3ducmV2LnhtbESPzWrCQBSF94LvMFyhuzpRi7VpRhElrUI3xnZ/yVyT&#10;kMydkJkm6dt3CgWXh/PzcZLdaBrRU+cqywoW8wgEcW51xYWCz2v6uAHhPLLGxjIp+CEHu+10kmCs&#10;7cAX6jNfiDDCLkYFpfdtLKXLSzLo5rYlDt7NdgZ9kF0hdYdDGDeNXEbRWhqsOBBKbOlQUl5n3yZw&#10;3fvx3Ldf+zq9vj3n2dF/DOmLUg+zcf8KwtPo7+H/9kkrWK6e4O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6SX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C048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11"/>
      <w:bookmarkEnd w:id="12"/>
      <w:bookmarkEnd w:id="13"/>
      <w:r w:rsidR="00F370AB">
        <w:rPr>
          <w:lang w:val="ru-RU"/>
        </w:rPr>
        <w:t>Закрытие полей с выбором</w:t>
      </w:r>
      <w:bookmarkEnd w:id="14"/>
      <w:bookmarkEnd w:id="15"/>
    </w:p>
    <w:p w:rsidR="00C0484D" w:rsidRPr="00C0484D" w:rsidRDefault="00C0484D" w:rsidP="00C0484D">
      <w:pPr>
        <w:rPr>
          <w:lang w:val="ru-RU"/>
        </w:rPr>
      </w:pPr>
    </w:p>
    <w:p w:rsidR="00494B13" w:rsidRDefault="004100D9" w:rsidP="00494B1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4B8751" wp14:editId="4A9314DB">
            <wp:extent cx="8229600" cy="4770120"/>
            <wp:effectExtent l="0" t="0" r="0" b="0"/>
            <wp:docPr id="5" name="Рисунок 5" descr="C:\Users\tema-_000\Desktop\26.02.2014 Коллективная разработк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a-_000\Desktop\26.02.2014 Коллективная разработка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13" w:rsidRDefault="00494B13" w:rsidP="00494B13">
      <w:pPr>
        <w:jc w:val="center"/>
        <w:rPr>
          <w:i/>
          <w:lang w:val="ru-RU"/>
        </w:rPr>
      </w:pPr>
      <w:r w:rsidRPr="00494B13">
        <w:rPr>
          <w:i/>
          <w:lang w:val="ru-RU"/>
        </w:rPr>
        <w:t xml:space="preserve">Рисунок </w:t>
      </w:r>
      <w:r w:rsidR="00F370AB">
        <w:rPr>
          <w:i/>
          <w:lang w:val="ru-RU"/>
        </w:rPr>
        <w:t>3. Закрытие полей с выбором</w:t>
      </w:r>
    </w:p>
    <w:p w:rsidR="00C0484D" w:rsidRDefault="00C66FAA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C0484D" w:rsidTr="00D36A31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C0484D" w:rsidRPr="00843CC2" w:rsidRDefault="00C0484D" w:rsidP="00D36A31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</w:p>
        </w:tc>
      </w:tr>
      <w:tr w:rsidR="00F370AB" w:rsidRPr="008C2A1B" w:rsidTr="00D36A31">
        <w:tc>
          <w:tcPr>
            <w:tcW w:w="558" w:type="dxa"/>
          </w:tcPr>
          <w:p w:rsidR="00F370AB" w:rsidRPr="008C2A1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F370AB" w:rsidRPr="007A5591" w:rsidRDefault="00F370AB" w:rsidP="00F370AB">
            <w:r>
              <w:t>Pict_logo</w:t>
            </w:r>
          </w:p>
        </w:tc>
        <w:tc>
          <w:tcPr>
            <w:tcW w:w="1701" w:type="dxa"/>
          </w:tcPr>
          <w:p w:rsidR="00F370AB" w:rsidRPr="008C2A1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370AB" w:rsidRPr="008C2A1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F370AB" w:rsidRPr="008C2A1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Логотип программы (без функционала)</w:t>
            </w:r>
          </w:p>
        </w:tc>
      </w:tr>
      <w:tr w:rsidR="00F370AB" w:rsidRPr="00A96EF2" w:rsidTr="00D36A31">
        <w:tc>
          <w:tcPr>
            <w:tcW w:w="558" w:type="dxa"/>
          </w:tcPr>
          <w:p w:rsidR="00F370AB" w:rsidRPr="008C2A1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F370AB" w:rsidRPr="00153CBD" w:rsidRDefault="00F370AB" w:rsidP="00F370AB">
            <w:r>
              <w:t>Button_filter</w:t>
            </w:r>
          </w:p>
        </w:tc>
        <w:tc>
          <w:tcPr>
            <w:tcW w:w="1701" w:type="dxa"/>
          </w:tcPr>
          <w:p w:rsidR="00F370AB" w:rsidRPr="008C2A1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370AB" w:rsidRPr="008C2A1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370AB" w:rsidRPr="008C2A1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Раскрытие поля с выбором фильтра (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_Ref381296256 \r \h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) </w:t>
            </w:r>
          </w:p>
        </w:tc>
      </w:tr>
      <w:tr w:rsidR="00F370AB" w:rsidRPr="00A96EF2" w:rsidTr="00D36A31">
        <w:tc>
          <w:tcPr>
            <w:tcW w:w="558" w:type="dxa"/>
          </w:tcPr>
          <w:p w:rsidR="00F370A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F370AB" w:rsidRDefault="00F370AB" w:rsidP="00F370AB">
            <w:r>
              <w:t>Button_action</w:t>
            </w:r>
          </w:p>
        </w:tc>
        <w:tc>
          <w:tcPr>
            <w:tcW w:w="1701" w:type="dxa"/>
          </w:tcPr>
          <w:p w:rsidR="00F370A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370A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370AB" w:rsidRDefault="00F370AB" w:rsidP="00F370AB">
            <w:pPr>
              <w:rPr>
                <w:lang w:val="ru-RU"/>
              </w:rPr>
            </w:pPr>
            <w:r>
              <w:rPr>
                <w:lang w:val="ru-RU"/>
              </w:rPr>
              <w:t>Раскрытие поля с выбором действий (</w:t>
            </w:r>
            <w:r>
              <w:t>tbd</w:t>
            </w:r>
            <w:r>
              <w:rPr>
                <w:lang w:val="ru-RU"/>
              </w:rPr>
              <w:t>)</w:t>
            </w:r>
          </w:p>
        </w:tc>
      </w:tr>
      <w:tr w:rsidR="00434A22" w:rsidRPr="00A96EF2" w:rsidTr="00D36A31">
        <w:tc>
          <w:tcPr>
            <w:tcW w:w="558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2" w:type="dxa"/>
          </w:tcPr>
          <w:p w:rsidR="00434A22" w:rsidRDefault="00434A22" w:rsidP="00434A22">
            <w:r>
              <w:t>Text_account</w:t>
            </w:r>
          </w:p>
        </w:tc>
        <w:tc>
          <w:tcPr>
            <w:tcW w:w="1701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Показывает под каким аккаунтом вы зашли в программу (без функционала)</w:t>
            </w:r>
          </w:p>
        </w:tc>
      </w:tr>
      <w:tr w:rsidR="00434A22" w:rsidRPr="00A96EF2" w:rsidTr="00D36A31">
        <w:tc>
          <w:tcPr>
            <w:tcW w:w="558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434A22" w:rsidRDefault="00434A22" w:rsidP="00434A22">
            <w:r>
              <w:t>Button_exit</w:t>
            </w:r>
          </w:p>
        </w:tc>
        <w:tc>
          <w:tcPr>
            <w:tcW w:w="1701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34A22" w:rsidRPr="004B4067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 xml:space="preserve">Выход из аккаунта и переход к стандартному окну авторизации </w:t>
            </w:r>
            <w:r>
              <w:t>Google</w:t>
            </w:r>
          </w:p>
        </w:tc>
      </w:tr>
      <w:tr w:rsidR="00434A22" w:rsidRPr="00A96EF2" w:rsidTr="00D36A31">
        <w:tc>
          <w:tcPr>
            <w:tcW w:w="558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2" w:type="dxa"/>
          </w:tcPr>
          <w:p w:rsidR="00434A22" w:rsidRPr="00236A10" w:rsidRDefault="00434A22" w:rsidP="00434A22">
            <w:r>
              <w:t>Button_help</w:t>
            </w:r>
          </w:p>
        </w:tc>
        <w:tc>
          <w:tcPr>
            <w:tcW w:w="1701" w:type="dxa"/>
          </w:tcPr>
          <w:p w:rsidR="00434A22" w:rsidRPr="00236A10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Запуск помощи по текущему шагу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434A22" w:rsidRPr="00A96EF2" w:rsidTr="00D36A31">
        <w:tc>
          <w:tcPr>
            <w:tcW w:w="558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2" w:type="dxa"/>
          </w:tcPr>
          <w:p w:rsidR="00434A22" w:rsidRDefault="00434A22" w:rsidP="00434A22">
            <w:r>
              <w:t>Button_options</w:t>
            </w:r>
          </w:p>
        </w:tc>
        <w:tc>
          <w:tcPr>
            <w:tcW w:w="1701" w:type="dxa"/>
          </w:tcPr>
          <w:p w:rsidR="00434A22" w:rsidRPr="00236A10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Переход к настройкам программы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5A68C8" w:rsidRPr="00A96EF2" w:rsidTr="00D36A31">
        <w:tc>
          <w:tcPr>
            <w:tcW w:w="558" w:type="dxa"/>
          </w:tcPr>
          <w:p w:rsidR="005A68C8" w:rsidRDefault="005A68C8" w:rsidP="005A68C8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2" w:type="dxa"/>
          </w:tcPr>
          <w:p w:rsidR="005A68C8" w:rsidRDefault="00434A22" w:rsidP="005A68C8">
            <w:r>
              <w:t>Text_description</w:t>
            </w:r>
          </w:p>
        </w:tc>
        <w:tc>
          <w:tcPr>
            <w:tcW w:w="1701" w:type="dxa"/>
          </w:tcPr>
          <w:p w:rsidR="005A68C8" w:rsidRDefault="005A68C8" w:rsidP="005A68C8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5A68C8" w:rsidRDefault="005A68C8" w:rsidP="005A68C8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5A68C8" w:rsidRDefault="005A68C8" w:rsidP="005A68C8">
            <w:pPr>
              <w:rPr>
                <w:lang w:val="ru-RU"/>
              </w:rPr>
            </w:pPr>
            <w:r>
              <w:rPr>
                <w:lang w:val="ru-RU"/>
              </w:rPr>
              <w:t>Текст с пояснением для пользователя</w:t>
            </w:r>
            <w:r w:rsidR="001F54C4">
              <w:rPr>
                <w:lang w:val="ru-RU"/>
              </w:rPr>
              <w:t xml:space="preserve"> (без функционала)</w:t>
            </w:r>
          </w:p>
        </w:tc>
      </w:tr>
      <w:tr w:rsidR="00434A22" w:rsidRPr="00F370AB" w:rsidTr="00D36A31">
        <w:tc>
          <w:tcPr>
            <w:tcW w:w="558" w:type="dxa"/>
          </w:tcPr>
          <w:p w:rsidR="00434A22" w:rsidRPr="00434A22" w:rsidRDefault="00434A22" w:rsidP="00434A22">
            <w:r>
              <w:t>9</w:t>
            </w:r>
          </w:p>
        </w:tc>
        <w:tc>
          <w:tcPr>
            <w:tcW w:w="2272" w:type="dxa"/>
          </w:tcPr>
          <w:p w:rsidR="00434A22" w:rsidRDefault="00434A22" w:rsidP="00434A22">
            <w:r>
              <w:t>Button_import</w:t>
            </w:r>
          </w:p>
        </w:tc>
        <w:tc>
          <w:tcPr>
            <w:tcW w:w="1701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34A22" w:rsidRDefault="00434A22" w:rsidP="00434A22">
            <w:pPr>
              <w:rPr>
                <w:lang w:val="ru-RU"/>
              </w:rPr>
            </w:pPr>
            <w:r>
              <w:rPr>
                <w:lang w:val="ru-RU"/>
              </w:rPr>
              <w:t>Переход к стандартному окну открытия файла. Состояние после выбора (</w:t>
            </w:r>
            <w:r w:rsidRPr="007A5591"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</w:tbl>
    <w:p w:rsidR="00C66FAA" w:rsidRPr="00153CBD" w:rsidRDefault="00FD4F6F" w:rsidP="00C66FAA">
      <w:pPr>
        <w:jc w:val="center"/>
        <w:rPr>
          <w:i/>
          <w:lang w:val="ru-RU"/>
        </w:rPr>
      </w:pPr>
      <w:r>
        <w:rPr>
          <w:i/>
          <w:lang w:val="ru-RU"/>
        </w:rPr>
        <w:t>Таблица 2</w:t>
      </w:r>
      <w:r w:rsidR="00C66FAA" w:rsidRPr="00153CBD">
        <w:rPr>
          <w:i/>
          <w:lang w:val="ru-RU"/>
        </w:rPr>
        <w:t xml:space="preserve">. Элементы </w:t>
      </w:r>
      <w:r w:rsidR="00F370AB">
        <w:rPr>
          <w:i/>
          <w:lang w:val="ru-RU"/>
        </w:rPr>
        <w:t>окна «Закрытие полей с выбором»</w:t>
      </w:r>
    </w:p>
    <w:p w:rsidR="005A68C8" w:rsidRDefault="005A68C8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5A68C8" w:rsidRDefault="00EE624A" w:rsidP="00434A22">
      <w:pPr>
        <w:pStyle w:val="2"/>
        <w:rPr>
          <w:lang w:val="ru-RU"/>
        </w:rPr>
      </w:pPr>
      <w:bookmarkStart w:id="16" w:name="_Открытие_контекстного_меню"/>
      <w:bookmarkStart w:id="17" w:name="_Toc378314200"/>
      <w:bookmarkStart w:id="18" w:name="_Ref381220101"/>
      <w:bookmarkStart w:id="19" w:name="_Ref381308623"/>
      <w:bookmarkStart w:id="20" w:name="_Toc381571972"/>
      <w:bookmarkEnd w:id="16"/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33EC0AF" wp14:editId="2972DE0E">
                <wp:simplePos x="0" y="0"/>
                <wp:positionH relativeFrom="column">
                  <wp:posOffset>-397565</wp:posOffset>
                </wp:positionH>
                <wp:positionV relativeFrom="paragraph">
                  <wp:posOffset>206734</wp:posOffset>
                </wp:positionV>
                <wp:extent cx="8420101" cy="4162053"/>
                <wp:effectExtent l="0" t="0" r="19050" b="10160"/>
                <wp:wrapNone/>
                <wp:docPr id="342" name="Группа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1" cy="4162053"/>
                          <a:chOff x="-39756" y="-30120"/>
                          <a:chExt cx="8420101" cy="4162053"/>
                        </a:xfrm>
                      </wpg:grpSpPr>
                      <wps:wsp>
                        <wps:cNvPr id="343" name="Овал 343"/>
                        <wps:cNvSpPr/>
                        <wps:spPr>
                          <a:xfrm>
                            <a:off x="7283395" y="0"/>
                            <a:ext cx="333955" cy="3339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EE624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Овал 344"/>
                        <wps:cNvSpPr/>
                        <wps:spPr>
                          <a:xfrm>
                            <a:off x="7951529" y="-30120"/>
                            <a:ext cx="428816" cy="394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EE624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5" name="Группа 345"/>
                        <wpg:cNvGrpSpPr/>
                        <wpg:grpSpPr>
                          <a:xfrm>
                            <a:off x="-39756" y="-11058"/>
                            <a:ext cx="4485198" cy="4142991"/>
                            <a:chOff x="-39756" y="-34912"/>
                            <a:chExt cx="4485198" cy="4142991"/>
                          </a:xfrm>
                        </wpg:grpSpPr>
                        <wpg:grpSp>
                          <wpg:cNvPr id="346" name="Группа 346"/>
                          <wpg:cNvGrpSpPr/>
                          <wpg:grpSpPr>
                            <a:xfrm>
                              <a:off x="-39756" y="299042"/>
                              <a:ext cx="2638658" cy="3809037"/>
                              <a:chOff x="-39756" y="-34913"/>
                              <a:chExt cx="2638658" cy="3809037"/>
                            </a:xfrm>
                          </wpg:grpSpPr>
                          <wps:wsp>
                            <wps:cNvPr id="347" name="Овал 347"/>
                            <wps:cNvSpPr/>
                            <wps:spPr>
                              <a:xfrm>
                                <a:off x="-39756" y="-34913"/>
                                <a:ext cx="373711" cy="341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Овал 348"/>
                            <wps:cNvSpPr/>
                            <wps:spPr>
                              <a:xfrm>
                                <a:off x="0" y="38166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Овал 349"/>
                            <wps:cNvSpPr/>
                            <wps:spPr>
                              <a:xfrm>
                                <a:off x="0" y="936321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Прямая со стрелкой 350"/>
                            <wps:cNvCnPr/>
                            <wps:spPr>
                              <a:xfrm>
                                <a:off x="365759" y="532677"/>
                                <a:ext cx="388235" cy="125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Прямая со стрелкой 355"/>
                            <wps:cNvCnPr/>
                            <wps:spPr>
                              <a:xfrm>
                                <a:off x="333954" y="1084937"/>
                                <a:ext cx="2264948" cy="93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Овал 236"/>
                            <wps:cNvSpPr/>
                            <wps:spPr>
                              <a:xfrm>
                                <a:off x="403859" y="1211429"/>
                                <a:ext cx="465070" cy="390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FD4F6F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Овал 246"/>
                            <wps:cNvSpPr/>
                            <wps:spPr>
                              <a:xfrm>
                                <a:off x="403859" y="1459079"/>
                                <a:ext cx="465070" cy="390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FD4F6F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403859" y="1735304"/>
                                <a:ext cx="465070" cy="390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FD4F6F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Овал 248"/>
                            <wps:cNvSpPr/>
                            <wps:spPr>
                              <a:xfrm>
                                <a:off x="403859" y="2011529"/>
                                <a:ext cx="465070" cy="390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FD4F6F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403859" y="2268704"/>
                                <a:ext cx="465070" cy="390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FD4F6F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Овал 254"/>
                            <wps:cNvSpPr/>
                            <wps:spPr>
                              <a:xfrm>
                                <a:off x="403859" y="2544929"/>
                                <a:ext cx="465070" cy="390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FD4F6F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403859" y="2840204"/>
                                <a:ext cx="465070" cy="390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FD4F6F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403859" y="3106904"/>
                                <a:ext cx="465070" cy="390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FD4F6F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Овал 257"/>
                            <wps:cNvSpPr/>
                            <wps:spPr>
                              <a:xfrm>
                                <a:off x="413384" y="3383129"/>
                                <a:ext cx="465070" cy="390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FD4F6F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7" name="Группа 357"/>
                          <wpg:cNvGrpSpPr/>
                          <wpg:grpSpPr>
                            <a:xfrm>
                              <a:off x="1554098" y="-34912"/>
                              <a:ext cx="1676175" cy="478048"/>
                              <a:chOff x="-616608" y="-34912"/>
                              <a:chExt cx="1676175" cy="478048"/>
                            </a:xfrm>
                          </wpg:grpSpPr>
                          <wps:wsp>
                            <wps:cNvPr id="358" name="Овал 358"/>
                            <wps:cNvSpPr/>
                            <wps:spPr>
                              <a:xfrm>
                                <a:off x="725612" y="-2385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Прямая со стрелкой 359"/>
                            <wps:cNvCnPr/>
                            <wps:spPr>
                              <a:xfrm flipH="1">
                                <a:off x="428196" y="26116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1" name="Овал 361"/>
                            <wps:cNvSpPr/>
                            <wps:spPr>
                              <a:xfrm>
                                <a:off x="-328488" y="-3491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EE624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Прямая со стрелкой 362"/>
                            <wps:cNvCnPr/>
                            <wps:spPr>
                              <a:xfrm flipH="1">
                                <a:off x="-616608" y="230643"/>
                                <a:ext cx="309273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4" name="Овал 364"/>
                          <wps:cNvSpPr/>
                          <wps:spPr>
                            <a:xfrm>
                              <a:off x="3984266" y="1566710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EE624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Овал 365"/>
                          <wps:cNvSpPr/>
                          <wps:spPr>
                            <a:xfrm>
                              <a:off x="3636617" y="799687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EE624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Овал 366"/>
                          <wps:cNvSpPr/>
                          <wps:spPr>
                            <a:xfrm>
                              <a:off x="3065117" y="79369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EE624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Овал 367"/>
                          <wps:cNvSpPr/>
                          <wps:spPr>
                            <a:xfrm>
                              <a:off x="3984266" y="214138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EE624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8" name="Овал 368"/>
                        <wps:cNvSpPr/>
                        <wps:spPr>
                          <a:xfrm>
                            <a:off x="6227086" y="1511371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EE624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Овал 245"/>
                        <wps:cNvSpPr/>
                        <wps:spPr>
                          <a:xfrm>
                            <a:off x="6255661" y="3702121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EE624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EC0AF" id="Группа 342" o:spid="_x0000_s1072" style="position:absolute;left:0;text-align:left;margin-left:-31.3pt;margin-top:16.3pt;width:663pt;height:327.7pt;z-index:251832320;mso-width-relative:margin;mso-height-relative:margin" coordorigin="-397,-301" coordsize="84201,4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">
                <v:oval id="Овал 343" o:spid="_x0000_s1073" style="position:absolute;left:72833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NscQA&#10;AADcAAAADwAAAGRycy9kb3ducmV2LnhtbESPzWrCQBSF94LvMFyhuzpRi7VpRhElrUI3xnZ/yVyT&#10;kMydkJkm6dt3CgWXh/PzcZLdaBrRU+cqywoW8wgEcW51xYWCz2v6uAHhPLLGxjIp+CEHu+10kmCs&#10;7cAX6jNfiDDCLkYFpfdtLKXLSzLo5rYlDt7NdgZ9kF0hdYdDGDeNXEbRWhqsOBBKbOlQUl5n3yZw&#10;3fvx3Ldf+zq9vj3n2dF/DOmLUg+zcf8KwtPo7+H/9kkrWD2t4O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9DbH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EE624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7</w:t>
                        </w:r>
                      </w:p>
                    </w:txbxContent>
                  </v:textbox>
                </v:oval>
                <v:oval id="Овал 344" o:spid="_x0000_s1074" style="position:absolute;left:79515;top:-301;width:4288;height:3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SVxcQA&#10;AADcAAAADwAAAGRycy9kb3ducmV2LnhtbESPzWrCQBSF9wXfYbhCd3WilarRUUSJreDGqPtL5poE&#10;M3dCZkzSt+8UCl0ezs/HWW16U4mWGldaVjAeRSCIM6tLzhVcL8nbHITzyBory6Tgmxxs1oOXFcba&#10;dnymNvW5CCPsYlRQeF/HUrqsIINuZGvi4N1tY9AH2eRSN9iFcVPJSRR9SIMlB0KBNe0Kyh7p0wSu&#10;+9wf2/q2fSSXwyxL9/7UJQulXof9dgnCU+//w3/tL63gfTqF3zPh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UlcX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EE624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8</w:t>
                        </w:r>
                      </w:p>
                    </w:txbxContent>
                  </v:textbox>
                </v:oval>
                <v:group id="Группа 345" o:spid="_x0000_s1075" style="position:absolute;left:-397;top:-110;width:44851;height:41429" coordorigin="-397,-349" coordsize="44851,41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group id="Группа 346" o:spid="_x0000_s1076" style="position:absolute;left:-397;top:2990;width:26386;height:38090" coordorigin="-397,-349" coordsize="26386,38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<v:oval id="Овал 347" o:spid="_x0000_s1077" style="position:absolute;left:-397;top:-349;width:3736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YLssQA&#10;AADcAAAADwAAAGRycy9kb3ducmV2LnhtbESPzWrCQBSF94W+w3AL7nTSKlVTRxElWqGbRt1fMrdJ&#10;MHMnZMYkvr0jCF0ezs/HWax6U4mWGldaVvA+ikAQZ1aXnCs4HZPhDITzyBory6TgRg5Wy9eXBcba&#10;dvxLbepzEUbYxaig8L6OpXRZQQbdyNbEwfuzjUEfZJNL3WAXxk0lP6LoUxosORAKrGlTUHZJryZw&#10;3X57aOvz+pIcd9Ms3fqfLpkrNXjr118gPPX+P/xsf2sF48kUHmfC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GC7L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348" o:spid="_x0000_s1078" style="position:absolute;top:3816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fwMIA&#10;AADcAAAADwAAAGRycy9kb3ducmV2LnhtbERPTU/CQBC9m/gfNmPCTbaKUSgshEiKknihwH3SHduG&#10;7mzTXdr6752DiceX973ajK5RPXWh9mzgaZqAIi68rbk0cD5lj3NQISJbbDyTgR8KsFnf360wtX7g&#10;I/V5LJWEcEjRQBVjm2odioochqlviYX79p3DKLArte1wkHDX6OckedUOa5aGClt6r6i45jcnveFj&#10;d+jby/aanfZvRb6LX0O2MGbyMG6XoCKN8V/85/60BmYvslbOyB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Z/AwgAAANwAAAAPAAAAAAAAAAAAAAAAAJgCAABkcnMvZG93&#10;bnJldi54bWxQSwUGAAAAAAQABAD1AAAAhwMAAAAA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Овал 349" o:spid="_x0000_s1079" style="position:absolute;top:9363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U6W8QA&#10;AADcAAAADwAAAGRycy9kb3ducmV2LnhtbESPzWrCQBSF94LvMFyhuzrRFjVpRpFKWgU3xnZ/ydwm&#10;wcydkJkm6dt3CgWXh/PzcdLdaBrRU+dqywoW8wgEcWF1zaWCj2v2uAHhPLLGxjIp+CEHu+10kmKi&#10;7cAX6nNfijDCLkEFlfdtIqUrKjLo5rYlDt6X7Qz6ILtS6g6HMG4auYyilTRYcyBU2NJrRcUt/zaB&#10;694Pp7793N+y69u6yA/+PGSxUg+zcf8CwtPo7+H/9lEreHqO4e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Olv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shape id="Прямая со стрелкой 350" o:spid="_x0000_s1080" type="#_x0000_t32" style="position:absolute;left:3657;top:5326;width:3882;height:1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1VVsUAAADcAAAADwAAAGRycy9kb3ducmV2LnhtbERPy2rCQBTdC/2H4RbcSJ3UaCnRMVT7&#10;wIUgtXbh7pK55mHmTsiMMf37zkJweTjvRdqbWnTUutKygudxBII4s7rkXMHh5/PpFYTzyBpry6Tg&#10;jxyky4fBAhNtr/xN3d7nIoSwS1BB4X2TSOmyggy6sW2IA3eyrUEfYJtL3eI1hJtaTqLoRRosOTQU&#10;2NC6oOy8vxgF01NVxuvqsPrafRzPv347Wo3eL0oNH/u3OQhPvb+Lb+6NVhDPwvxwJhwB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1VVsUAAADcAAAADwAAAAAAAAAA&#10;AAAAAAChAgAAZHJzL2Rvd25yZXYueG1sUEsFBgAAAAAEAAQA+QAAAJMDAAAAAA==&#10;" strokecolor="#1b587c [3206]" strokeweight=".5pt">
                      <v:stroke endarrow="block" joinstyle="miter"/>
                    </v:shape>
                    <v:shape id="Прямая со стрелкой 355" o:spid="_x0000_s1081" type="#_x0000_t32" style="position:absolute;left:3339;top:10849;width:22650;height:9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r2zsgAAADcAAAADwAAAGRycy9kb3ducmV2LnhtbESPzWvCQBTE74L/w/KEXkQ3rR9IdJVq&#10;VXooFL8O3h7ZZxLNvg3ZVeN/3xUKHoeZ+Q0zmdWmEDeqXG5ZwXs3AkGcWJ1zqmC/W3VGIJxH1lhY&#10;JgUPcjCbNhsTjLW984ZuW5+KAGEXo4LM+zKW0iUZGXRdWxIH72Qrgz7IKpW6wnuAm0J+RNFQGsw5&#10;LGRY0iKj5LK9GgX90znvLc77+fp3ebwc/E973v66KvXWqj/HIDzV/hX+b39rBb3BAJ5nwhGQ0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Or2zsgAAADcAAAADwAAAAAA&#10;AAAAAAAAAAChAgAAZHJzL2Rvd25yZXYueG1sUEsFBgAAAAAEAAQA+QAAAJYDAAAAAA==&#10;" strokecolor="#1b587c [3206]" strokeweight=".5pt">
                      <v:stroke endarrow="block" joinstyle="miter"/>
                    </v:shape>
                    <v:oval id="Овал 236" o:spid="_x0000_s1082" style="position:absolute;left:4038;top:12114;width:4651;height:3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3SycMA&#10;AADcAAAADwAAAGRycy9kb3ducmV2LnhtbESPzWrCQBSF94LvMFyhO51oQW3qKKKkreDGpN1fMtck&#10;mLkTMmOSvn2nILg8nJ+Ps9kNphYdta6yrGA+i0AQ51ZXXCj4zpLpGoTzyBpry6TglxzstuPRBmNt&#10;e75Ql/pChBF2MSoovW9iKV1ekkE3sw1x8K62NeiDbAupW+zDuKnlIoqW0mDFgVBiQ4eS8lt6N4Hr&#10;Po+nrvnZ35LsY5WnR3/ukzelXibD/h2Ep8E/w4/2l1aweF3C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3Syc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A96EF2" w:rsidRPr="00FD4F6F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4.1</w:t>
                            </w:r>
                          </w:p>
                        </w:txbxContent>
                      </v:textbox>
                    </v:oval>
                    <v:oval id="Овал 246" o:spid="_x0000_s1083" style="position:absolute;left:4038;top:14590;width:4651;height:3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uhtMMA&#10;AADcAAAADwAAAGRycy9kb3ducmV2LnhtbESPzWrCQBSF94LvMFyhO50oRW3qKKKkreDGpN1fMtck&#10;mLkTMmOSvn2nILg8nJ+Ps9kNphYdta6yrGA+i0AQ51ZXXCj4zpLpGoTzyBpry6TglxzstuPRBmNt&#10;e75Ql/pChBF2MSoovW9iKV1ekkE3sw1x8K62NeiDbAupW+zDuKnlIoqW0mDFgVBiQ4eS8lt6N4Hr&#10;Po+nrvnZ35LsY5WnR3/ukzelXibD/h2Ep8E/w4/2l1aweF3C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uhtM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A96EF2" w:rsidRPr="00FD4F6F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4.2</w:t>
                            </w:r>
                          </w:p>
                        </w:txbxContent>
                      </v:textbox>
                    </v:oval>
                    <v:oval id="Овал 247" o:spid="_x0000_s1084" style="position:absolute;left:4038;top:17353;width:4651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EL8MA&#10;AADcAAAADwAAAGRycy9kb3ducmV2LnhtbESPzWrCQBSF9wXfYbiCuzpRpGp0FFFiW3Bj1P0lc02C&#10;mTshMybx7TuFQpeH8/Nx1tveVKKlxpWWFUzGEQjizOqScwXXS/K+AOE8ssbKMil4kYPtZvC2xljb&#10;js/Upj4XYYRdjAoK7+tYSpcVZNCNbU0cvLttDPogm1zqBrswbio5jaIPabDkQCiwpn1B2SN9msB1&#10;n4fvtr7tHsnlOM/Sgz91yVKp0bDfrUB46v1/+K/9pRVMZ3P4PR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cEL8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A96EF2" w:rsidRPr="00FD4F6F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4.3</w:t>
                            </w:r>
                          </w:p>
                        </w:txbxContent>
                      </v:textbox>
                    </v:oval>
                    <v:oval id="Овал 248" o:spid="_x0000_s1085" style="position:absolute;left:4038;top:20115;width:4651;height:3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QXcEA&#10;AADcAAAADwAAAGRycy9kb3ducmV2LnhtbERPTWvCQBC9F/wPywi91U2ltDa6iiixLXgx1vuQnSbB&#10;7GzIrkn8951DocfH+15tRteonrpQezbwPEtAERfe1lwa+D5nTwtQISJbbDyTgTsF2KwnDytMrR/4&#10;RH0eSyUhHFI0UMXYplqHoiKHYeZbYuF+fOcwCuxKbTscJNw1ep4kr9phzdJQYUu7ioprfnPSGz72&#10;X3172V6z8+GtyPfxOGTvxjxOx+0SVKQx/ov/3J/WwPxF1so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4kF3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A96EF2" w:rsidRPr="00FD4F6F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4.4</w:t>
                            </w:r>
                          </w:p>
                        </w:txbxContent>
                      </v:textbox>
                    </v:oval>
                    <v:oval id="Овал 253" o:spid="_x0000_s1086" style="position:absolute;left:4038;top:22687;width:4651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U8cQA&#10;AADcAAAADwAAAGRycy9kb3ducmV2LnhtbESPzWrCQBSF94LvMFyhuzpRqbVpRhElrUI3xnZ/yVyT&#10;kMydkJkm6dt3CgWXh/PzcZLdaBrRU+cqywoW8wgEcW51xYWCz2v6uAHhPLLGxjIp+CEHu+10kmCs&#10;7cAX6jNfiDDCLkYFpfdtLKXLSzLo5rYlDt7NdgZ9kF0hdYdDGDeNXEbRWhqsOBBKbOlQUl5n3yZw&#10;3fvx3Ldf+zq9vj3n2dF/DOmLUg+zcf8KwtPo7+H/9kkrWD6t4O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lPH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FD4F6F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4.5</w:t>
                            </w:r>
                          </w:p>
                        </w:txbxContent>
                      </v:textbox>
                    </v:oval>
                    <v:oval id="Овал 254" o:spid="_x0000_s1087" style="position:absolute;left:4038;top:25449;width:4651;height:3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MhcQA&#10;AADcAAAADwAAAGRycy9kb3ducmV2LnhtbESPzWrCQBSF94LvMFyhuzpRrLVpRhElrUI3xnZ/yVyT&#10;kMydkJkm6dt3CgWXh/PzcZLdaBrRU+cqywoW8wgEcW51xYWCz2v6uAHhPLLGxjIp+CEHu+10kmCs&#10;7cAX6jNfiDDCLkYFpfdtLKXLSzLo5rYlDt7NdgZ9kF0hdYdDGDeNXEbRWhqsOBBKbOlQUl5n3yZw&#10;3fvx3Ldf+zq9vj3n2dF/DOmLUg+zcf8KwtPo7+H/9kkrWD6t4O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sDIX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FD4F6F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4.6</w:t>
                            </w:r>
                          </w:p>
                        </w:txbxContent>
                      </v:textbox>
                    </v:oval>
                    <v:oval id="Овал 255" o:spid="_x0000_s1088" style="position:absolute;left:4038;top:28402;width:4651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pHsQA&#10;AADcAAAADwAAAGRycy9kb3ducmV2LnhtbESPzWrCQBSF90LfYbiF7nRSQW1TJyKVtApumrT7S+Y2&#10;CcncCZlpkr69IwguD+fn42x3k2nFQL2rLSt4XkQgiAuray4VfOfp/AWE88gaW8uk4J8c7JKH2RZj&#10;bUf+oiHzpQgj7GJUUHnfxVK6oiKDbmE74uD92t6gD7Ivpe5xDOOmlcsoWkuDNQdChR29V1Q02Z8J&#10;XPd5OA3dz75J849NkR38eUxflXp6nPZvIDxN/h6+tY9awXK1guuZcARkc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gqR7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FD4F6F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4.7</w:t>
                            </w:r>
                          </w:p>
                        </w:txbxContent>
                      </v:textbox>
                    </v:oval>
                    <v:oval id="Овал 256" o:spid="_x0000_s1089" style="position:absolute;left:4038;top:31069;width:4651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3acMA&#10;AADcAAAADwAAAGRycy9kb3ducmV2LnhtbESPzWrCQBSF94LvMFyhO50oVG3qKKKkreDGpN1fMtck&#10;mLkTMmOSvn2nILg8nJ+Ps9kNphYdta6yrGA+i0AQ51ZXXCj4zpLpGoTzyBpry6TglxzstuPRBmNt&#10;e75Ql/pChBF2MSoovW9iKV1ekkE3sw1x8K62NeiDbAupW+zDuKnlIoqW0mDFgVBiQ4eS8lt6N4Hr&#10;Po+nrvnZ35LsY5WnR3/ukzelXibD/h2Ep8E/w4/2l1aweF3C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I3ac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A96EF2" w:rsidRPr="00FD4F6F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4.8</w:t>
                            </w:r>
                          </w:p>
                        </w:txbxContent>
                      </v:textbox>
                    </v:oval>
                    <v:oval id="Овал 257" o:spid="_x0000_s1090" style="position:absolute;left:4133;top:33831;width:4651;height:3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6S8sMA&#10;AADcAAAADwAAAGRycy9kb3ducmV2LnhtbESPzWrCQBSF9wXfYbiCuzpRsGp0FFFiW3Bj1P0lc02C&#10;mTshMybx7TuFQpeH8/Nx1tveVKKlxpWWFUzGEQjizOqScwXXS/K+AOE8ssbKMil4kYPtZvC2xljb&#10;js/Upj4XYYRdjAoK7+tYSpcVZNCNbU0cvLttDPogm1zqBrswbio5jaIPabDkQCiwpn1B2SN9msB1&#10;n4fvtr7tHsnlOM/Sgz91yVKp0bDfrUB46v1/+K/9pRVMZ3P4PR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6S8s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A96EF2" w:rsidRPr="00FD4F6F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4.9</w:t>
                            </w:r>
                          </w:p>
                        </w:txbxContent>
                      </v:textbox>
                    </v:oval>
                  </v:group>
                  <v:group id="Группа 357" o:spid="_x0000_s1091" style="position:absolute;left:15540;top:-349;width:16762;height:4780" coordorigin="-6166,-349" coordsize="16761,4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oval id="Овал 358" o:spid="_x0000_s1092" style="position:absolute;left:7256;top:-238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JHcIA&#10;AADcAAAADwAAAGRycy9kb3ducmV2LnhtbERPTU/CQBC9m/gfNmPCTbZKVCgshEiKknihwH3SHduG&#10;7mzTXdr6752DiceX973ajK5RPXWh9mzgaZqAIi68rbk0cD5lj3NQISJbbDyTgR8KsFnf360wtX7g&#10;I/V5LJWEcEjRQBVjm2odioochqlviYX79p3DKLArte1wkHDX6OckedUOa5aGClt6r6i45jcnveFj&#10;d+jby/aanfZvRb6LX0O2MGbyMG6XoCKN8V/85/60BmYvslbOyB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AkdwgAAANwAAAAPAAAAAAAAAAAAAAAAAJgCAABkcnMvZG93&#10;bnJldi54bWxQSwUGAAAAAAQABAD1AAAAhwMAAAAA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shape id="Прямая со стрелкой 359" o:spid="_x0000_s1093" type="#_x0000_t32" style="position:absolute;left:4281;top:2611;width:3464;height:1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o4mMUAAADcAAAADwAAAGRycy9kb3ducmV2LnhtbESPQWvCQBSE70L/w/IK3nTTSKtGV5GA&#10;IEoFtfT8yL4m0ezbsLs16b/vFgoeh5n5hlmue9OIOzlfW1bwMk5AEBdW11wq+LhsRzMQPiBrbCyT&#10;gh/ysF49DZaYadvxie7nUIoIYZ+hgiqENpPSFxUZ9GPbEkfvyzqDIUpXSu2wi3DTyDRJ3qTBmuNC&#10;hS3lFRW387dRkB/3n937NJ2Z6+G6v13y6e6QOqWGz/1mASJQHx7h//ZOK5i8zuH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o4mMUAAADcAAAADwAAAAAAAAAA&#10;AAAAAAChAgAAZHJzL2Rvd25yZXYueG1sUEsFBgAAAAAEAAQA+QAAAJMDAAAAAA==&#10;" strokecolor="#1b587c [3206]" strokeweight=".5pt">
                      <v:stroke endarrow="block" joinstyle="miter"/>
                    </v:shape>
                    <v:oval id="Овал 361" o:spid="_x0000_s1094" style="position:absolute;left:-3284;top:-349;width:3338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qPcMA&#10;AADcAAAADwAAAGRycy9kb3ducmV2LnhtbESPS2vCQBSF90L/w3AL3enEFrRGR5FKfICbRt1fMrdJ&#10;MHMnZKZJ/PeOILg8nMfHWax6U4mWGldaVjAeRSCIM6tLzhWcT8nwG4TzyBory6TgRg5Wy7fBAmNt&#10;O/6lNvW5CCPsYlRQeF/HUrqsIINuZGvi4P3ZxqAPssmlbrAL46aSn1E0kQZLDoQCa/opKLum/yZw&#10;3W5zaOvL+pqcttMs3fhjl8yU+njv13MQnnr/Cj/be63gazKGx5lw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ZqPc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EE624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Прямая со стрелкой 362" o:spid="_x0000_s1095" type="#_x0000_t32" style="position:absolute;left:-6166;top:2306;width:3093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gVMQAAADcAAAADwAAAGRycy9kb3ducmV2LnhtbESPQWvCQBSE7wX/w/IEb3VjBJXoKhIQ&#10;RGmhWnp+ZJ9JNPs27K4m/nu3UOhxmJlvmNWmN414kPO1ZQWTcQKCuLC65lLB93n3vgDhA7LGxjIp&#10;eJKHzXrwtsJM246/6HEKpYgQ9hkqqEJoMyl9UZFBP7YtcfQu1hkMUbpSaoddhJtGpkkykwZrjgsV&#10;tpRXVNxOd6Mg/zz8dB/zdGGux+vhds7n+2PqlBoN++0SRKA+/If/2nutYDpL4fdMP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8mBUxAAAANwAAAAPAAAAAAAAAAAA&#10;AAAAAKECAABkcnMvZG93bnJldi54bWxQSwUGAAAAAAQABAD5AAAAkgMAAAAA&#10;" strokecolor="#1b587c [3206]" strokeweight=".5pt">
                      <v:stroke endarrow="block" joinstyle="miter"/>
                    </v:shape>
                  </v:group>
                  <v:oval id="Овал 364" o:spid="_x0000_s1096" style="position:absolute;left:39842;top:15667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JpcQA&#10;AADcAAAADwAAAGRycy9kb3ducmV2LnhtbESPzWrCQBSF94LvMFyhO51oi9rUUURJreDG2O4vmWsS&#10;zNwJmWmSvr1TEFwezs/HWW16U4mWGldaVjCdRCCIM6tLzhV8X5LxEoTzyBory6Tgjxxs1sPBCmNt&#10;Oz5Tm/pchBF2MSoovK9jKV1WkEE3sTVx8K62MeiDbHKpG+zCuKnkLIrm0mDJgVBgTbuCslv6awLX&#10;HfbHtv7Z3pLL5yJL9/7UJe9KvYz67QcIT71/hh/tL63gdf4G/2fC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hyaX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EE624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11</w:t>
                          </w:r>
                        </w:p>
                      </w:txbxContent>
                    </v:textbox>
                  </v:oval>
                  <v:oval id="Овал 365" o:spid="_x0000_s1097" style="position:absolute;left:36366;top:799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sPsQA&#10;AADcAAAADwAAAGRycy9kb3ducmV2LnhtbESPzWrCQBSF94LvMFyhO51oqdrUUURJreDG2O4vmWsS&#10;zNwJmWmSvr1TEFwezs/HWW16U4mWGldaVjCdRCCIM6tLzhV8X5LxEoTzyBory6Tgjxxs1sPBCmNt&#10;Oz5Tm/pchBF2MSoovK9jKV1WkEE3sTVx8K62MeiDbHKpG+zCuKnkLIrm0mDJgVBgTbuCslv6awLX&#10;HfbHtv7Z3pLL5yJL9/7UJe9KvYz67QcIT71/hh/tL63gdf4G/2fC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bD7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EE624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10</w:t>
                          </w:r>
                        </w:p>
                      </w:txbxContent>
                    </v:textbox>
                  </v:oval>
                  <v:oval id="Овал 366" o:spid="_x0000_s1098" style="position:absolute;left:30651;top:793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/yScMA&#10;AADcAAAADwAAAGRycy9kb3ducmV2LnhtbESPzWrCQBSF94LvMFzBnU6sEDV1FFHSWnBjbPeXzG0S&#10;zNwJmWmSvn1HKLg8nJ+Ps90PphYdta6yrGAxj0AQ51ZXXCj4vKWzNQjnkTXWlknBLznY78ajLSba&#10;9nylLvOFCCPsElRQet8kUrq8JINubhvi4H3b1qAPsi2kbrEP46aWL1EUS4MVB0KJDR1Lyu/Zjwlc&#10;93766Jqvwz29va3y7OQvfbpRajoZDq8gPA3+Gf5vn7WCZRzD40w4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/yScMAAADcAAAADwAAAAAAAAAAAAAAAACYAgAAZHJzL2Rv&#10;d25yZXYueG1sUEsFBgAAAAAEAAQA9QAAAIgDAAAAAA=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EE624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9</w:t>
                          </w:r>
                        </w:p>
                      </w:txbxContent>
                    </v:textbox>
                  </v:oval>
                  <v:oval id="Овал 367" o:spid="_x0000_s1099" style="position:absolute;left:39842;top:21413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X0sQA&#10;AADcAAAADwAAAGRycy9kb3ducmV2LnhtbESPzWrCQBSF90LfYbgFd3XSFrRGJyKV2BbcNNH9JXOb&#10;hGTuhMw0Sd++IwguD+fn42x3k2nFQL2rLSt4XkQgiAuray4VnPP06Q2E88gaW8uk4I8c7JKH2RZj&#10;bUf+piHzpQgj7GJUUHnfxVK6oiKDbmE74uD92N6gD7Ivpe5xDOOmlS9RtJQGaw6ECjt6r6hosl8T&#10;uO7j8DV0l32T5sdVkR38aUzXSs0fp/0GhKfJ38O39qdW8LpcwfVMOAI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zV9L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EE624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12</w:t>
                          </w:r>
                        </w:p>
                      </w:txbxContent>
                    </v:textbox>
                  </v:oval>
                </v:group>
                <v:oval id="Овал 368" o:spid="_x0000_s1100" style="position:absolute;left:62270;top:15113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zDoMEA&#10;AADcAAAADwAAAGRycy9kb3ducmV2LnhtbERPTWvCQBC9C/0PyxR6000raBtdRSqpFbw01vuQnSbB&#10;7GzIrkn8951DocfH+15vR9eonrpQezbwPEtAERfe1lwa+D5n01dQISJbbDyTgTsF2G4eJmtMrR/4&#10;i/o8lkpCOKRooIqxTbUORUUOw8y3xML9+M5hFNiV2nY4SLhr9EuSLLTDmqWhwpbeKyqu+c1Jbzjs&#10;j3172V2z88eyyPfxNGRvxjw9jrsVqEhj/Bf/uT+tgflC1soZOQJ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sw6DBAAAA3AAAAA8AAAAAAAAAAAAAAAAAmAIAAGRycy9kb3du&#10;cmV2LnhtbFBLBQYAAAAABAAEAPUAAACG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EE624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13</w:t>
                        </w:r>
                      </w:p>
                    </w:txbxContent>
                  </v:textbox>
                </v:oval>
                <v:oval id="Овал 245" o:spid="_x0000_s1101" style="position:absolute;left:62556;top:37021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/w8QA&#10;AADcAAAADwAAAGRycy9kb3ducmV2LnhtbESPzWrCQBSF94LvMFyhuzpRrLVpRhElrUI3xnZ/yVyT&#10;kMydkJkm6dt3CgWXh/PzcZLdaBrRU+cqywoW8wgEcW51xYWCz2v6uAHhPLLGxjIp+CEHu+10kmCs&#10;7cAX6jNfiDDCLkYFpfdtLKXLSzLo5rYlDt7NdgZ9kF0hdYdDGDeNXEbRWhqsOBBKbOlQUl5n3yZw&#10;3fvx3Ldf+zq9vj3n2dF/DOmLUg+zcf8KwtPo7+H/9kkrWK6e4O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5P8P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EE624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17"/>
      <w:bookmarkEnd w:id="18"/>
      <w:r w:rsidR="00434A22">
        <w:rPr>
          <w:lang w:val="ru-RU"/>
        </w:rPr>
        <w:t>Открытие меню со списком критериев фильтра</w:t>
      </w:r>
      <w:bookmarkEnd w:id="19"/>
      <w:bookmarkEnd w:id="20"/>
    </w:p>
    <w:p w:rsidR="00EE624A" w:rsidRPr="00EE624A" w:rsidRDefault="00EE624A" w:rsidP="00EE624A">
      <w:pPr>
        <w:rPr>
          <w:lang w:val="ru-RU"/>
        </w:rPr>
      </w:pPr>
    </w:p>
    <w:p w:rsidR="00173D44" w:rsidRDefault="00FD4F6F" w:rsidP="00173D4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8220075" cy="4772025"/>
            <wp:effectExtent l="0" t="0" r="9525" b="9525"/>
            <wp:docPr id="6" name="Рисунок 6" descr="C:\Users\tema-_000\Desktop\26.02.2014 Коллективная разработка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a-_000\Desktop\26.02.2014 Коллективная разработка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4A" w:rsidRDefault="00EE624A" w:rsidP="00EE624A">
      <w:pPr>
        <w:jc w:val="center"/>
        <w:rPr>
          <w:i/>
          <w:lang w:val="ru-RU"/>
        </w:rPr>
      </w:pPr>
      <w:r w:rsidRPr="00EE624A">
        <w:rPr>
          <w:i/>
          <w:lang w:val="ru-RU"/>
        </w:rPr>
        <w:t>Рисунок</w:t>
      </w:r>
      <w:r w:rsidR="00434A22">
        <w:rPr>
          <w:i/>
          <w:lang w:val="ru-RU"/>
        </w:rPr>
        <w:t xml:space="preserve"> 4. Открытие </w:t>
      </w:r>
      <w:r w:rsidRPr="00EE624A">
        <w:rPr>
          <w:i/>
          <w:lang w:val="ru-RU"/>
        </w:rPr>
        <w:t xml:space="preserve">меню со </w:t>
      </w:r>
      <w:r w:rsidR="00434A22" w:rsidRPr="00434A22">
        <w:rPr>
          <w:i/>
          <w:lang w:val="ru-RU"/>
        </w:rPr>
        <w:t>списком критериев фильтра</w:t>
      </w:r>
    </w:p>
    <w:p w:rsidR="004B4067" w:rsidRDefault="004B4067" w:rsidP="004B4067">
      <w:pPr>
        <w:rPr>
          <w:i/>
          <w:lang w:val="ru-RU"/>
        </w:rPr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434A22" w:rsidTr="00A96EF2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434A22" w:rsidRPr="00843CC2" w:rsidRDefault="00434A2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434A22" w:rsidRPr="00843CC2" w:rsidRDefault="00434A2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34A22" w:rsidRPr="00843CC2" w:rsidRDefault="00434A2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34A22" w:rsidRPr="00843CC2" w:rsidRDefault="00434A2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434A22" w:rsidRPr="00843CC2" w:rsidRDefault="00434A2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  <w:r>
              <w:rPr>
                <w:b/>
                <w:sz w:val="24"/>
                <w:lang w:val="ru-RU"/>
              </w:rPr>
              <w:t>/Описание</w:t>
            </w:r>
          </w:p>
        </w:tc>
      </w:tr>
      <w:tr w:rsidR="00434A22" w:rsidRPr="008C2A1B" w:rsidTr="00A96EF2">
        <w:tc>
          <w:tcPr>
            <w:tcW w:w="558" w:type="dxa"/>
          </w:tcPr>
          <w:p w:rsidR="00434A22" w:rsidRPr="00434A22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434A22" w:rsidRPr="007A5591" w:rsidRDefault="00434A22" w:rsidP="00A96EF2">
            <w:r>
              <w:t>Pict_logo</w:t>
            </w:r>
          </w:p>
        </w:tc>
        <w:tc>
          <w:tcPr>
            <w:tcW w:w="1701" w:type="dxa"/>
          </w:tcPr>
          <w:p w:rsidR="00434A22" w:rsidRPr="008C2A1B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34A22" w:rsidRPr="008C2A1B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434A22" w:rsidRPr="008C2A1B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Логотип программы (без функционала)</w:t>
            </w:r>
          </w:p>
        </w:tc>
      </w:tr>
      <w:tr w:rsidR="00434A22" w:rsidRPr="00F370AB" w:rsidTr="00A96EF2">
        <w:tc>
          <w:tcPr>
            <w:tcW w:w="558" w:type="dxa"/>
          </w:tcPr>
          <w:p w:rsidR="00434A22" w:rsidRPr="00434A22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434A22" w:rsidRPr="00153CBD" w:rsidRDefault="00434A22" w:rsidP="00A96EF2">
            <w:r>
              <w:t>Button_filter</w:t>
            </w:r>
          </w:p>
        </w:tc>
        <w:tc>
          <w:tcPr>
            <w:tcW w:w="1701" w:type="dxa"/>
          </w:tcPr>
          <w:p w:rsidR="00434A22" w:rsidRPr="008C2A1B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34A22" w:rsidRPr="008C2A1B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34A22" w:rsidRPr="008C2A1B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Закрытие поля редактирования фильтра (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_Ref381296084 \r \h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>)</w:t>
            </w:r>
          </w:p>
        </w:tc>
      </w:tr>
      <w:tr w:rsidR="00434A22" w:rsidRPr="00A96EF2" w:rsidTr="00A96EF2">
        <w:tc>
          <w:tcPr>
            <w:tcW w:w="558" w:type="dxa"/>
          </w:tcPr>
          <w:p w:rsidR="00434A22" w:rsidRPr="00434A22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434A22" w:rsidRPr="00EC198A" w:rsidRDefault="00434A22" w:rsidP="00A96EF2">
            <w:pPr>
              <w:rPr>
                <w:lang w:val="ru-RU"/>
              </w:rPr>
            </w:pPr>
            <w:r>
              <w:t>Button_adding</w:t>
            </w:r>
          </w:p>
        </w:tc>
        <w:tc>
          <w:tcPr>
            <w:tcW w:w="1701" w:type="dxa"/>
          </w:tcPr>
          <w:p w:rsidR="00434A22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34A22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34A22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Закрытие меню с выбором критериев фильтра (</w:t>
            </w:r>
            <w:r>
              <w:rPr>
                <w:color w:val="FF0000"/>
              </w:rPr>
              <w:fldChar w:fldCharType="begin"/>
            </w:r>
            <w:r>
              <w:rPr>
                <w:lang w:val="ru-RU"/>
              </w:rPr>
              <w:instrText xml:space="preserve"> REF _Ref381296256 \r \h </w:instrText>
            </w:r>
            <w:r>
              <w:rPr>
                <w:color w:val="FF0000"/>
              </w:rPr>
            </w:r>
            <w:r>
              <w:rPr>
                <w:color w:val="FF0000"/>
              </w:rPr>
              <w:fldChar w:fldCharType="separate"/>
            </w:r>
            <w:r>
              <w:rPr>
                <w:lang w:val="ru-RU"/>
              </w:rPr>
              <w:t>2</w:t>
            </w:r>
            <w:r>
              <w:rPr>
                <w:color w:val="FF0000"/>
              </w:rPr>
              <w:fldChar w:fldCharType="end"/>
            </w:r>
            <w:r>
              <w:rPr>
                <w:lang w:val="ru-RU"/>
              </w:rPr>
              <w:t>)</w:t>
            </w:r>
          </w:p>
        </w:tc>
      </w:tr>
      <w:tr w:rsidR="00434A22" w:rsidRPr="00A96EF2" w:rsidTr="00A96EF2">
        <w:tc>
          <w:tcPr>
            <w:tcW w:w="558" w:type="dxa"/>
          </w:tcPr>
          <w:p w:rsidR="00434A22" w:rsidRPr="00434A22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FD4F6F">
              <w:rPr>
                <w:lang w:val="ru-RU"/>
              </w:rPr>
              <w:t>.1</w:t>
            </w:r>
          </w:p>
        </w:tc>
        <w:tc>
          <w:tcPr>
            <w:tcW w:w="2272" w:type="dxa"/>
          </w:tcPr>
          <w:p w:rsidR="00434A22" w:rsidRDefault="00434A22" w:rsidP="00A96EF2">
            <w:r>
              <w:t>B</w:t>
            </w:r>
            <w:r w:rsidR="00FD4F6F">
              <w:t>utton_filter_1</w:t>
            </w:r>
          </w:p>
        </w:tc>
        <w:tc>
          <w:tcPr>
            <w:tcW w:w="1701" w:type="dxa"/>
          </w:tcPr>
          <w:p w:rsidR="00434A22" w:rsidRDefault="00434A2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434A22" w:rsidRPr="00FD4F6F" w:rsidRDefault="00FD4F6F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434A22" w:rsidRDefault="00FD4F6F" w:rsidP="00A96EF2">
            <w:pPr>
              <w:rPr>
                <w:lang w:val="ru-RU"/>
              </w:rPr>
            </w:pPr>
            <w:r>
              <w:rPr>
                <w:lang w:val="ru-RU"/>
              </w:rPr>
              <w:t>Открытие окна с выбором параметров для критерия фильтра «Количество +1» (</w:t>
            </w:r>
            <w:r w:rsidR="00A96EF2">
              <w:rPr>
                <w:color w:val="FF0000"/>
                <w:lang w:val="ru-RU"/>
              </w:rPr>
              <w:fldChar w:fldCharType="begin"/>
            </w:r>
            <w:r w:rsidR="00A96EF2">
              <w:rPr>
                <w:lang w:val="ru-RU"/>
              </w:rPr>
              <w:instrText xml:space="preserve"> REF _Ref381562748 \r \h </w:instrText>
            </w:r>
            <w:r w:rsidR="00A96EF2">
              <w:rPr>
                <w:color w:val="FF0000"/>
                <w:lang w:val="ru-RU"/>
              </w:rPr>
            </w:r>
            <w:r w:rsidR="00A96EF2">
              <w:rPr>
                <w:color w:val="FF0000"/>
                <w:lang w:val="ru-RU"/>
              </w:rPr>
              <w:fldChar w:fldCharType="separate"/>
            </w:r>
            <w:r w:rsidR="00A96EF2">
              <w:rPr>
                <w:lang w:val="ru-RU"/>
              </w:rPr>
              <w:t>5</w:t>
            </w:r>
            <w:r w:rsidR="00A96EF2">
              <w:rPr>
                <w:color w:val="FF0000"/>
                <w:lang w:val="ru-RU"/>
              </w:rPr>
              <w:fldChar w:fldCharType="end"/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4.2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Button_filter_2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Открытие окна с выбором параметров для критерия фильтра «Количество репостов»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4.3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Button_filter_3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Открытие окна с выбором параметров для критерия фильтра «Количество постов»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4.4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Button_filter_4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Открытие окна с выбором параметров для критерия фильтра «Количество комментариев»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4.5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Button_filter_5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Открытие окна с выбором параметров для критерия фильтра «Связь пользователя </w:t>
            </w:r>
            <w:r>
              <w:t>CF</w:t>
            </w:r>
            <w:r w:rsidRPr="00FD4F6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пользователем»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4.6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Button_filter_6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Открытие окна с выбором параметров для критерия фильтра «Количество дней с даты последней активности»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4.7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Button_filter_7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Открытие окна с выбором параметров для критерия фильтра «Пол»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4.8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Button_filter_8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Открытие окна с выбором параметров для критерия фильтра «Место проживания»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4.9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Button_filter_9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Открытие окна с выбором параметров для критерия фильтра «Круги»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FD4F6F" w:rsidRDefault="00FD4F6F" w:rsidP="00FD4F6F">
            <w:r>
              <w:t>Text_account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Показывает под каким аккаунтом вы зашли в программу (без функционала)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Button_exit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Pr="004B4067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 xml:space="preserve">Выход из аккаунта и переход к стандартному окну авторизации </w:t>
            </w:r>
            <w:r>
              <w:t>Google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2" w:type="dxa"/>
          </w:tcPr>
          <w:p w:rsidR="00FD4F6F" w:rsidRPr="00236A10" w:rsidRDefault="00FD4F6F" w:rsidP="00FD4F6F">
            <w:r>
              <w:t>Button_help</w:t>
            </w:r>
          </w:p>
        </w:tc>
        <w:tc>
          <w:tcPr>
            <w:tcW w:w="1701" w:type="dxa"/>
          </w:tcPr>
          <w:p w:rsidR="00FD4F6F" w:rsidRPr="00236A10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Запуск помощи по текущему шагу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Button_options</w:t>
            </w:r>
          </w:p>
        </w:tc>
        <w:tc>
          <w:tcPr>
            <w:tcW w:w="1701" w:type="dxa"/>
          </w:tcPr>
          <w:p w:rsidR="00FD4F6F" w:rsidRPr="00236A10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Переход к настройкам программы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FD4F6F" w:rsidRPr="00F370AB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Button_saving</w:t>
            </w:r>
          </w:p>
        </w:tc>
        <w:tc>
          <w:tcPr>
            <w:tcW w:w="1701" w:type="dxa"/>
          </w:tcPr>
          <w:p w:rsidR="00FD4F6F" w:rsidRPr="00236A10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FD4F6F" w:rsidRPr="00236A10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Button_loading</w:t>
            </w:r>
          </w:p>
        </w:tc>
        <w:tc>
          <w:tcPr>
            <w:tcW w:w="1701" w:type="dxa"/>
          </w:tcPr>
          <w:p w:rsidR="00FD4F6F" w:rsidRPr="00236A10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Pr="007A5591" w:rsidRDefault="00FD4F6F" w:rsidP="00FD4F6F">
            <w:r>
              <w:rPr>
                <w:lang w:val="ru-RU"/>
              </w:rPr>
              <w:t>Загрузка формулы фильтра. Переход к стандартному окну открытия файла. Состояние после выбора (</w:t>
            </w:r>
            <w:r w:rsidRPr="007A5591">
              <w:rPr>
                <w:color w:val="FF0000"/>
              </w:rPr>
              <w:t>tbd</w:t>
            </w:r>
            <w:r>
              <w:t>)</w:t>
            </w:r>
          </w:p>
        </w:tc>
      </w:tr>
      <w:tr w:rsidR="00FD4F6F" w:rsidRPr="00DE6567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72" w:type="dxa"/>
          </w:tcPr>
          <w:p w:rsidR="00FD4F6F" w:rsidRPr="001F54C4" w:rsidRDefault="00FD4F6F" w:rsidP="00FD4F6F">
            <w:pPr>
              <w:rPr>
                <w:lang w:val="ru-RU"/>
              </w:rPr>
            </w:pPr>
            <w:r>
              <w:t>Button_delete</w:t>
            </w:r>
          </w:p>
        </w:tc>
        <w:tc>
          <w:tcPr>
            <w:tcW w:w="1701" w:type="dxa"/>
          </w:tcPr>
          <w:p w:rsidR="00FD4F6F" w:rsidRPr="00236A10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FD4F6F" w:rsidRPr="00236A10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FD4F6F" w:rsidRPr="001F54C4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12</w:t>
            </w:r>
          </w:p>
        </w:tc>
        <w:tc>
          <w:tcPr>
            <w:tcW w:w="2272" w:type="dxa"/>
          </w:tcPr>
          <w:p w:rsidR="00FD4F6F" w:rsidRPr="001F54C4" w:rsidRDefault="00FD4F6F" w:rsidP="00FD4F6F">
            <w:pPr>
              <w:rPr>
                <w:lang w:val="ru-RU"/>
              </w:rPr>
            </w:pPr>
            <w:r>
              <w:t>Button_accept</w:t>
            </w:r>
          </w:p>
        </w:tc>
        <w:tc>
          <w:tcPr>
            <w:tcW w:w="1701" w:type="dxa"/>
          </w:tcPr>
          <w:p w:rsidR="00FD4F6F" w:rsidRPr="00236A10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FD4F6F" w:rsidRPr="00236A10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FD4F6F" w:rsidRPr="00A96EF2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72" w:type="dxa"/>
          </w:tcPr>
          <w:p w:rsidR="00FD4F6F" w:rsidRDefault="00FD4F6F" w:rsidP="00FD4F6F">
            <w:r>
              <w:t>Text_description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Текст с пояснением для пользователя (без функционала)</w:t>
            </w:r>
          </w:p>
        </w:tc>
      </w:tr>
      <w:tr w:rsidR="00FD4F6F" w:rsidRPr="00F370AB" w:rsidTr="00A96EF2">
        <w:tc>
          <w:tcPr>
            <w:tcW w:w="558" w:type="dxa"/>
          </w:tcPr>
          <w:p w:rsidR="00FD4F6F" w:rsidRPr="00434A22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72" w:type="dxa"/>
          </w:tcPr>
          <w:p w:rsidR="00FD4F6F" w:rsidRDefault="00FD4F6F" w:rsidP="00FD4F6F">
            <w:r>
              <w:t>Button_import</w:t>
            </w:r>
          </w:p>
        </w:tc>
        <w:tc>
          <w:tcPr>
            <w:tcW w:w="1701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FD4F6F" w:rsidRDefault="00FD4F6F" w:rsidP="00FD4F6F">
            <w:pPr>
              <w:rPr>
                <w:lang w:val="ru-RU"/>
              </w:rPr>
            </w:pPr>
            <w:r>
              <w:rPr>
                <w:lang w:val="ru-RU"/>
              </w:rPr>
              <w:t>Переход к стандартному окну открытия файла. Состояние после выбора (</w:t>
            </w:r>
            <w:r w:rsidRPr="007A5591"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</w:tbl>
    <w:p w:rsidR="004B4067" w:rsidRDefault="004B4067" w:rsidP="004B4067">
      <w:pPr>
        <w:jc w:val="center"/>
        <w:rPr>
          <w:i/>
          <w:lang w:val="ru-RU"/>
        </w:rPr>
      </w:pPr>
      <w:r>
        <w:rPr>
          <w:i/>
          <w:lang w:val="ru-RU"/>
        </w:rPr>
        <w:t>Таб</w:t>
      </w:r>
      <w:r w:rsidR="00434A22">
        <w:rPr>
          <w:i/>
          <w:lang w:val="ru-RU"/>
        </w:rPr>
        <w:t>лица 3</w:t>
      </w:r>
      <w:r>
        <w:rPr>
          <w:i/>
          <w:lang w:val="ru-RU"/>
        </w:rPr>
        <w:t xml:space="preserve">. Элементы </w:t>
      </w:r>
      <w:r w:rsidR="00434A22">
        <w:rPr>
          <w:i/>
          <w:lang w:val="ru-RU"/>
        </w:rPr>
        <w:t>окна при открытии меню со списком критериев фильтра</w:t>
      </w:r>
    </w:p>
    <w:p w:rsidR="00C66FAA" w:rsidRDefault="0025011B" w:rsidP="00644BD1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5E2543" w:rsidRDefault="00A96EF2" w:rsidP="005E2543">
      <w:pPr>
        <w:pStyle w:val="2"/>
        <w:rPr>
          <w:lang w:val="ru-RU"/>
        </w:rPr>
      </w:pPr>
      <w:bookmarkStart w:id="21" w:name="_Изменение_критериев_фильтра"/>
      <w:bookmarkStart w:id="22" w:name="_Ref381562748"/>
      <w:bookmarkStart w:id="23" w:name="_Toc381571973"/>
      <w:bookmarkEnd w:id="21"/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59014CFB" wp14:editId="21F31606">
                <wp:simplePos x="0" y="0"/>
                <wp:positionH relativeFrom="column">
                  <wp:posOffset>-397565</wp:posOffset>
                </wp:positionH>
                <wp:positionV relativeFrom="paragraph">
                  <wp:posOffset>222637</wp:posOffset>
                </wp:positionV>
                <wp:extent cx="8420100" cy="4129405"/>
                <wp:effectExtent l="0" t="0" r="19050" b="2349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0" cy="4129405"/>
                          <a:chOff x="-39756" y="-30120"/>
                          <a:chExt cx="8420101" cy="4129806"/>
                        </a:xfrm>
                      </wpg:grpSpPr>
                      <wps:wsp>
                        <wps:cNvPr id="17" name="Овал 17"/>
                        <wps:cNvSpPr/>
                        <wps:spPr>
                          <a:xfrm>
                            <a:off x="7283395" y="0"/>
                            <a:ext cx="333955" cy="3339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A96EF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7951529" y="-30120"/>
                            <a:ext cx="428816" cy="394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A96EF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-39756" y="-11058"/>
                            <a:ext cx="4485198" cy="3607084"/>
                            <a:chOff x="-39756" y="-34912"/>
                            <a:chExt cx="4485198" cy="3607084"/>
                          </a:xfrm>
                        </wpg:grpSpPr>
                        <wpg:grpSp>
                          <wpg:cNvPr id="28" name="Группа 28"/>
                          <wpg:cNvGrpSpPr/>
                          <wpg:grpSpPr>
                            <a:xfrm>
                              <a:off x="-39756" y="299042"/>
                              <a:ext cx="2647784" cy="3273130"/>
                              <a:chOff x="-39756" y="-34913"/>
                              <a:chExt cx="2647784" cy="3273130"/>
                            </a:xfrm>
                          </wpg:grpSpPr>
                          <wps:wsp>
                            <wps:cNvPr id="29" name="Овал 29"/>
                            <wps:cNvSpPr/>
                            <wps:spPr>
                              <a:xfrm>
                                <a:off x="-39756" y="-34913"/>
                                <a:ext cx="373711" cy="341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Овал 30"/>
                            <wps:cNvSpPr/>
                            <wps:spPr>
                              <a:xfrm>
                                <a:off x="0" y="38166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Овал 31"/>
                            <wps:cNvSpPr/>
                            <wps:spPr>
                              <a:xfrm>
                                <a:off x="0" y="936321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 w:rsidRPr="00153CB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Прямая со стрелкой 224"/>
                            <wps:cNvCnPr/>
                            <wps:spPr>
                              <a:xfrm>
                                <a:off x="365759" y="532677"/>
                                <a:ext cx="388235" cy="125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Прямая со стрелкой 225"/>
                            <wps:cNvCnPr/>
                            <wps:spPr>
                              <a:xfrm>
                                <a:off x="333954" y="1085030"/>
                                <a:ext cx="2274074" cy="68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Овал 288"/>
                            <wps:cNvSpPr/>
                            <wps:spPr>
                              <a:xfrm>
                                <a:off x="15903" y="1516822"/>
                                <a:ext cx="477077" cy="425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Прямая со стрелкой 312"/>
                            <wps:cNvCnPr/>
                            <wps:spPr>
                              <a:xfrm>
                                <a:off x="477078" y="1630319"/>
                                <a:ext cx="882595" cy="17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Овал 341"/>
                            <wps:cNvSpPr/>
                            <wps:spPr>
                              <a:xfrm>
                                <a:off x="15903" y="1795145"/>
                                <a:ext cx="477077" cy="425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Прямая со стрелкой 351"/>
                            <wps:cNvCnPr/>
                            <wps:spPr>
                              <a:xfrm flipV="1">
                                <a:off x="477078" y="1759131"/>
                                <a:ext cx="1582311" cy="1635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2" name="Овал 352"/>
                            <wps:cNvSpPr/>
                            <wps:spPr>
                              <a:xfrm>
                                <a:off x="15903" y="2049611"/>
                                <a:ext cx="477077" cy="425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Прямая со стрелкой 353"/>
                            <wps:cNvCnPr/>
                            <wps:spPr>
                              <a:xfrm flipV="1">
                                <a:off x="485029" y="2049611"/>
                                <a:ext cx="580446" cy="1317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" name="Овал 354"/>
                            <wps:cNvSpPr/>
                            <wps:spPr>
                              <a:xfrm>
                                <a:off x="15903" y="2296126"/>
                                <a:ext cx="477077" cy="425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Прямая со стрелкой 360"/>
                            <wps:cNvCnPr/>
                            <wps:spPr>
                              <a:xfrm flipV="1">
                                <a:off x="477078" y="2077214"/>
                                <a:ext cx="1685678" cy="3976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Овал 363"/>
                            <wps:cNvSpPr/>
                            <wps:spPr>
                              <a:xfrm>
                                <a:off x="15903" y="2542640"/>
                                <a:ext cx="477077" cy="425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Прямая со стрелкой 369"/>
                            <wps:cNvCnPr/>
                            <wps:spPr>
                              <a:xfrm flipV="1">
                                <a:off x="485029" y="2268064"/>
                                <a:ext cx="1757240" cy="453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" name="Овал 370"/>
                            <wps:cNvSpPr/>
                            <wps:spPr>
                              <a:xfrm>
                                <a:off x="15903" y="2813010"/>
                                <a:ext cx="477077" cy="425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4.6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Прямая со стрелкой 371"/>
                            <wps:cNvCnPr/>
                            <wps:spPr>
                              <a:xfrm flipV="1">
                                <a:off x="500931" y="2371441"/>
                                <a:ext cx="2097972" cy="6520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7" name="Группа 237"/>
                          <wpg:cNvGrpSpPr/>
                          <wpg:grpSpPr>
                            <a:xfrm>
                              <a:off x="1554098" y="-34912"/>
                              <a:ext cx="1676175" cy="478048"/>
                              <a:chOff x="-616608" y="-34912"/>
                              <a:chExt cx="1676175" cy="478048"/>
                            </a:xfrm>
                          </wpg:grpSpPr>
                          <wps:wsp>
                            <wps:cNvPr id="238" name="Овал 238"/>
                            <wps:cNvSpPr/>
                            <wps:spPr>
                              <a:xfrm>
                                <a:off x="725612" y="-2385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Прямая со стрелкой 243"/>
                            <wps:cNvCnPr/>
                            <wps:spPr>
                              <a:xfrm flipH="1">
                                <a:off x="428196" y="261160"/>
                                <a:ext cx="346313" cy="181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Овал 244"/>
                            <wps:cNvSpPr/>
                            <wps:spPr>
                              <a:xfrm>
                                <a:off x="-328488" y="-34912"/>
                                <a:ext cx="333955" cy="3339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6EF2" w:rsidRPr="00153CBD" w:rsidRDefault="00A96EF2" w:rsidP="00A96EF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mallCaps/>
                                      <w:color w:val="0070C0"/>
                                      <w:sz w:val="16"/>
                                      <w:szCs w:val="20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Прямая со стрелкой 269"/>
                            <wps:cNvCnPr/>
                            <wps:spPr>
                              <a:xfrm flipH="1">
                                <a:off x="-616608" y="230643"/>
                                <a:ext cx="309273" cy="166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1" name="Овал 271"/>
                          <wps:cNvSpPr/>
                          <wps:spPr>
                            <a:xfrm>
                              <a:off x="3984266" y="1566710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A96EF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Овал 273"/>
                          <wps:cNvSpPr/>
                          <wps:spPr>
                            <a:xfrm>
                              <a:off x="3636617" y="799687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A96EF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Овал 281"/>
                          <wps:cNvSpPr/>
                          <wps:spPr>
                            <a:xfrm>
                              <a:off x="3065117" y="79369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A96EF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Овал 285"/>
                          <wps:cNvSpPr/>
                          <wps:spPr>
                            <a:xfrm>
                              <a:off x="3984266" y="2141385"/>
                              <a:ext cx="461176" cy="397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EF2" w:rsidRPr="00153CBD" w:rsidRDefault="00A96EF2" w:rsidP="00A96EF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mallCaps/>
                                    <w:color w:val="0070C0"/>
                                    <w:sz w:val="16"/>
                                    <w:szCs w:val="20"/>
                                    <w:lang w:val="ru-RU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Овал 286"/>
                        <wps:cNvSpPr/>
                        <wps:spPr>
                          <a:xfrm>
                            <a:off x="6227086" y="1511371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A96EF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Овал 287"/>
                        <wps:cNvSpPr/>
                        <wps:spPr>
                          <a:xfrm>
                            <a:off x="6255661" y="3702121"/>
                            <a:ext cx="461176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EF2" w:rsidRPr="00153CBD" w:rsidRDefault="00A96EF2" w:rsidP="00A96EF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mallCaps/>
                                  <w:color w:val="0070C0"/>
                                  <w:sz w:val="16"/>
                                  <w:szCs w:val="20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14CFB" id="Группа 16" o:spid="_x0000_s1102" style="position:absolute;left:0;text-align:left;margin-left:-31.3pt;margin-top:17.55pt;width:663pt;height:325.15pt;z-index:251860992;mso-width-relative:margin;mso-height-relative:margin" coordorigin="-397,-301" coordsize="84201,4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">
                <v:oval id="Овал 17" o:spid="_x0000_s1103" style="position:absolute;left:72833;width:334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VYu8QA&#10;AADbAAAADwAAAGRycy9kb3ducmV2LnhtbESPQWuDQBCF74H+h2UKvcU1PTSpzSZIxaaBXKLtfXAn&#10;KnFnxd2q+ffdQKG3Gd6b973Z7mfTiZEG11pWsIpiEMSV1S3XCr7KfLkB4Tyyxs4yKbiRg/3uYbHF&#10;RNuJzzQWvhYhhF2CChrv+0RKVzVk0EW2Jw7axQ4GfViHWuoBpxBuOvkcxy/SYMuB0GBP7w1V1+LH&#10;BK47ZMex/06vefmxrorMn6b8Vamnxzl9A+Fp9v/mv+tPHeqv4f5LGE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WLvEAAAA2w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A96EF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7</w:t>
                        </w:r>
                      </w:p>
                    </w:txbxContent>
                  </v:textbox>
                </v:oval>
                <v:oval id="Овал 19" o:spid="_x0000_s1104" style="position:absolute;left:79515;top:-301;width:4288;height:3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ZpUsMA&#10;AADbAAAADwAAAGRycy9kb3ducmV2LnhtbESPQYvCMBCF7wv+hzCCtzXVg7tWo4hS3YW9WPU+NGNb&#10;bCaliW3992ZB8DbDe/O+N8t1byrRUuNKywom4wgEcWZ1ybmC8yn5/AbhPLLGyjIpeJCD9WrwscRY&#10;246P1KY+FyGEXYwKCu/rWEqXFWTQjW1NHLSrbQz6sDa51A12IdxUchpFM2mw5EAosKZtQdktvZvA&#10;dYfdb1tfNrfktP/K0p3/65K5UqNhv1mA8NT7t/l1/aND/Tn8/xIG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ZpUsMAAADbAAAADwAAAAAAAAAAAAAAAACYAgAAZHJzL2Rv&#10;d25yZXYueG1sUEsFBgAAAAAEAAQA9QAAAIgDAAAAAA=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A96EF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8</w:t>
                        </w:r>
                      </w:p>
                    </w:txbxContent>
                  </v:textbox>
                </v:oval>
                <v:group id="Группа 27" o:spid="_x0000_s1105" style="position:absolute;left:-397;top:-110;width:44851;height:36070" coordorigin="-397,-349" coordsize="44851,36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Группа 28" o:spid="_x0000_s1106" style="position:absolute;left:-397;top:2990;width:26477;height:32731" coordorigin="-397,-349" coordsize="26477,3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oval id="Овал 29" o:spid="_x0000_s1107" style="position:absolute;left:-397;top:-349;width:3736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j78IA&#10;AADbAAAADwAAAGRycy9kb3ducmV2LnhtbESPzYrCMBSF9wO+Q7iCuzHVhTNWo4hSnYHZWHV/aa5t&#10;sbkpTWzr25sBweXh/Hyc5bo3lWipcaVlBZNxBII4s7rkXMH5lHx+g3AeWWNlmRQ8yMF6NfhYYqxt&#10;x0dqU5+LMMIuRgWF93UspcsKMujGtiYO3tU2Bn2QTS51g10YN5WcRtFMGiw5EAqsaVtQdkvvJnDd&#10;Yffb1pfNLTntv7J05/+6ZK7UaNhvFiA89f4dfrV/tILpHP6/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qPvwgAAANsAAAAPAAAAAAAAAAAAAAAAAJgCAABkcnMvZG93&#10;bnJldi54bWxQSwUGAAAAAAQABAD1AAAAhwMAAAAA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30" o:spid="_x0000_s1108" style="position:absolute;top:3816;width:33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mcr8AA&#10;AADbAAAADwAAAGRycy9kb3ducmV2LnhtbERPTWvCQBC9F/wPywje6sYKraauIkpaC16M7X3ITpNg&#10;djZkt0n6751DocfH+97sRteonrpQezawmCegiAtvay4NfF6zxxWoEJEtNp7JwC8F2G0nDxtMrR/4&#10;Qn0eSyUhHFI0UMXYplqHoiKHYe5bYuG+fecwCuxKbTscJNw1+ilJnrXDmqWhwpYOFRW3/MdJb3g/&#10;fvTt1/6WXd9eivwYz0O2NmY2HfevoCKN8V/85z5ZA0tZL1/kB+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5mcr8AAAADbAAAADwAAAAAAAAAAAAAAAACYAgAAZHJzL2Rvd25y&#10;ZXYueG1sUEsFBgAAAAAEAAQA9QAAAIUDAAAAAA=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Овал 31" o:spid="_x0000_s1109" style="position:absolute;top:9363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5NMIA&#10;AADbAAAADwAAAGRycy9kb3ducmV2LnhtbESPzWrCQBSF94LvMFzBnU5UqG10FFGiLbgxtvtL5poE&#10;M3dCZkzi23cKBZeH8/Nx1tveVKKlxpWWFcymEQjizOqScwXf12TyDsJ5ZI2VZVLwJAfbzXCwxljb&#10;ji/Upj4XYYRdjAoK7+tYSpcVZNBNbU0cvJttDPogm1zqBrswbio5j6I3abDkQCiwpn1B2T19mMB1&#10;p8NXW//s7sn1uMzSgz93yYdS41G/W4Hw1PtX+L/9qRUsZvD3Jfw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1Tk0wgAAANsAAAAPAAAAAAAAAAAAAAAAAJgCAABkcnMvZG93&#10;bnJldi54bWxQSwUGAAAAAAQABAD1AAAAhwMAAAAA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153CB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shape id="Прямая со стрелкой 224" o:spid="_x0000_s1110" type="#_x0000_t32" style="position:absolute;left:3657;top:5326;width:3882;height:1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EvtcgAAADcAAAADwAAAGRycy9kb3ducmV2LnhtbESPzWvCQBTE74L/w/KEXqRujFJKzCp+&#10;1NKDUGrtobdH9uVDs29DdtX0v3eFgsdhZn7DpIvO1OJCrassKxiPIhDEmdUVFwoO39vnVxDOI2us&#10;LZOCP3KwmPd7KSbaXvmLLntfiABhl6CC0vsmkdJlJRl0I9sQBy+3rUEfZFtI3eI1wE0t4yh6kQYr&#10;DgslNrQuKTvtz0bBND9Wk/XxsHr/fPs9/fjdcDXcnJV6GnTLGQhPnX+E/9sfWkEcT+F+JhwBOb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UEvtcgAAADcAAAADwAAAAAA&#10;AAAAAAAAAAChAgAAZHJzL2Rvd25yZXYueG1sUEsFBgAAAAAEAAQA+QAAAJYDAAAAAA==&#10;" strokecolor="#1b587c [3206]" strokeweight=".5pt">
                      <v:stroke endarrow="block" joinstyle="miter"/>
                    </v:shape>
                    <v:shape id="Прямая со стрелкой 225" o:spid="_x0000_s1111" type="#_x0000_t32" style="position:absolute;left:3339;top:10850;width:22741;height: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2KLsgAAADcAAAADwAAAGRycy9kb3ducmV2LnhtbESPT2vCQBTE74LfYXmCF6kbU1tKdCNq&#10;W/FQKLX20Nsj+/JHs29DdtX023cFweMwM79h5ovO1OJMrassK5iMIxDEmdUVFwr23+8PLyCcR9ZY&#10;WyYFf+RgkfZ7c0y0vfAXnXe+EAHCLkEFpfdNIqXLSjLoxrYhDl5uW4M+yLaQusVLgJtaxlH0LA1W&#10;HBZKbGhdUnbcnYyCaX6oHteH/Wrz+fZ7/PEfo9Xo9aTUcNAtZyA8df4evrW3WkEcP8H1TDgCMv0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g2KLsgAAADcAAAADwAAAAAA&#10;AAAAAAAAAAChAgAAZHJzL2Rvd25yZXYueG1sUEsFBgAAAAAEAAQA+QAAAJYDAAAAAA==&#10;" strokecolor="#1b587c [3206]" strokeweight=".5pt">
                      <v:stroke endarrow="block" joinstyle="miter"/>
                    </v:shape>
                    <v:oval id="Овал 288" o:spid="_x0000_s1112" style="position:absolute;left:159;top:15168;width:4770;height:4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x8EA&#10;AADcAAAADwAAAGRycy9kb3ducmV2LnhtbERPTWvCQBC9F/wPywi91Y0eqo2uIpW0Cr0Y633Ijkkw&#10;Oxuy2yT9952D0OPjfW92o2tUT12oPRuYzxJQxIW3NZcGvi/ZywpUiMgWG89k4JcC7LaTpw2m1g98&#10;pj6PpZIQDikaqGJsU61DUZHDMPMtsXA33zmMArtS2w4HCXeNXiTJq3ZYszRU2NJ7RcU9/3HSGz4P&#10;p7697u/Z5WNZ5If4NWRvxjxPx/0aVKQx/osf7qM1sFjJWjkjR0B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BKsf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4.1</w:t>
                            </w:r>
                          </w:p>
                        </w:txbxContent>
                      </v:textbox>
                    </v:oval>
                    <v:shape id="Прямая со стрелкой 312" o:spid="_x0000_s1113" type="#_x0000_t32" style="position:absolute;left:4770;top:16303;width:8826;height: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XescAAADcAAAADwAAAGRycy9kb3ducmV2LnhtbESPS4vCQBCE78L+h6EXvIhOfLBIdBRf&#10;u3hYWNbHwVuTaZNopidkRo3/3hEEj0VVfUWNp7UpxJUql1tW0O1EIIgTq3NOFey23+0hCOeRNRaW&#10;ScGdHEwnH40xxtre+J+uG5+KAGEXo4LM+zKW0iUZGXQdWxIH72grgz7IKpW6wluAm0L2ouhLGsw5&#10;LGRY0iKj5Ly5GAWD4ynvL067+c/f6nDe+9/WvLW8KNX8rGcjEJ5q/w6/2mutoN/twfNMOAJy8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add6xwAAANwAAAAPAAAAAAAA&#10;AAAAAAAAAKECAABkcnMvZG93bnJldi54bWxQSwUGAAAAAAQABAD5AAAAlQMAAAAA&#10;" strokecolor="#1b587c [3206]" strokeweight=".5pt">
                      <v:stroke endarrow="block" joinstyle="miter"/>
                    </v:shape>
                    <v:oval id="Овал 341" o:spid="_x0000_s1114" style="position:absolute;left:159;top:17951;width:4770;height:4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2XcQA&#10;AADcAAAADwAAAGRycy9kb3ducmV2LnhtbESPzWrCQBSF94W+w3AL7nRilbZGRxElWqGbRt1fMrdJ&#10;MHMnZMYkvr0jCF0ezs/HWax6U4mWGldaVjAeRSCIM6tLzhWcjsnwC4TzyBory6TgRg5Wy9eXBcba&#10;dvxLbepzEUbYxaig8L6OpXRZQQbdyNbEwfuzjUEfZJNL3WAXxk0l36PoQxosORAKrGlTUHZJryZw&#10;3X57aOvz+pIcd59ZuvU/XTJTavDWr+cgPPX+P/xsf2sFk+kYHmfC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jNl3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4.2</w:t>
                            </w:r>
                          </w:p>
                        </w:txbxContent>
                      </v:textbox>
                    </v:oval>
                    <v:shape id="Прямая со стрелкой 351" o:spid="_x0000_s1115" type="#_x0000_t32" style="position:absolute;left:4770;top:17591;width:15823;height:1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0nsUAAADcAAAADwAAAGRycy9kb3ducmV2LnhtbESPQWvCQBSE74X+h+UJvdWNKVWJrlIC&#10;gigVqsXzI/tMotm3YXc16b/vCoLHYWa+YebL3jTiRs7XlhWMhgkI4sLqmksFv4fV+xSED8gaG8uk&#10;4I88LBevL3PMtO34h277UIoIYZ+hgiqENpPSFxUZ9EPbEkfvZJ3BEKUrpXbYRbhpZJokY2mw5rhQ&#10;YUt5RcVlfzUK8t3m2H1P0qk5b8+byyGfrLepU+pt0H/NQATqwzP8aK+1go/PE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w0nsUAAADcAAAADwAAAAAAAAAA&#10;AAAAAAChAgAAZHJzL2Rvd25yZXYueG1sUEsFBgAAAAAEAAQA+QAAAJMDAAAAAA==&#10;" strokecolor="#1b587c [3206]" strokeweight=".5pt">
                      <v:stroke endarrow="block" joinstyle="miter"/>
                    </v:shape>
                    <v:oval id="Овал 352" o:spid="_x0000_s1116" style="position:absolute;left:159;top:20496;width:4770;height:4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g+98QA&#10;AADcAAAADwAAAGRycy9kb3ducmV2LnhtbESPzWrCQBSF94LvMFyhuzpRqbVpRhElrUI3xnZ/yVyT&#10;kMydkJkm6dt3CgWXh/PzcZLdaBrRU+cqywoW8wgEcW51xYWCz2v6uAHhPLLGxjIp+CEHu+10kmCs&#10;7cAX6jNfiDDCLkYFpfdtLKXLSzLo5rYlDt7NdgZ9kF0hdYdDGDeNXEbRWhqsOBBKbOlQUl5n3yZw&#10;3fvx3Ldf+zq9vj3n2dF/DOmLUg+zcf8KwtPo7+H/9kkrWD0t4e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oPvf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4.3</w:t>
                            </w:r>
                          </w:p>
                        </w:txbxContent>
                      </v:textbox>
                    </v:oval>
                    <v:shape id="Прямая со стрелкой 353" o:spid="_x0000_s1117" type="#_x0000_t32" style="position:absolute;left:4850;top:20496;width:5804;height:13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IPcsUAAADcAAAADwAAAGRycy9kb3ducmV2LnhtbESP3WrCQBSE7wt9h+UUelc3RvwhukoJ&#10;FESpUC1eH7LHJJo9G3a3Jr59VxC8HGbmG2ax6k0jruR8bVnBcJCAIC6srrlU8Hv4+piB8AFZY2OZ&#10;FNzIw2r5+rLATNuOf+i6D6WIEPYZKqhCaDMpfVGRQT+wLXH0TtYZDFG6UmqHXYSbRqZJMpEGa44L&#10;FbaUV1Rc9n9GQb7bHLvvaToz5+15cznk0/U2dUq9v/WfcxCB+vAMP9prrWA0HsH9TDw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IPcsUAAADcAAAADwAAAAAAAAAA&#10;AAAAAAChAgAAZHJzL2Rvd25yZXYueG1sUEsFBgAAAAAEAAQA+QAAAJMDAAAAAA==&#10;" strokecolor="#1b587c [3206]" strokeweight=".5pt">
                      <v:stroke endarrow="block" joinstyle="miter"/>
                    </v:shape>
                    <v:oval id="Овал 354" o:spid="_x0000_s1118" style="position:absolute;left:159;top:22961;width:4770;height:4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0DGMQA&#10;AADcAAAADwAAAGRycy9kb3ducmV2LnhtbESPzWrCQBSF94W+w3AL7nTSqm2NjiKVqAU3xnZ/ydwm&#10;wcydkBmT+PaOIHR5OD8fZ7HqTSVaalxpWcHrKAJBnFldcq7g55QMP0E4j6yxskwKruRgtXx+WmCs&#10;bcdHalOfizDCLkYFhfd1LKXLCjLoRrYmDt6fbQz6IJtc6ga7MG4q+RZF79JgyYFQYE1fBWXn9GIC&#10;1+023239uz4np+1Hlm78oUtmSg1e+vUchKfe/4cf7b1WMJ5O4H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NAxj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4.4</w:t>
                            </w:r>
                          </w:p>
                        </w:txbxContent>
                      </v:textbox>
                    </v:oval>
                    <v:shape id="Прямая со стрелкой 360" o:spid="_x0000_s1119" type="#_x0000_t32" style="position:absolute;left:4770;top:20772;width:16857;height:39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xbuMEAAADcAAAADwAAAGRycy9kb3ducmV2LnhtbERPTYvCMBC9L/gfwgje1tQKKtUoS0EQ&#10;xYVV8Tw0s221mZQk2vrvzWFhj4/3vdr0phFPcr62rGAyTkAQF1bXXCq4nLefCxA+IGtsLJOCF3nY&#10;rAcfK8y07fiHnqdQihjCPkMFVQhtJqUvKjLox7YljtyvdQZDhK6U2mEXw00j0ySZSYM1x4YKW8or&#10;Ku6nh1GQf++v3XGeLsztcNvfz/l8d0idUqNh/7UEEagP/+I/904rmM7i/HgmHgG5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bFu4wQAAANwAAAAPAAAAAAAAAAAAAAAA&#10;AKECAABkcnMvZG93bnJldi54bWxQSwUGAAAAAAQABAD5AAAAjwMAAAAA&#10;" strokecolor="#1b587c [3206]" strokeweight=".5pt">
                      <v:stroke endarrow="block" joinstyle="miter"/>
                    </v:shape>
                    <v:oval id="Овал 363" o:spid="_x0000_s1120" style="position:absolute;left:159;top:25426;width:4770;height:4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hR0cMA&#10;AADcAAAADwAAAGRycy9kb3ducmV2LnhtbESPzWrCQBSF9wXfYbiCuzpRwdrUUUSJWnBjbPeXzDUJ&#10;Zu6EzJjEt3eEQpeH8/NxluveVKKlxpWWFUzGEQjizOqScwU/l+R9AcJ5ZI2VZVLwIAfr1eBtibG2&#10;HZ+pTX0uwgi7GBUU3texlC4ryKAb25o4eFfbGPRBNrnUDXZh3FRyGkVzabDkQCiwpm1B2S29m8B1&#10;h913W/9ubsll/5GlO3/qkk+lRsN+8wXCU+//w3/to1Ywm8/gdSYc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hR0cMAAADcAAAADwAAAAAAAAAAAAAAAACYAgAAZHJzL2Rv&#10;d25yZXYueG1sUEsFBgAAAAAEAAQA9QAAAIgDAAAAAA=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4.5</w:t>
                            </w:r>
                          </w:p>
                        </w:txbxContent>
                      </v:textbox>
                    </v:oval>
                    <v:shape id="Прямая со стрелкой 369" o:spid="_x0000_s1121" type="#_x0000_t32" style="position:absolute;left:4850;top:22680;width:17572;height:4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byJcUAAADcAAAADwAAAGRycy9kb3ducmV2LnhtbESPQWvCQBSE74X+h+UVvNVNI6iNrlIC&#10;gigVqqXnR/aZRLNvw+5q4r93C4LHYWa+YebL3jTiSs7XlhV8DBMQxIXVNZcKfg+r9ykIH5A1NpZJ&#10;wY08LBevL3PMtO34h677UIoIYZ+hgiqENpPSFxUZ9EPbEkfvaJ3BEKUrpXbYRbhpZJokY2mw5rhQ&#10;YUt5RcV5fzEK8t3mr/uepFNz2p4250M+WW9Tp9Tgrf+agQjUh2f40V5rBaPxJ/yf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byJcUAAADcAAAADwAAAAAAAAAA&#10;AAAAAAChAgAAZHJzL2Rvd25yZXYueG1sUEsFBgAAAAAEAAQA+QAAAJMDAAAAAA==&#10;" strokecolor="#1b587c [3206]" strokeweight=".5pt">
                      <v:stroke endarrow="block" joinstyle="miter"/>
                    </v:shape>
                    <v:oval id="Овал 370" o:spid="_x0000_s1122" style="position:absolute;left:159;top:28130;width:4770;height:4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Ze8EA&#10;AADcAAAADwAAAGRycy9kb3ducmV2LnhtbERPTWvCQBC9C/0PyxR6000r1Da6ilRSK3hprPchO02C&#10;2dmQXZP47zuHgsfH+15tRteonrpQezbwPEtAERfe1lwa+Dll0zdQISJbbDyTgRsF2KwfJitMrR/4&#10;m/o8lkpCOKRooIqxTbUORUUOw8y3xML9+s5hFNiV2nY4SLhr9EuSvGqHNUtDhS19VFRc8quT3rDf&#10;Hfr2vL1kp89Fke/iccjejXl6HLdLUJHGeBf/u7+sgflC5ssZOQJ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DWXv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4.6</w:t>
                            </w:r>
                          </w:p>
                        </w:txbxContent>
                      </v:textbox>
                    </v:oval>
                    <v:shape id="Прямая со стрелкой 371" o:spid="_x0000_s1123" type="#_x0000_t32" style="position:absolute;left:5009;top:23714;width:20980;height:65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lo/sUAAADcAAAADwAAAGRycy9kb3ducmV2LnhtbESPQWvCQBSE70L/w/KE3nRjCkZSV5FA&#10;QRSFaun5kX1Notm3YXdr0n/vCkKPw8x8wyzXg2nFjZxvLCuYTRMQxKXVDVcKvs4fkwUIH5A1tpZJ&#10;wR95WK9eRkvMte35k26nUIkIYZ+jgjqELpfSlzUZ9FPbEUfvxzqDIUpXSe2wj3DTyjRJ5tJgw3Gh&#10;xo6Kmsrr6dcoKI677/6QpQtz2V9213ORbfepU+p1PGzeQQQawn/42d5qBW/ZDB5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lo/sUAAADcAAAADwAAAAAAAAAA&#10;AAAAAAChAgAAZHJzL2Rvd25yZXYueG1sUEsFBgAAAAAEAAQA+QAAAJMDAAAAAA==&#10;" strokecolor="#1b587c [3206]" strokeweight=".5pt">
                      <v:stroke endarrow="block" joinstyle="miter"/>
                    </v:shape>
                  </v:group>
                  <v:group id="Группа 237" o:spid="_x0000_s1124" style="position:absolute;left:15540;top:-349;width:16762;height:4780" coordorigin="-6166,-349" coordsize="16761,4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<v:oval id="Овал 238" o:spid="_x0000_s1125" style="position:absolute;left:7256;top:-238;width:3339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jIMEA&#10;AADcAAAADwAAAGRycy9kb3ducmV2LnhtbERPTWvCQBC9F/wPywi91U0ttDa6iiixLXgx1vuQnSbB&#10;7GzIrkn8951DocfH+15tRteonrpQezbwPEtAERfe1lwa+D5nTwtQISJbbDyTgTsF2KwnDytMrR/4&#10;RH0eSyUhHFI0UMXYplqHoiKHYeZbYuF+fOcwCuxKbTscJNw1ep4kr9phzdJQYUu7ioprfnPSGz72&#10;X3172V6z8+GtyPfxOGTvxjxOx+0SVKQx/ov/3J/WwPxF1so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+4yDBAAAA3AAAAA8AAAAAAAAAAAAAAAAAmAIAAGRycy9kb3du&#10;cmV2LnhtbFBLBQYAAAAABAAEAPUAAACG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shape id="Прямая со стрелкой 243" o:spid="_x0000_s1126" type="#_x0000_t32" style="position:absolute;left:4281;top:2611;width:3464;height:1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WMsUAAADcAAAADwAAAGRycy9kb3ducmV2LnhtbESPQWvCQBSE7wX/w/IEb3VjLFWiq0hA&#10;EKWFqnh+ZJ9JNPs27K4m/ffdQqHHYWa+YZbr3jTiSc7XlhVMxgkI4sLqmksF59P2dQ7CB2SNjWVS&#10;8E0e1qvByxIzbTv+oucxlCJC2GeooAqhzaT0RUUG/di2xNG7WmcwROlKqR12EW4amSbJuzRYc1yo&#10;sKW8ouJ+fBgF+ef+0n3M0rm5HW77+ymf7Q6pU2o07DcLEIH68B/+a++0gvRt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qWMsUAAADcAAAADwAAAAAAAAAA&#10;AAAAAAChAgAAZHJzL2Rvd25yZXYueG1sUEsFBgAAAAAEAAQA+QAAAJMDAAAAAA==&#10;" strokecolor="#1b587c [3206]" strokeweight=".5pt">
                      <v:stroke endarrow="block" joinstyle="miter"/>
                    </v:shape>
                    <v:oval id="Овал 244" o:spid="_x0000_s1127" style="position:absolute;left:-3284;top:-349;width:3338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WaWMQA&#10;AADcAAAADwAAAGRycy9kb3ducmV2LnhtbESPzWrCQBSF90LfYbiF7nRSEW1TJyKVtApumrT7S+Y2&#10;CcncCZlpkr69IwguD+fn42x3k2nFQL2rLSt4XkQgiAuray4VfOfp/AWE88gaW8uk4J8c7JKH2RZj&#10;bUf+oiHzpQgj7GJUUHnfxVK6oiKDbmE74uD92t6gD7Ivpe5xDOOmlcsoWkuDNQdChR29V1Q02Z8J&#10;XPd5OA3dz75J849NkR38eUxflXp6nPZvIDxN/h6+tY9awXK1guuZcARkc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1mljEAAAA3AAAAA8AAAAAAAAAAAAAAAAAmAIAAGRycy9k&#10;b3ducmV2LnhtbFBLBQYAAAAABAAEAPUAAACJAwAAAAA=&#10;" fillcolor="white [3201]" strokecolor="#1b587c [3206]" strokeweight="1pt">
                      <v:stroke joinstyle="miter"/>
                      <v:textbox>
                        <w:txbxContent>
                          <w:p w:rsidR="00A96EF2" w:rsidRPr="00153CBD" w:rsidRDefault="00A96EF2" w:rsidP="00A96E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70C0"/>
                                <w:sz w:val="16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Прямая со стрелкой 269" o:spid="_x0000_s1128" type="#_x0000_t32" style="position:absolute;left:-6166;top:2306;width:3093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f9uMUAAADcAAAADwAAAGRycy9kb3ducmV2LnhtbESPT4vCMBTE7wt+h/AEb2tqD/7pGmUp&#10;CKKssCp7fjRv22rzUpJo67c3C8Ieh5n5DbNc96YRd3K+tqxgMk5AEBdW11wqOJ8273MQPiBrbCyT&#10;ggd5WK8Gb0vMtO34m+7HUIoIYZ+hgiqENpPSFxUZ9GPbEkfv1zqDIUpXSu2wi3DTyDRJptJgzXGh&#10;wpbyiorr8WYU5IfdT/c1S+fmsr/srqd8tt2nTqnRsP/8ABGoD//hV3urFaTTBfydi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rf9uMUAAADcAAAADwAAAAAAAAAA&#10;AAAAAAChAgAAZHJzL2Rvd25yZXYueG1sUEsFBgAAAAAEAAQA+QAAAJMDAAAAAA==&#10;" strokecolor="#1b587c [3206]" strokeweight=".5pt">
                      <v:stroke endarrow="block" joinstyle="miter"/>
                    </v:shape>
                  </v:group>
                  <v:oval id="Овал 271" o:spid="_x0000_s1129" style="position:absolute;left:39842;top:15667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zfcQA&#10;AADcAAAADwAAAGRycy9kb3ducmV2LnhtbESPzWqDQBSF94W8w3AL2TWjLpLGZhIkYtNCNzHp/uLc&#10;qsS5I85Uzdt3CoUuD+fn4+wOs+nESINrLSuIVxEI4srqlmsF10vx9AzCeWSNnWVScCcHh/3iYYep&#10;thOfaSx9LcIIuxQVNN73qZSuasigW9meOHhfdjDogxxqqQecwrjpZBJFa2mw5UBosKdjQ9Wt/DaB&#10;6075+9h/Zrfi8rqpytx/TMVWqeXjnL2A8DT7//Bf+00rSDYx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u833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A96EF2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11</w:t>
                          </w:r>
                        </w:p>
                      </w:txbxContent>
                    </v:textbox>
                  </v:oval>
                  <v:oval id="Овал 273" o:spid="_x0000_s1130" style="position:absolute;left:36366;top:799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IkcMA&#10;AADcAAAADwAAAGRycy9kb3ducmV2LnhtbESPzWrCQBSF9wXfYbiCuzpRoWp0FFFiW3Bj1P0lc02C&#10;mTshMybx7TuFQpeH8/Nx1tveVKKlxpWWFUzGEQjizOqScwXXS/K+AOE8ssbKMil4kYPtZvC2xljb&#10;js/Upj4XYYRdjAoK7+tYSpcVZNCNbU0cvLttDPogm1zqBrswbio5jaIPabDkQCiwpn1B2SN9msB1&#10;n4fvtr7tHsnlOM/Sgz91yVKp0bDfrUB46v1/+K/9pRVM5zP4PR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DIkcMAAADcAAAADwAAAAAAAAAAAAAAAACYAgAAZHJzL2Rv&#10;d25yZXYueG1sUEsFBgAAAAAEAAQA9QAAAIgDAAAAAA=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A96EF2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10</w:t>
                          </w:r>
                        </w:p>
                      </w:txbxContent>
                    </v:textbox>
                  </v:oval>
                  <v:oval id="Овал 281" o:spid="_x0000_s1131" style="position:absolute;left:30651;top:7936;width:4611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DWsQA&#10;AADcAAAADwAAAGRycy9kb3ducmV2LnhtbESPzWqDQBSF94W8w3AL2dXRLNLEZhIkwaaFbqLp/uLc&#10;qsS5I85Uzdt3CoUuD+fn4+wOs+nESINrLStIohgEcWV1y7WCa5k/bUA4j6yxs0wK7uTgsF887DDV&#10;duILjYWvRRhhl6KCxvs+ldJVDRl0ke2Jg/dlB4M+yKGWesApjJtOruJ4LQ22HAgN9nRsqLoV3yZw&#10;3fn0Pvaf2S0vX5+r4uQ/pnyr1PJxzl5AeJr9f/iv/aYVrDYJ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7g1rEAAAA3AAAAA8AAAAAAAAAAAAAAAAAmAIAAGRycy9k&#10;b3ducmV2LnhtbFBLBQYAAAAABAAEAPUAAACJAwAAAAA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A96EF2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9</w:t>
                          </w:r>
                        </w:p>
                      </w:txbxContent>
                    </v:textbox>
                  </v:oval>
                  <v:oval id="Овал 285" o:spid="_x0000_s1132" style="position:absolute;left:39842;top:21413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FWcMA&#10;AADcAAAADwAAAGRycy9kb3ducmV2LnhtbESPzWrCQBSF94LvMFyhO50oWGPqKKKkreDG2O4vmdsk&#10;mLkTMmOSvn2nILg8nJ+Ps9kNphYdta6yrGA+i0AQ51ZXXCj4uqbTGITzyBpry6TglxzstuPRBhNt&#10;e75Ql/lChBF2CSoovW8SKV1ekkE3sw1x8H5sa9AH2RZSt9iHcVPLRRS9SoMVB0KJDR1Kym/Z3QSu&#10;+zieuuZ7f0uv76s8O/pzn66VepkM+zcQngb/DD/an1rBIl7C/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CFWcMAAADcAAAADwAAAAAAAAAAAAAAAACYAgAAZHJzL2Rv&#10;d25yZXYueG1sUEsFBgAAAAAEAAQA9QAAAIgDAAAAAA==&#10;" fillcolor="white [3201]" strokecolor="#1b587c [3206]" strokeweight="1pt">
                    <v:stroke joinstyle="miter"/>
                    <v:textbox>
                      <w:txbxContent>
                        <w:p w:rsidR="00A96EF2" w:rsidRPr="00153CBD" w:rsidRDefault="00A96EF2" w:rsidP="00A96EF2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mallCaps/>
                              <w:color w:val="0070C0"/>
                              <w:sz w:val="16"/>
                              <w:szCs w:val="20"/>
                              <w:lang w:val="ru-RU"/>
                            </w:rPr>
                            <w:t>12</w:t>
                          </w:r>
                        </w:p>
                      </w:txbxContent>
                    </v:textbox>
                  </v:oval>
                </v:group>
                <v:oval id="Овал 286" o:spid="_x0000_s1133" style="position:absolute;left:62270;top:15113;width:461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IbLsQA&#10;AADcAAAADwAAAGRycy9kb3ducmV2LnhtbESPzWqDQBSF94W8w3AD3TVjXdjEZhIkYtNCNzHp/uLc&#10;qsS5I85Ezdt3CoUuD+fn42z3s+nESINrLSt4XkUgiCurW64VXM7F0xqE88gaO8uk4E4O9rvFwxZT&#10;bSc+0Vj6WoQRdikqaLzvUyld1ZBBt7I9cfC+7WDQBznUUg84hXHTyTiKEmmw5UBosKdDQ9W1vJnA&#10;dcf8Y+y/smtxfnupytx/TsVGqcflnL2C8DT7//Bf+10riNcJ/J4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SGy7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A96EF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13</w:t>
                        </w:r>
                      </w:p>
                    </w:txbxContent>
                  </v:textbox>
                </v:oval>
                <v:oval id="Овал 287" o:spid="_x0000_s1134" style="position:absolute;left:62556;top:37021;width:461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+tcQA&#10;AADcAAAADwAAAGRycy9kb3ducmV2LnhtbESPzWrCQBSF94W+w3AL7pqJLqqNjiKV1Ba6Man7y8w1&#10;CWbuhMw0iW/vFApdHs7Px9nsJtuKgXrfOFYwT1IQxNqZhisF32X+vALhA7LB1jEpuJGH3fbxYYOZ&#10;cSOfaChCJeII+wwV1CF0mZRe12TRJ64jjt7F9RZDlH0lTY9jHLetXKTpi7TYcCTU2NFbTfpa/NjI&#10;9cfD59Cd99e8fF/q4hC+xvxVqdnTtF+DCDSF//Bf+8MoWKyW8Hs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evrXEAAAA3AAAAA8AAAAAAAAAAAAAAAAAmAIAAGRycy9k&#10;b3ducmV2LnhtbFBLBQYAAAAABAAEAPUAAACJAwAAAAA=&#10;" fillcolor="white [3201]" strokecolor="#1b587c [3206]" strokeweight="1pt">
                  <v:stroke joinstyle="miter"/>
                  <v:textbox>
                    <w:txbxContent>
                      <w:p w:rsidR="00A96EF2" w:rsidRPr="00153CBD" w:rsidRDefault="00A96EF2" w:rsidP="00A96EF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mallCaps/>
                            <w:color w:val="0070C0"/>
                            <w:sz w:val="16"/>
                            <w:szCs w:val="20"/>
                            <w:lang w:val="ru-RU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E2543">
        <w:rPr>
          <w:lang w:val="ru-RU"/>
        </w:rPr>
        <w:t>Выбор параметров критерия фильтра</w:t>
      </w:r>
      <w:r w:rsidR="00AF66D4">
        <w:rPr>
          <w:lang w:val="ru-RU"/>
        </w:rPr>
        <w:t xml:space="preserve"> «Количество +1»</w:t>
      </w:r>
      <w:bookmarkEnd w:id="22"/>
      <w:bookmarkEnd w:id="23"/>
    </w:p>
    <w:p w:rsidR="00BA1B5D" w:rsidRPr="00BA1B5D" w:rsidRDefault="00BA1B5D" w:rsidP="00BA1B5D">
      <w:pPr>
        <w:rPr>
          <w:lang w:val="ru-RU"/>
        </w:rPr>
      </w:pPr>
    </w:p>
    <w:p w:rsidR="00D25378" w:rsidRDefault="00BA1B5D" w:rsidP="00D2537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8221345" cy="4770755"/>
            <wp:effectExtent l="0" t="0" r="8255" b="0"/>
            <wp:docPr id="7" name="Рисунок 7" descr="C:\Users\tema-_000\Desktop\26.02.2014 Коллективная разработка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a-_000\Desktop\26.02.2014 Коллективная разработка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B8" w:rsidRDefault="00AF66D4" w:rsidP="005C47B8">
      <w:pPr>
        <w:jc w:val="center"/>
        <w:rPr>
          <w:i/>
          <w:lang w:val="ru-RU"/>
        </w:rPr>
      </w:pPr>
      <w:r>
        <w:rPr>
          <w:i/>
          <w:lang w:val="ru-RU"/>
        </w:rPr>
        <w:t>Рисунок 5</w:t>
      </w:r>
      <w:r w:rsidR="005C47B8" w:rsidRPr="005C47B8">
        <w:rPr>
          <w:i/>
          <w:lang w:val="ru-RU"/>
        </w:rPr>
        <w:t xml:space="preserve">. </w:t>
      </w:r>
      <w:r>
        <w:rPr>
          <w:i/>
          <w:lang w:val="ru-RU"/>
        </w:rPr>
        <w:t>Выбор параметров критерия фильтра «Количество +1»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272"/>
        <w:gridCol w:w="1701"/>
        <w:gridCol w:w="2410"/>
        <w:gridCol w:w="6009"/>
      </w:tblGrid>
      <w:tr w:rsidR="00A96EF2" w:rsidTr="00A96EF2">
        <w:tc>
          <w:tcPr>
            <w:tcW w:w="558" w:type="dxa"/>
            <w:shd w:val="clear" w:color="auto" w:fill="BFBFBF" w:themeFill="background1" w:themeFillShade="BF"/>
            <w:vAlign w:val="center"/>
          </w:tcPr>
          <w:p w:rsidR="00A96EF2" w:rsidRPr="00843CC2" w:rsidRDefault="00A96EF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lastRenderedPageBreak/>
              <w:t>№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96EF2" w:rsidRPr="00843CC2" w:rsidRDefault="00A96EF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Имя элемента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96EF2" w:rsidRPr="00843CC2" w:rsidRDefault="00A96EF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Обязательно</w:t>
            </w:r>
            <w:r w:rsidRPr="00843CC2">
              <w:rPr>
                <w:b/>
                <w:sz w:val="24"/>
              </w:rPr>
              <w:t>/</w:t>
            </w:r>
            <w:r w:rsidRPr="00843CC2">
              <w:rPr>
                <w:b/>
                <w:sz w:val="24"/>
                <w:lang w:val="ru-RU"/>
              </w:rPr>
              <w:t>Опционально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96EF2" w:rsidRPr="00843CC2" w:rsidRDefault="00A96EF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По умолчанию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:rsidR="00A96EF2" w:rsidRPr="00843CC2" w:rsidRDefault="00A96EF2" w:rsidP="00A96EF2">
            <w:pPr>
              <w:jc w:val="center"/>
              <w:rPr>
                <w:b/>
                <w:sz w:val="24"/>
                <w:lang w:val="ru-RU"/>
              </w:rPr>
            </w:pPr>
            <w:r w:rsidRPr="00843CC2">
              <w:rPr>
                <w:b/>
                <w:sz w:val="24"/>
                <w:lang w:val="ru-RU"/>
              </w:rPr>
              <w:t>Фун</w:t>
            </w:r>
            <w:r>
              <w:rPr>
                <w:b/>
                <w:sz w:val="24"/>
                <w:lang w:val="ru-RU"/>
              </w:rPr>
              <w:t>к</w:t>
            </w:r>
            <w:r w:rsidRPr="00843CC2">
              <w:rPr>
                <w:b/>
                <w:sz w:val="24"/>
                <w:lang w:val="ru-RU"/>
              </w:rPr>
              <w:t>ционал</w:t>
            </w:r>
            <w:r>
              <w:rPr>
                <w:b/>
                <w:sz w:val="24"/>
                <w:lang w:val="ru-RU"/>
              </w:rPr>
              <w:t>/Описание</w:t>
            </w:r>
          </w:p>
        </w:tc>
      </w:tr>
      <w:tr w:rsidR="00A96EF2" w:rsidRPr="008C2A1B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72" w:type="dxa"/>
          </w:tcPr>
          <w:p w:rsidR="00A96EF2" w:rsidRPr="007A5591" w:rsidRDefault="00A96EF2" w:rsidP="00A96EF2">
            <w:r>
              <w:t>Pict_logo</w:t>
            </w:r>
          </w:p>
        </w:tc>
        <w:tc>
          <w:tcPr>
            <w:tcW w:w="1701" w:type="dxa"/>
          </w:tcPr>
          <w:p w:rsidR="00A96EF2" w:rsidRPr="008C2A1B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Pr="008C2A1B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A96EF2" w:rsidRPr="008C2A1B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Логотип программы (без функционала)</w:t>
            </w:r>
          </w:p>
        </w:tc>
      </w:tr>
      <w:tr w:rsidR="00A96EF2" w:rsidRPr="00F370AB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2" w:type="dxa"/>
          </w:tcPr>
          <w:p w:rsidR="00A96EF2" w:rsidRPr="00153CBD" w:rsidRDefault="00A96EF2" w:rsidP="00A96EF2">
            <w:r>
              <w:t>Button_filter</w:t>
            </w:r>
          </w:p>
        </w:tc>
        <w:tc>
          <w:tcPr>
            <w:tcW w:w="1701" w:type="dxa"/>
          </w:tcPr>
          <w:p w:rsidR="00A96EF2" w:rsidRPr="008C2A1B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Pr="008C2A1B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Pr="008C2A1B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Закрытие поля редактирования фильтра (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_Ref381296084 \r \h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>)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2" w:type="dxa"/>
          </w:tcPr>
          <w:p w:rsidR="00A96EF2" w:rsidRPr="00EC198A" w:rsidRDefault="00A96EF2" w:rsidP="00A96EF2">
            <w:pPr>
              <w:rPr>
                <w:lang w:val="ru-RU"/>
              </w:rPr>
            </w:pPr>
            <w:r>
              <w:t>Button_adding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Закрытие меню с выбором критериев фильтра (</w:t>
            </w:r>
            <w:r>
              <w:rPr>
                <w:color w:val="FF0000"/>
              </w:rPr>
              <w:fldChar w:fldCharType="begin"/>
            </w:r>
            <w:r>
              <w:rPr>
                <w:lang w:val="ru-RU"/>
              </w:rPr>
              <w:instrText xml:space="preserve"> REF _Ref381296256 \r \h </w:instrText>
            </w:r>
            <w:r>
              <w:rPr>
                <w:color w:val="FF0000"/>
              </w:rPr>
            </w:r>
            <w:r>
              <w:rPr>
                <w:color w:val="FF0000"/>
              </w:rPr>
              <w:fldChar w:fldCharType="separate"/>
            </w:r>
            <w:r>
              <w:rPr>
                <w:lang w:val="ru-RU"/>
              </w:rPr>
              <w:t>2</w:t>
            </w:r>
            <w:r>
              <w:rPr>
                <w:color w:val="FF0000"/>
              </w:rPr>
              <w:fldChar w:fldCharType="end"/>
            </w:r>
            <w:r>
              <w:rPr>
                <w:lang w:val="ru-RU"/>
              </w:rPr>
              <w:t>)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4.1</w:t>
            </w:r>
          </w:p>
        </w:tc>
        <w:tc>
          <w:tcPr>
            <w:tcW w:w="2272" w:type="dxa"/>
          </w:tcPr>
          <w:p w:rsidR="00A96EF2" w:rsidRDefault="003360A7" w:rsidP="00A96EF2">
            <w:r>
              <w:t>Filter_1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Pr="00FD4F6F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Pr="00605931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 xml:space="preserve">Поле для ввода минимального значения </w:t>
            </w:r>
            <w:r w:rsidR="003360A7">
              <w:rPr>
                <w:lang w:val="ru-RU"/>
              </w:rPr>
              <w:t>критерия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4.2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Button_filter_2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Default="00605931" w:rsidP="00605931">
            <w:pPr>
              <w:rPr>
                <w:lang w:val="ru-RU"/>
              </w:rPr>
            </w:pPr>
            <w:r>
              <w:rPr>
                <w:lang w:val="ru-RU"/>
              </w:rPr>
              <w:t xml:space="preserve">Поле для ввода </w:t>
            </w:r>
            <w:r>
              <w:rPr>
                <w:lang w:val="ru-RU"/>
              </w:rPr>
              <w:t>максимального</w:t>
            </w:r>
            <w:r>
              <w:rPr>
                <w:lang w:val="ru-RU"/>
              </w:rPr>
              <w:t xml:space="preserve"> значения критерия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4.3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Button_filter_3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Pr="00605931" w:rsidRDefault="00605931" w:rsidP="00A96EF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Чекбокс</w:t>
            </w:r>
            <w:proofErr w:type="spellEnd"/>
            <w:r>
              <w:rPr>
                <w:lang w:val="ru-RU"/>
              </w:rPr>
              <w:t>, предназначенный для выбора параметра «Период»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4.4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Button_filter_4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Default="00605931" w:rsidP="00A96EF2">
            <w:pPr>
              <w:rPr>
                <w:lang w:val="ru-RU"/>
              </w:rPr>
            </w:pPr>
            <w:r>
              <w:rPr>
                <w:lang w:val="ru-RU"/>
              </w:rPr>
              <w:t>Раскрывающийся список с вариантами параметра фильтра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4.5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Button_filter_5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Default="00605931" w:rsidP="00A96EF2">
            <w:pPr>
              <w:rPr>
                <w:lang w:val="ru-RU"/>
              </w:rPr>
            </w:pPr>
            <w:r>
              <w:rPr>
                <w:lang w:val="ru-RU"/>
              </w:rPr>
              <w:t>Отмена всех действий и переход к выбору критериев фильтра (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_Ref381296256 \r \h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>)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4.6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Button_filter_6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Pr="00605931" w:rsidRDefault="00605931" w:rsidP="00A96EF2">
            <w:pPr>
              <w:rPr>
                <w:lang w:val="ru-RU"/>
              </w:rPr>
            </w:pPr>
            <w:r>
              <w:rPr>
                <w:lang w:val="ru-RU"/>
              </w:rPr>
              <w:t>Применение выбранных параметров критерия фильтра (</w:t>
            </w:r>
            <w:r>
              <w:rPr>
                <w:color w:val="FF0000"/>
              </w:rPr>
              <w:t>tbd</w:t>
            </w:r>
            <w:r w:rsidRPr="00605931">
              <w:rPr>
                <w:lang w:val="ru-RU"/>
              </w:rPr>
              <w:t>)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2" w:type="dxa"/>
          </w:tcPr>
          <w:p w:rsidR="00A96EF2" w:rsidRDefault="00A96EF2" w:rsidP="00A96EF2">
            <w:r>
              <w:t>Text_account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Показывает под каким аккаунтом вы зашли в программу (без функционала)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Button_exit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Pr="004B4067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 xml:space="preserve">Выход из аккаунта и переход к стандартному окну авторизации </w:t>
            </w:r>
            <w:r>
              <w:t>Google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2" w:type="dxa"/>
          </w:tcPr>
          <w:p w:rsidR="00A96EF2" w:rsidRPr="00236A10" w:rsidRDefault="00A96EF2" w:rsidP="00A96EF2">
            <w:r>
              <w:t>Button_help</w:t>
            </w:r>
          </w:p>
        </w:tc>
        <w:tc>
          <w:tcPr>
            <w:tcW w:w="1701" w:type="dxa"/>
          </w:tcPr>
          <w:p w:rsidR="00A96EF2" w:rsidRPr="00236A10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Запуск помощи по текущему шагу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Button_options</w:t>
            </w:r>
          </w:p>
        </w:tc>
        <w:tc>
          <w:tcPr>
            <w:tcW w:w="1701" w:type="dxa"/>
          </w:tcPr>
          <w:p w:rsidR="00A96EF2" w:rsidRPr="00236A10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Переход к настройкам программы (</w:t>
            </w:r>
            <w:r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  <w:tr w:rsidR="00A96EF2" w:rsidRPr="00F370AB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Button_saving</w:t>
            </w:r>
          </w:p>
        </w:tc>
        <w:tc>
          <w:tcPr>
            <w:tcW w:w="1701" w:type="dxa"/>
          </w:tcPr>
          <w:p w:rsidR="00A96EF2" w:rsidRPr="00236A10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96EF2" w:rsidRPr="00236A10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Button_loading</w:t>
            </w:r>
          </w:p>
        </w:tc>
        <w:tc>
          <w:tcPr>
            <w:tcW w:w="1701" w:type="dxa"/>
          </w:tcPr>
          <w:p w:rsidR="00A96EF2" w:rsidRPr="00236A10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Pr="007A5591" w:rsidRDefault="00A96EF2" w:rsidP="00A96EF2">
            <w:r>
              <w:rPr>
                <w:lang w:val="ru-RU"/>
              </w:rPr>
              <w:t>Загрузка формулы фильтра. Переход к стандартному окну открытия файла. Состояние после выбора (</w:t>
            </w:r>
            <w:r w:rsidRPr="007A5591">
              <w:rPr>
                <w:color w:val="FF0000"/>
              </w:rPr>
              <w:t>tbd</w:t>
            </w:r>
            <w:r>
              <w:t>)</w:t>
            </w:r>
          </w:p>
        </w:tc>
      </w:tr>
      <w:tr w:rsidR="00A96EF2" w:rsidRPr="00DE6567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72" w:type="dxa"/>
          </w:tcPr>
          <w:p w:rsidR="00A96EF2" w:rsidRPr="001F54C4" w:rsidRDefault="00A96EF2" w:rsidP="00A96EF2">
            <w:pPr>
              <w:rPr>
                <w:lang w:val="ru-RU"/>
              </w:rPr>
            </w:pPr>
            <w:r>
              <w:t>Button_delete</w:t>
            </w:r>
          </w:p>
        </w:tc>
        <w:tc>
          <w:tcPr>
            <w:tcW w:w="1701" w:type="dxa"/>
          </w:tcPr>
          <w:p w:rsidR="00A96EF2" w:rsidRPr="00236A10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A96EF2" w:rsidRPr="00236A10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96EF2" w:rsidRPr="001F54C4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72" w:type="dxa"/>
          </w:tcPr>
          <w:p w:rsidR="00A96EF2" w:rsidRPr="001F54C4" w:rsidRDefault="00A96EF2" w:rsidP="00A96EF2">
            <w:pPr>
              <w:rPr>
                <w:lang w:val="ru-RU"/>
              </w:rPr>
            </w:pPr>
            <w:r>
              <w:t>Button_accept</w:t>
            </w:r>
          </w:p>
        </w:tc>
        <w:tc>
          <w:tcPr>
            <w:tcW w:w="1701" w:type="dxa"/>
          </w:tcPr>
          <w:p w:rsidR="00A96EF2" w:rsidRPr="00236A10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Недоступно</w:t>
            </w:r>
          </w:p>
        </w:tc>
        <w:tc>
          <w:tcPr>
            <w:tcW w:w="6009" w:type="dxa"/>
          </w:tcPr>
          <w:p w:rsidR="00A96EF2" w:rsidRPr="00236A10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96EF2" w:rsidRPr="00A96EF2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72" w:type="dxa"/>
          </w:tcPr>
          <w:p w:rsidR="00A96EF2" w:rsidRDefault="00A96EF2" w:rsidP="00A96EF2">
            <w:r>
              <w:t>Text_description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009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Текст с пояснением для пользователя (без функционала)</w:t>
            </w:r>
          </w:p>
        </w:tc>
      </w:tr>
      <w:tr w:rsidR="00A96EF2" w:rsidRPr="00F370AB" w:rsidTr="00A96EF2">
        <w:tc>
          <w:tcPr>
            <w:tcW w:w="558" w:type="dxa"/>
          </w:tcPr>
          <w:p w:rsidR="00A96EF2" w:rsidRPr="00434A2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72" w:type="dxa"/>
          </w:tcPr>
          <w:p w:rsidR="00A96EF2" w:rsidRDefault="00A96EF2" w:rsidP="00A96EF2">
            <w:r>
              <w:t>Button_import</w:t>
            </w:r>
          </w:p>
        </w:tc>
        <w:tc>
          <w:tcPr>
            <w:tcW w:w="1701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Обязательно</w:t>
            </w:r>
          </w:p>
        </w:tc>
        <w:tc>
          <w:tcPr>
            <w:tcW w:w="2410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Доступно</w:t>
            </w:r>
          </w:p>
        </w:tc>
        <w:tc>
          <w:tcPr>
            <w:tcW w:w="6009" w:type="dxa"/>
          </w:tcPr>
          <w:p w:rsidR="00A96EF2" w:rsidRDefault="00A96EF2" w:rsidP="00A96EF2">
            <w:pPr>
              <w:rPr>
                <w:lang w:val="ru-RU"/>
              </w:rPr>
            </w:pPr>
            <w:r>
              <w:rPr>
                <w:lang w:val="ru-RU"/>
              </w:rPr>
              <w:t>Переход к стандартному окну открытия файла. Состояние после выбора (</w:t>
            </w:r>
            <w:r w:rsidRPr="007A5591">
              <w:rPr>
                <w:color w:val="FF0000"/>
              </w:rPr>
              <w:t>tbd</w:t>
            </w:r>
            <w:r>
              <w:rPr>
                <w:lang w:val="ru-RU"/>
              </w:rPr>
              <w:t>)</w:t>
            </w:r>
          </w:p>
        </w:tc>
      </w:tr>
    </w:tbl>
    <w:p w:rsidR="00A96EF2" w:rsidRDefault="00A96EF2" w:rsidP="005C47B8">
      <w:pPr>
        <w:jc w:val="center"/>
        <w:rPr>
          <w:i/>
          <w:lang w:val="ru-RU"/>
        </w:rPr>
      </w:pPr>
    </w:p>
    <w:p w:rsidR="00605931" w:rsidRDefault="005C47B8" w:rsidP="00605931">
      <w:pPr>
        <w:jc w:val="center"/>
        <w:rPr>
          <w:i/>
          <w:lang w:val="ru-RU"/>
        </w:rPr>
      </w:pPr>
      <w:r>
        <w:rPr>
          <w:i/>
          <w:lang w:val="ru-RU"/>
        </w:rPr>
        <w:t xml:space="preserve">Таблица 4. Элементы окна </w:t>
      </w:r>
      <w:r w:rsidR="00AF66D4">
        <w:rPr>
          <w:i/>
          <w:lang w:val="ru-RU"/>
        </w:rPr>
        <w:t>выбора параметров критерия фильтра «Количество +1»</w:t>
      </w:r>
    </w:p>
    <w:p w:rsidR="00605931" w:rsidRDefault="00605931">
      <w:pPr>
        <w:jc w:val="left"/>
        <w:rPr>
          <w:i/>
          <w:lang w:val="ru-RU"/>
        </w:rPr>
      </w:pPr>
    </w:p>
    <w:sectPr w:rsidR="00605931" w:rsidSect="00202E88">
      <w:headerReference w:type="default" r:id="rId15"/>
      <w:footerReference w:type="default" r:id="rId16"/>
      <w:pgSz w:w="15840" w:h="12240" w:orient="landscape" w:code="1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C02" w:rsidRDefault="00FF0C02" w:rsidP="007732EC">
      <w:pPr>
        <w:spacing w:after="0" w:line="240" w:lineRule="auto"/>
      </w:pPr>
      <w:r>
        <w:separator/>
      </w:r>
    </w:p>
  </w:endnote>
  <w:endnote w:type="continuationSeparator" w:id="0">
    <w:p w:rsidR="00FF0C02" w:rsidRDefault="00FF0C02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EF2" w:rsidRDefault="00A96EF2" w:rsidP="00042EB5">
    <w:pPr>
      <w:pStyle w:val="af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C02" w:rsidRDefault="00FF0C02" w:rsidP="007732EC">
      <w:pPr>
        <w:spacing w:after="0" w:line="240" w:lineRule="auto"/>
      </w:pPr>
      <w:r>
        <w:separator/>
      </w:r>
    </w:p>
  </w:footnote>
  <w:footnote w:type="continuationSeparator" w:id="0">
    <w:p w:rsidR="00FF0C02" w:rsidRDefault="00FF0C02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EF2" w:rsidRDefault="00A96EF2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3550"/>
    <w:multiLevelType w:val="multilevel"/>
    <w:tmpl w:val="F22C12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482775B"/>
    <w:multiLevelType w:val="multilevel"/>
    <w:tmpl w:val="1E7CC6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  <w:rPr>
        <w:rFonts w:asciiTheme="majorHAnsi" w:eastAsiaTheme="majorEastAsia" w:hAnsiTheme="majorHAnsi" w:cstheme="majorBidi"/>
        <w:sz w:val="32"/>
      </w:rPr>
    </w:lvl>
    <w:lvl w:ilvl="2">
      <w:start w:val="1"/>
      <w:numFmt w:val="decimal"/>
      <w:pStyle w:val="3"/>
      <w:lvlText w:val="%1.%2.%3"/>
      <w:lvlJc w:val="left"/>
      <w:pPr>
        <w:ind w:left="469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F1BF6"/>
    <w:multiLevelType w:val="hybridMultilevel"/>
    <w:tmpl w:val="281E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861CC"/>
    <w:multiLevelType w:val="hybridMultilevel"/>
    <w:tmpl w:val="27DEE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85A98"/>
    <w:multiLevelType w:val="hybridMultilevel"/>
    <w:tmpl w:val="281E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52A0"/>
    <w:multiLevelType w:val="hybridMultilevel"/>
    <w:tmpl w:val="01BA9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7420F"/>
    <w:multiLevelType w:val="multilevel"/>
    <w:tmpl w:val="39F28A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E119F"/>
    <w:multiLevelType w:val="hybridMultilevel"/>
    <w:tmpl w:val="0C64A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8"/>
  </w:num>
  <w:num w:numId="15">
    <w:abstractNumId w:val="4"/>
  </w:num>
  <w:num w:numId="16">
    <w:abstractNumId w:val="3"/>
  </w:num>
  <w:num w:numId="17">
    <w:abstractNumId w:val="5"/>
  </w:num>
  <w:num w:numId="18">
    <w:abstractNumId w:val="0"/>
  </w:num>
  <w:num w:numId="19">
    <w:abstractNumId w:val="7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26591"/>
    <w:rsid w:val="00034163"/>
    <w:rsid w:val="00042EB5"/>
    <w:rsid w:val="00043A2B"/>
    <w:rsid w:val="00063204"/>
    <w:rsid w:val="000C7704"/>
    <w:rsid w:val="000F32FA"/>
    <w:rsid w:val="00102D91"/>
    <w:rsid w:val="00110050"/>
    <w:rsid w:val="0012409E"/>
    <w:rsid w:val="00140119"/>
    <w:rsid w:val="00153CBD"/>
    <w:rsid w:val="0016153F"/>
    <w:rsid w:val="00173D44"/>
    <w:rsid w:val="001756AD"/>
    <w:rsid w:val="001954B8"/>
    <w:rsid w:val="001A253D"/>
    <w:rsid w:val="001B08AF"/>
    <w:rsid w:val="001D3A81"/>
    <w:rsid w:val="001F399B"/>
    <w:rsid w:val="001F3E84"/>
    <w:rsid w:val="001F54C4"/>
    <w:rsid w:val="00202E88"/>
    <w:rsid w:val="002031E0"/>
    <w:rsid w:val="002108C2"/>
    <w:rsid w:val="0021629D"/>
    <w:rsid w:val="00233DA5"/>
    <w:rsid w:val="00236A10"/>
    <w:rsid w:val="00241930"/>
    <w:rsid w:val="00246CA7"/>
    <w:rsid w:val="0025011B"/>
    <w:rsid w:val="00285C0F"/>
    <w:rsid w:val="00295A0D"/>
    <w:rsid w:val="002A25B8"/>
    <w:rsid w:val="002A7910"/>
    <w:rsid w:val="002C495F"/>
    <w:rsid w:val="002F1FAB"/>
    <w:rsid w:val="002F760B"/>
    <w:rsid w:val="00331D5A"/>
    <w:rsid w:val="003360A7"/>
    <w:rsid w:val="00372A7B"/>
    <w:rsid w:val="0037498D"/>
    <w:rsid w:val="003760A2"/>
    <w:rsid w:val="003C1E12"/>
    <w:rsid w:val="003C1F8D"/>
    <w:rsid w:val="003C752F"/>
    <w:rsid w:val="003F63B6"/>
    <w:rsid w:val="004071EC"/>
    <w:rsid w:val="004100D9"/>
    <w:rsid w:val="00422389"/>
    <w:rsid w:val="004230A9"/>
    <w:rsid w:val="00434A22"/>
    <w:rsid w:val="00441E11"/>
    <w:rsid w:val="00442A94"/>
    <w:rsid w:val="00461A5D"/>
    <w:rsid w:val="0046236B"/>
    <w:rsid w:val="0046655B"/>
    <w:rsid w:val="00480697"/>
    <w:rsid w:val="00480A8E"/>
    <w:rsid w:val="00492CF9"/>
    <w:rsid w:val="00493864"/>
    <w:rsid w:val="00494B13"/>
    <w:rsid w:val="004A792F"/>
    <w:rsid w:val="004B4067"/>
    <w:rsid w:val="004E2E33"/>
    <w:rsid w:val="00504F15"/>
    <w:rsid w:val="0053415E"/>
    <w:rsid w:val="00537D8A"/>
    <w:rsid w:val="005517DD"/>
    <w:rsid w:val="00552E53"/>
    <w:rsid w:val="00577690"/>
    <w:rsid w:val="005911AA"/>
    <w:rsid w:val="00591ECF"/>
    <w:rsid w:val="00593E5C"/>
    <w:rsid w:val="005A68C8"/>
    <w:rsid w:val="005C47B8"/>
    <w:rsid w:val="005C787C"/>
    <w:rsid w:val="005D4744"/>
    <w:rsid w:val="005D7465"/>
    <w:rsid w:val="005E2543"/>
    <w:rsid w:val="005E4C28"/>
    <w:rsid w:val="00605931"/>
    <w:rsid w:val="006152C7"/>
    <w:rsid w:val="00617C28"/>
    <w:rsid w:val="00626B70"/>
    <w:rsid w:val="006438AB"/>
    <w:rsid w:val="00644BD1"/>
    <w:rsid w:val="00645FAA"/>
    <w:rsid w:val="00672CCF"/>
    <w:rsid w:val="00693529"/>
    <w:rsid w:val="006C784C"/>
    <w:rsid w:val="006C7A78"/>
    <w:rsid w:val="006D38B6"/>
    <w:rsid w:val="006E2C8C"/>
    <w:rsid w:val="006F74F7"/>
    <w:rsid w:val="00727B7A"/>
    <w:rsid w:val="0073224B"/>
    <w:rsid w:val="007326E5"/>
    <w:rsid w:val="007379F3"/>
    <w:rsid w:val="00755D3F"/>
    <w:rsid w:val="007732EC"/>
    <w:rsid w:val="00786F54"/>
    <w:rsid w:val="007A5591"/>
    <w:rsid w:val="007C42E1"/>
    <w:rsid w:val="007D7749"/>
    <w:rsid w:val="007E54EA"/>
    <w:rsid w:val="007E5773"/>
    <w:rsid w:val="007F07CA"/>
    <w:rsid w:val="00806EE3"/>
    <w:rsid w:val="00843CC2"/>
    <w:rsid w:val="008675BB"/>
    <w:rsid w:val="008949D4"/>
    <w:rsid w:val="008A3EB1"/>
    <w:rsid w:val="008A57BC"/>
    <w:rsid w:val="008B2CA1"/>
    <w:rsid w:val="008C2A1B"/>
    <w:rsid w:val="008F6202"/>
    <w:rsid w:val="00905C38"/>
    <w:rsid w:val="00907981"/>
    <w:rsid w:val="00935487"/>
    <w:rsid w:val="009442C2"/>
    <w:rsid w:val="00957938"/>
    <w:rsid w:val="009A0041"/>
    <w:rsid w:val="009F368C"/>
    <w:rsid w:val="00A03A86"/>
    <w:rsid w:val="00A03E72"/>
    <w:rsid w:val="00A164DB"/>
    <w:rsid w:val="00A23579"/>
    <w:rsid w:val="00A24BBC"/>
    <w:rsid w:val="00A34E97"/>
    <w:rsid w:val="00A415E5"/>
    <w:rsid w:val="00A70B84"/>
    <w:rsid w:val="00A837B2"/>
    <w:rsid w:val="00A96EF2"/>
    <w:rsid w:val="00AA003B"/>
    <w:rsid w:val="00AA51BF"/>
    <w:rsid w:val="00AF52F7"/>
    <w:rsid w:val="00AF66D4"/>
    <w:rsid w:val="00B10B41"/>
    <w:rsid w:val="00B43633"/>
    <w:rsid w:val="00BA1B5D"/>
    <w:rsid w:val="00BB7959"/>
    <w:rsid w:val="00BF77F0"/>
    <w:rsid w:val="00C0484D"/>
    <w:rsid w:val="00C177FA"/>
    <w:rsid w:val="00C534A0"/>
    <w:rsid w:val="00C66FAA"/>
    <w:rsid w:val="00C94DEE"/>
    <w:rsid w:val="00C97956"/>
    <w:rsid w:val="00CE453C"/>
    <w:rsid w:val="00CE4FBB"/>
    <w:rsid w:val="00CE7CAF"/>
    <w:rsid w:val="00D25378"/>
    <w:rsid w:val="00D36A31"/>
    <w:rsid w:val="00D40723"/>
    <w:rsid w:val="00D41264"/>
    <w:rsid w:val="00D53ED5"/>
    <w:rsid w:val="00DD6A64"/>
    <w:rsid w:val="00DE6567"/>
    <w:rsid w:val="00DF54DC"/>
    <w:rsid w:val="00E03FDC"/>
    <w:rsid w:val="00E049FB"/>
    <w:rsid w:val="00E07FAF"/>
    <w:rsid w:val="00E54C8B"/>
    <w:rsid w:val="00EB5F40"/>
    <w:rsid w:val="00EC198A"/>
    <w:rsid w:val="00EC4DF0"/>
    <w:rsid w:val="00EE624A"/>
    <w:rsid w:val="00EE6346"/>
    <w:rsid w:val="00F000DF"/>
    <w:rsid w:val="00F370AB"/>
    <w:rsid w:val="00F42BD4"/>
    <w:rsid w:val="00F5154C"/>
    <w:rsid w:val="00F90848"/>
    <w:rsid w:val="00FB38FD"/>
    <w:rsid w:val="00FD4F6F"/>
    <w:rsid w:val="00FE1334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02261C-3F9C-46CF-B17E-9CB50B82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441E11"/>
    <w:pPr>
      <w:numPr>
        <w:ilvl w:val="2"/>
      </w:numPr>
      <w:spacing w:before="200"/>
      <w:ind w:left="720"/>
      <w:outlineLvl w:val="2"/>
    </w:pPr>
    <w:rPr>
      <w:b w:val="0"/>
      <w:bCs w:val="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441E11"/>
    <w:rPr>
      <w:rFonts w:asciiTheme="majorHAnsi" w:eastAsiaTheme="majorEastAsia" w:hAnsiTheme="majorHAnsi" w:cstheme="majorBidi"/>
      <w:smallCaps/>
      <w:color w:val="0070C0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693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693529"/>
    <w:rPr>
      <w:rFonts w:ascii="Segoe UI" w:hAnsi="Segoe UI" w:cs="Segoe UI"/>
      <w:sz w:val="18"/>
      <w:szCs w:val="18"/>
    </w:rPr>
  </w:style>
  <w:style w:type="character" w:styleId="afe">
    <w:name w:val="FollowedHyperlink"/>
    <w:basedOn w:val="a0"/>
    <w:uiPriority w:val="99"/>
    <w:semiHidden/>
    <w:unhideWhenUsed/>
    <w:rsid w:val="00236A1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5E907-0663-4C88-A29D-A7616EF0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2</TotalTime>
  <Pages>13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User interface</vt:lpstr>
    </vt:vector>
  </TitlesOfParts>
  <Company/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</dc:title>
  <dc:subject>Студент (ы) группы с8404:</dc:subject>
  <dc:creator>Трикашный а. татюшев м.</dc:creator>
  <cp:keywords/>
  <dc:description/>
  <cp:lastModifiedBy>Артём Трикашный</cp:lastModifiedBy>
  <cp:revision>3</cp:revision>
  <cp:lastPrinted>2013-09-26T15:24:00Z</cp:lastPrinted>
  <dcterms:created xsi:type="dcterms:W3CDTF">2014-03-02T14:03:00Z</dcterms:created>
  <dcterms:modified xsi:type="dcterms:W3CDTF">2014-03-02T14:04:00Z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