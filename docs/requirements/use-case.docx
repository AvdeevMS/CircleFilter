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B628DD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1E38" w:rsidRPr="008C783D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Use-case</w:t>
                                    </w:r>
                                    <w:r w:rsidR="008C783D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442A94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(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ы</w:t>
                                    </w:r>
                                    <w:r w:rsidR="005D474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)</w:t>
                                    </w:r>
                                    <w:r w:rsidRPr="00442A94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EB1E38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Марченко Данил Леонидович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655E70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1E38" w:rsidRPr="008C783D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Use-case</w:t>
                              </w:r>
                              <w:r w:rsidR="008C783D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442A94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ы</w:t>
                              </w:r>
                              <w:r w:rsidR="005D474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442A94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EB1E38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Марченко Данил Леонидович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742BBD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02522" w:history="1">
            <w:r w:rsidR="00742BBD" w:rsidRPr="00F84A8F">
              <w:rPr>
                <w:rStyle w:val="afb"/>
                <w:noProof/>
                <w:lang w:val="ru-RU"/>
              </w:rPr>
              <w:t>История изменений</w:t>
            </w:r>
            <w:r w:rsidR="00742BBD">
              <w:rPr>
                <w:noProof/>
                <w:webHidden/>
              </w:rPr>
              <w:tab/>
            </w:r>
            <w:r w:rsidR="00742BBD">
              <w:rPr>
                <w:noProof/>
                <w:webHidden/>
              </w:rPr>
              <w:fldChar w:fldCharType="begin"/>
            </w:r>
            <w:r w:rsidR="00742BBD">
              <w:rPr>
                <w:noProof/>
                <w:webHidden/>
              </w:rPr>
              <w:instrText xml:space="preserve"> PAGEREF _Toc377102522 \h </w:instrText>
            </w:r>
            <w:r w:rsidR="00742BBD">
              <w:rPr>
                <w:noProof/>
                <w:webHidden/>
              </w:rPr>
            </w:r>
            <w:r w:rsidR="00742BBD">
              <w:rPr>
                <w:noProof/>
                <w:webHidden/>
              </w:rPr>
              <w:fldChar w:fldCharType="separate"/>
            </w:r>
            <w:r w:rsidR="00742BBD">
              <w:rPr>
                <w:noProof/>
                <w:webHidden/>
              </w:rPr>
              <w:t>2</w:t>
            </w:r>
            <w:r w:rsidR="00742BBD"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3" w:history="1">
            <w:r w:rsidRPr="00F84A8F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F84A8F">
              <w:rPr>
                <w:rStyle w:val="afb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4" w:history="1">
            <w:r w:rsidRPr="00F84A8F">
              <w:rPr>
                <w:rStyle w:val="afb"/>
                <w:noProof/>
                <w:lang w:val="ru-RU"/>
              </w:rPr>
              <w:t>1.1</w:t>
            </w:r>
            <w:r>
              <w:rPr>
                <w:noProof/>
                <w:lang w:val="ru-RU" w:eastAsia="ru-RU"/>
              </w:rPr>
              <w:tab/>
            </w:r>
            <w:r w:rsidRPr="00F84A8F">
              <w:rPr>
                <w:rStyle w:val="afb"/>
                <w:noProof/>
                <w:lang w:val="ru-RU"/>
              </w:rPr>
              <w:t>Актеры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25" w:history="1">
            <w:r w:rsidRPr="00F84A8F">
              <w:rPr>
                <w:rStyle w:val="afb"/>
                <w:noProof/>
                <w:lang w:val="ru-RU"/>
              </w:rPr>
              <w:t>1.2</w:t>
            </w:r>
            <w:r>
              <w:rPr>
                <w:noProof/>
                <w:lang w:val="ru-RU" w:eastAsia="ru-RU"/>
              </w:rPr>
              <w:tab/>
            </w:r>
            <w:r w:rsidRPr="00F84A8F">
              <w:rPr>
                <w:rStyle w:val="afb"/>
                <w:noProof/>
                <w:lang w:val="ru-RU"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6" w:history="1">
            <w:r w:rsidRPr="00F84A8F">
              <w:rPr>
                <w:rStyle w:val="afb"/>
                <w:noProof/>
                <w:lang w:val="ru-RU"/>
              </w:rPr>
              <w:t>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7" w:history="1">
            <w:r w:rsidRPr="00F84A8F">
              <w:rPr>
                <w:rStyle w:val="afb"/>
                <w:noProof/>
                <w:lang w:val="ru-RU"/>
              </w:rPr>
              <w:t>1.2.2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8" w:history="1">
            <w:r w:rsidRPr="00F84A8F">
              <w:rPr>
                <w:rStyle w:val="afb"/>
                <w:noProof/>
                <w:lang w:val="ru-RU"/>
              </w:rPr>
              <w:t>1.2.3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29" w:history="1">
            <w:r w:rsidRPr="00F84A8F">
              <w:rPr>
                <w:rStyle w:val="afb"/>
                <w:noProof/>
                <w:lang w:val="ru-RU"/>
              </w:rPr>
              <w:t>1.2.4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0" w:history="1">
            <w:r w:rsidRPr="00F84A8F">
              <w:rPr>
                <w:rStyle w:val="afb"/>
                <w:noProof/>
                <w:lang w:val="ru-RU"/>
              </w:rPr>
              <w:t>1.2.5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1" w:history="1">
            <w:r w:rsidRPr="00F84A8F">
              <w:rPr>
                <w:rStyle w:val="afb"/>
                <w:noProof/>
                <w:lang w:val="ru-RU"/>
              </w:rPr>
              <w:t>1.2.6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2" w:history="1">
            <w:r w:rsidRPr="00F84A8F">
              <w:rPr>
                <w:rStyle w:val="afb"/>
                <w:noProof/>
                <w:lang w:val="ru-RU"/>
              </w:rPr>
              <w:t>1.2.7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3" w:history="1">
            <w:r w:rsidRPr="00F84A8F">
              <w:rPr>
                <w:rStyle w:val="afb"/>
                <w:noProof/>
                <w:lang w:val="ru-RU"/>
              </w:rPr>
              <w:t>1.2.8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4" w:history="1">
            <w:r w:rsidRPr="00F84A8F">
              <w:rPr>
                <w:rStyle w:val="afb"/>
                <w:noProof/>
                <w:lang w:val="ru-RU"/>
              </w:rPr>
              <w:t>1.2.9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3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77102535" w:history="1">
            <w:r w:rsidRPr="00F84A8F">
              <w:rPr>
                <w:rStyle w:val="afb"/>
                <w:noProof/>
                <w:lang w:val="ru-RU"/>
              </w:rPr>
              <w:t>1.2.10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36" w:history="1">
            <w:r w:rsidRPr="00F84A8F">
              <w:rPr>
                <w:rStyle w:val="afb"/>
                <w:noProof/>
                <w:lang w:val="ru-RU"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F84A8F">
              <w:rPr>
                <w:rStyle w:val="afb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D" w:rsidRDefault="00742BBD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77102537" w:history="1">
            <w:r w:rsidRPr="00F84A8F">
              <w:rPr>
                <w:rStyle w:val="afb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F84A8F">
              <w:rPr>
                <w:rStyle w:val="afb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bookmarkStart w:id="0" w:name="_GoBack"/>
      <w:bookmarkEnd w:id="0"/>
      <w:r>
        <w:rPr>
          <w:sz w:val="28"/>
          <w:lang w:val="ru-RU"/>
        </w:rPr>
        <w:br w:type="page"/>
      </w:r>
      <w:r w:rsidR="00C96BC3">
        <w:rPr>
          <w:sz w:val="28"/>
          <w:lang w:val="ru-RU"/>
        </w:rPr>
        <w:lastRenderedPageBreak/>
        <w:t xml:space="preserve"> </w:t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1" w:name="_Toc377102522"/>
      <w:r>
        <w:rPr>
          <w:lang w:val="ru-RU"/>
        </w:rPr>
        <w:t>История изменений</w:t>
      </w:r>
      <w:bookmarkEnd w:id="1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EB1E38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EB1E38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EB1E38">
              <w:rPr>
                <w:lang w:val="ru-RU"/>
              </w:rPr>
              <w:t>документа с сценарием использования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EB1E38">
              <w:rPr>
                <w:lang w:val="ru-RU"/>
              </w:rPr>
              <w:t>57</w:t>
            </w:r>
          </w:p>
        </w:tc>
      </w:tr>
      <w:tr w:rsidR="001D5913" w:rsidRPr="001D5913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1D5913" w:rsidRDefault="001D5913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1D5913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Default="001D5913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Исправление документа с сценарием использования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5913" w:rsidRPr="001D5913" w:rsidRDefault="001D5913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#57</w:t>
            </w:r>
          </w:p>
        </w:tc>
      </w:tr>
      <w:tr w:rsidR="008C783D" w:rsidRPr="008C783D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8C783D" w:rsidRDefault="001D5913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Default="008C783D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8C783D" w:rsidRDefault="008C783D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конкретных сценариев </w:t>
            </w:r>
            <w:r>
              <w:t>use</w:t>
            </w:r>
            <w:r w:rsidRPr="008C783D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783D" w:rsidRPr="00D2325A" w:rsidRDefault="00D2325A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#57</w:t>
            </w:r>
          </w:p>
        </w:tc>
      </w:tr>
      <w:tr w:rsidR="00D2325A" w:rsidRPr="008C783D" w:rsidTr="009E65A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1D5913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9E65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Исправление конкретных сценариев </w:t>
            </w:r>
            <w:r>
              <w:t>use</w:t>
            </w:r>
            <w:r w:rsidRPr="00D2325A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2325A" w:rsidRPr="00D2325A" w:rsidRDefault="00D2325A" w:rsidP="00EB1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#57</w:t>
            </w:r>
          </w:p>
        </w:tc>
      </w:tr>
      <w:tr w:rsidR="001776E1" w:rsidRPr="001776E1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Pr="001776E1" w:rsidRDefault="001776E1" w:rsidP="009E65A5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0.5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Default="001776E1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Марченко Данил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Default="001776E1" w:rsidP="00EB1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Добавление конкретных сценариев </w:t>
            </w:r>
            <w:r>
              <w:t>use</w:t>
            </w:r>
            <w:r w:rsidRPr="008C783D">
              <w:rPr>
                <w:lang w:val="ru-RU"/>
              </w:rPr>
              <w:t>-</w:t>
            </w:r>
            <w:r>
              <w:t>cases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6E1" w:rsidRPr="00B71A09" w:rsidRDefault="001776E1" w:rsidP="00B71A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B71A09">
              <w:rPr>
                <w:lang w:val="ru-RU"/>
              </w:rPr>
              <w:t>65</w:t>
            </w: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EB1E38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Ref377102115"/>
      <w:bookmarkStart w:id="3" w:name="_Toc377102523"/>
      <w:r>
        <w:lastRenderedPageBreak/>
        <w:t>Use-case</w:t>
      </w:r>
      <w:r w:rsidR="008C783D">
        <w:t>s</w:t>
      </w:r>
      <w:bookmarkEnd w:id="2"/>
      <w:bookmarkEnd w:id="3"/>
    </w:p>
    <w:p w:rsidR="00A837B2" w:rsidRPr="00A837B2" w:rsidRDefault="00EB1E38" w:rsidP="00A837B2">
      <w:pPr>
        <w:pStyle w:val="2"/>
        <w:rPr>
          <w:lang w:val="ru-RU"/>
        </w:rPr>
      </w:pPr>
      <w:bookmarkStart w:id="4" w:name="_Toc377102524"/>
      <w:r>
        <w:rPr>
          <w:lang w:val="ru-RU"/>
        </w:rPr>
        <w:t>Актеры</w:t>
      </w:r>
      <w:bookmarkEnd w:id="4"/>
    </w:p>
    <w:p w:rsidR="00C97956" w:rsidRDefault="00EB1E38" w:rsidP="00C97956">
      <w:pPr>
        <w:rPr>
          <w:lang w:val="ru-RU"/>
        </w:rPr>
      </w:pPr>
      <w:r>
        <w:rPr>
          <w:lang w:val="ru-RU"/>
        </w:rPr>
        <w:t>Актеры</w:t>
      </w:r>
      <w:r w:rsidR="00C97956">
        <w:rPr>
          <w:lang w:val="ru-RU"/>
        </w:rPr>
        <w:t>: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3D5875">
        <w:t>CF</w:t>
      </w:r>
      <w:r w:rsidR="000D785B">
        <w:rPr>
          <w:lang w:val="ru-RU"/>
        </w:rPr>
        <w:t xml:space="preserve"> </w:t>
      </w:r>
      <w:r w:rsidR="000D785B">
        <w:t>[</w:t>
      </w:r>
      <w:r w:rsidR="000D785B">
        <w:fldChar w:fldCharType="begin"/>
      </w:r>
      <w:r w:rsidR="000D785B">
        <w:instrText xml:space="preserve"> REF _Ref377102121 \r \h </w:instrText>
      </w:r>
      <w:r w:rsidR="000D785B">
        <w:fldChar w:fldCharType="separate"/>
      </w:r>
      <w:r w:rsidR="000D785B">
        <w:t>2</w:t>
      </w:r>
      <w:r w:rsidR="000D785B">
        <w:t>.</w:t>
      </w:r>
      <w:r w:rsidR="000D785B">
        <w:t>1</w:t>
      </w:r>
      <w:r w:rsidR="000D785B">
        <w:fldChar w:fldCharType="end"/>
      </w:r>
      <w:r w:rsidR="000D785B">
        <w:t>]</w:t>
      </w:r>
    </w:p>
    <w:p w:rsidR="00C97956" w:rsidRDefault="00EB1E38" w:rsidP="00C97956">
      <w:pPr>
        <w:pStyle w:val="af4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фильтрования кругов</w:t>
      </w:r>
    </w:p>
    <w:p w:rsidR="00EB1E38" w:rsidRPr="00A837B2" w:rsidRDefault="00EB1E38" w:rsidP="00EB1E38">
      <w:pPr>
        <w:pStyle w:val="2"/>
        <w:rPr>
          <w:lang w:val="ru-RU"/>
        </w:rPr>
      </w:pPr>
      <w:bookmarkStart w:id="5" w:name="_Toc377102525"/>
      <w:r>
        <w:rPr>
          <w:lang w:val="ru-RU"/>
        </w:rPr>
        <w:t>Сценарии использования</w:t>
      </w:r>
      <w:bookmarkEnd w:id="5"/>
    </w:p>
    <w:p w:rsidR="00EB1E38" w:rsidRPr="00EB1E38" w:rsidRDefault="00EB1E38" w:rsidP="00EB1E38">
      <w:pPr>
        <w:rPr>
          <w:lang w:val="ru-RU"/>
        </w:rPr>
      </w:pPr>
    </w:p>
    <w:p w:rsidR="00D2325A" w:rsidRDefault="00D2325A" w:rsidP="00D2325A">
      <w:pPr>
        <w:pStyle w:val="3"/>
        <w:rPr>
          <w:lang w:val="ru-RU"/>
        </w:rPr>
      </w:pPr>
      <w:bookmarkStart w:id="6" w:name="_Toc377102526"/>
      <w:bookmarkEnd w:id="6"/>
    </w:p>
    <w:p w:rsidR="00D2325A" w:rsidRPr="00D2325A" w:rsidRDefault="00D2325A" w:rsidP="00D2325A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>
        <w:rPr>
          <w:lang w:val="ru-RU"/>
        </w:rPr>
        <w:t xml:space="preserve"> ленту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 w:rsidR="001D5913">
        <w:rPr>
          <w:lang w:val="ru-RU"/>
        </w:rPr>
        <w:t xml:space="preserve"> по количеству «+1»</w:t>
      </w:r>
      <w:r>
        <w:rPr>
          <w:lang w:val="ru-RU"/>
        </w:rPr>
        <w:t>, имеет активный токен.</w:t>
      </w:r>
    </w:p>
    <w:p w:rsidR="00C97956" w:rsidRDefault="00EB1E38" w:rsidP="00C97956">
      <w:pPr>
        <w:pStyle w:val="af4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Основной поток</w:t>
      </w:r>
    </w:p>
    <w:p w:rsidR="00EB1E38" w:rsidRDefault="00BA2C6C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Выбор списка пользователей. </w:t>
      </w:r>
      <w:r w:rsidR="00D2325A">
        <w:rPr>
          <w:lang w:val="ru-RU"/>
        </w:rPr>
        <w:t xml:space="preserve">При запуске система предлагает пользователю </w:t>
      </w:r>
      <w:r w:rsidR="00CB2548">
        <w:rPr>
          <w:lang w:val="ru-RU"/>
        </w:rPr>
        <w:t>выбрать, откуда он возьмет список пользоват</w:t>
      </w:r>
      <w:r w:rsidR="0078291E">
        <w:rPr>
          <w:lang w:val="ru-RU"/>
        </w:rPr>
        <w:t>елей: из интернета или из файла</w:t>
      </w:r>
      <w:r w:rsidR="001776E1">
        <w:rPr>
          <w:lang w:val="ru-RU"/>
        </w:rPr>
        <w:t>, или использовать уже отфильтрованный список пользователей</w:t>
      </w:r>
      <w:r w:rsidR="0078291E">
        <w:rPr>
          <w:lang w:val="ru-RU"/>
        </w:rPr>
        <w:t xml:space="preserve">. </w:t>
      </w:r>
      <w:r w:rsidR="00CB2548">
        <w:rPr>
          <w:lang w:val="ru-RU"/>
        </w:rPr>
        <w:t>Пользователь выбирает брать спи</w:t>
      </w:r>
      <w:r w:rsidR="001D5913">
        <w:rPr>
          <w:lang w:val="ru-RU"/>
        </w:rPr>
        <w:t>сок пользователей из интернета. Система загружает</w:t>
      </w:r>
      <w:r w:rsidR="00BD3E37">
        <w:rPr>
          <w:lang w:val="ru-RU"/>
        </w:rPr>
        <w:t xml:space="preserve"> список пользователей из интернета.</w:t>
      </w:r>
    </w:p>
    <w:p w:rsidR="00BA2C6C" w:rsidRDefault="00BA2C6C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Составление формулы. </w:t>
      </w:r>
      <w:r w:rsidR="001D5913">
        <w:rPr>
          <w:lang w:val="ru-RU"/>
        </w:rPr>
        <w:t>Система предлагает пользователю настроить формулу фильтра. Пользователь выбирает фильтровать ленту и фильтровать по количеству «+1» больше 10.</w:t>
      </w:r>
    </w:p>
    <w:p w:rsidR="001D5913" w:rsidRDefault="001D5913" w:rsidP="00EB1E38">
      <w:pPr>
        <w:pStyle w:val="af4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13 человек. Пользователь добавляет их всех в круг «Друзья» и выходит из системы.</w:t>
      </w:r>
    </w:p>
    <w:p w:rsidR="00EB1E38" w:rsidRDefault="00EB1E38" w:rsidP="00EB1E38">
      <w:pPr>
        <w:pStyle w:val="af4"/>
        <w:ind w:left="792"/>
        <w:rPr>
          <w:lang w:val="ru-RU"/>
        </w:rPr>
      </w:pPr>
    </w:p>
    <w:p w:rsidR="00512C88" w:rsidRDefault="00512C88" w:rsidP="00512C88">
      <w:pPr>
        <w:pStyle w:val="3"/>
        <w:rPr>
          <w:lang w:val="ru-RU"/>
        </w:rPr>
      </w:pPr>
      <w:bookmarkStart w:id="7" w:name="_Toc377102527"/>
      <w:bookmarkEnd w:id="7"/>
    </w:p>
    <w:p w:rsidR="001D5913" w:rsidRPr="00324540" w:rsidRDefault="001D5913" w:rsidP="001D5913">
      <w:pPr>
        <w:rPr>
          <w:lang w:val="ru-RU"/>
        </w:rPr>
      </w:pPr>
      <w:r>
        <w:rPr>
          <w:lang w:val="ru-RU"/>
        </w:rPr>
        <w:t>Пользователь берет список пользователей из файла, фильтрует круги</w:t>
      </w:r>
      <w:r w:rsidR="00742BBD" w:rsidRPr="00742BBD">
        <w:rPr>
          <w:lang w:val="ru-RU"/>
        </w:rPr>
        <w:t xml:space="preserve"> [</w:t>
      </w:r>
      <w:r w:rsidR="00742BBD">
        <w:rPr>
          <w:lang w:val="ru-RU"/>
        </w:rPr>
        <w:fldChar w:fldCharType="begin"/>
      </w:r>
      <w:r w:rsidR="00742BBD">
        <w:rPr>
          <w:lang w:val="ru-RU"/>
        </w:rPr>
        <w:instrText xml:space="preserve"> REF _Ref377102482 \r \h </w:instrText>
      </w:r>
      <w:r w:rsidR="00742BBD">
        <w:rPr>
          <w:lang w:val="ru-RU"/>
        </w:rPr>
      </w:r>
      <w:r w:rsidR="00742BBD">
        <w:rPr>
          <w:lang w:val="ru-RU"/>
        </w:rPr>
        <w:fldChar w:fldCharType="separate"/>
      </w:r>
      <w:r w:rsidR="00742BBD">
        <w:rPr>
          <w:lang w:val="ru-RU"/>
        </w:rPr>
        <w:t>2.1</w:t>
      </w:r>
      <w:r w:rsidR="00742BBD">
        <w:rPr>
          <w:lang w:val="ru-RU"/>
        </w:rPr>
        <w:fldChar w:fldCharType="end"/>
      </w:r>
      <w:r w:rsidR="00742BBD" w:rsidRPr="00742BBD">
        <w:rPr>
          <w:lang w:val="ru-RU"/>
        </w:rPr>
        <w:t>]</w:t>
      </w:r>
      <w:r>
        <w:rPr>
          <w:lang w:val="ru-RU"/>
        </w:rPr>
        <w:t xml:space="preserve"> </w:t>
      </w:r>
      <w:r w:rsidR="00324540">
        <w:rPr>
          <w:lang w:val="ru-RU"/>
        </w:rPr>
        <w:t xml:space="preserve">по последнему визиту в </w:t>
      </w:r>
      <w:r w:rsidR="00324540">
        <w:t>Google</w:t>
      </w:r>
      <w:r w:rsidR="00324540" w:rsidRPr="00324540">
        <w:rPr>
          <w:lang w:val="ru-RU"/>
        </w:rPr>
        <w:t xml:space="preserve"> +</w:t>
      </w:r>
      <w:r w:rsidR="00324540">
        <w:rPr>
          <w:lang w:val="ru-RU"/>
        </w:rPr>
        <w:t xml:space="preserve">, сохраняет результат </w:t>
      </w:r>
      <w:r w:rsidR="0078291E">
        <w:rPr>
          <w:lang w:val="ru-RU"/>
        </w:rPr>
        <w:t>фильтрации в отдельный файл, имеет активный токен.</w:t>
      </w:r>
    </w:p>
    <w:p w:rsidR="00512C88" w:rsidRDefault="00512C88" w:rsidP="00512C88">
      <w:pPr>
        <w:pStyle w:val="af4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Основной поток</w:t>
      </w:r>
    </w:p>
    <w:p w:rsidR="00BD3E37" w:rsidRDefault="00BD3E37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брать список пользователей из файла. Пользователь указывает местоположение файла. Система загружает список пользователей из файла.</w:t>
      </w:r>
    </w:p>
    <w:p w:rsidR="0027077A" w:rsidRDefault="0027077A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круги. Система от</w:t>
      </w:r>
      <w:r w:rsidR="001E1D82">
        <w:rPr>
          <w:lang w:val="ru-RU"/>
        </w:rPr>
        <w:t>крывает список кругов. Пользователь выбирает необходимый круг/круги, нажимает далее и переходит обратно к составлению формулы. Пользователь выбирает фильтровать по последнему появлению в системе не менее 3 месяцев назад.</w:t>
      </w:r>
    </w:p>
    <w:p w:rsidR="003F54FD" w:rsidRDefault="003F54FD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Сохранение формулы. Пользователь нажимает в составлении формулы кнопку «Сохранить формулу». Система предлагает пользователю выбрать директорию для сохранения файла </w:t>
      </w:r>
      <w:r>
        <w:rPr>
          <w:lang w:val="ru-RU"/>
        </w:rPr>
        <w:lastRenderedPageBreak/>
        <w:t>с формулой. Пользователь выбирает директорию, название файла и сохраняет файл. Система переводит пользователя в составление формулы.</w:t>
      </w:r>
    </w:p>
    <w:p w:rsidR="001E1D82" w:rsidRDefault="001E1D82" w:rsidP="00BD3E37">
      <w:pPr>
        <w:pStyle w:val="af4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10 человек. Пользователь сохраняет результаты фильтра в файл. Система предлагает пользователю указать директорию расположения файла. Пользователь указывает директорию и название файла и сохраняет результаты в нем. Пользователь возвращается на результаты фильтра. </w:t>
      </w:r>
    </w:p>
    <w:p w:rsidR="00A47769" w:rsidRPr="00512C88" w:rsidRDefault="00A47769" w:rsidP="00A47769">
      <w:pPr>
        <w:pStyle w:val="af4"/>
        <w:ind w:left="792"/>
        <w:rPr>
          <w:lang w:val="ru-RU"/>
        </w:rPr>
      </w:pPr>
    </w:p>
    <w:p w:rsidR="00950A3C" w:rsidRDefault="00950A3C" w:rsidP="00950A3C">
      <w:pPr>
        <w:pStyle w:val="3"/>
        <w:rPr>
          <w:lang w:val="ru-RU"/>
        </w:rPr>
      </w:pPr>
      <w:bookmarkStart w:id="8" w:name="_Toc377102528"/>
      <w:bookmarkEnd w:id="8"/>
    </w:p>
    <w:p w:rsidR="001E1D82" w:rsidRPr="001E1D82" w:rsidRDefault="001E1D82" w:rsidP="001E1D82">
      <w:pPr>
        <w:rPr>
          <w:lang w:val="ru-RU"/>
        </w:rPr>
      </w:pPr>
      <w:r>
        <w:rPr>
          <w:lang w:val="ru-RU"/>
        </w:rPr>
        <w:t>Пользователь выбирает уже отфильтр</w:t>
      </w:r>
      <w:r w:rsidR="003321DD">
        <w:rPr>
          <w:lang w:val="ru-RU"/>
        </w:rPr>
        <w:t>ованный файл, удаляет людей из кругов, имеет активный токен.</w:t>
      </w:r>
    </w:p>
    <w:p w:rsidR="00950A3C" w:rsidRDefault="00950A3C" w:rsidP="00950A3C">
      <w:pPr>
        <w:pStyle w:val="af4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Основной поток</w:t>
      </w:r>
    </w:p>
    <w:p w:rsidR="00950A3C" w:rsidRDefault="00C96BC3" w:rsidP="00950A3C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Выбор </w:t>
      </w:r>
      <w:r w:rsidR="003321DD">
        <w:rPr>
          <w:lang w:val="ru-RU"/>
        </w:rPr>
        <w:t>файла с отфильтрованным списком пользователей</w:t>
      </w:r>
      <w:r w:rsidR="00950A3C">
        <w:rPr>
          <w:lang w:val="ru-RU"/>
        </w:rPr>
        <w:t xml:space="preserve">. </w:t>
      </w:r>
      <w:r w:rsidR="003321DD">
        <w:rPr>
          <w:lang w:val="ru-RU"/>
        </w:rPr>
        <w:t>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файл с отфильтрованным списком пользователей.</w:t>
      </w:r>
    </w:p>
    <w:p w:rsidR="00EE5968" w:rsidRDefault="003321DD" w:rsidP="00A47769">
      <w:pPr>
        <w:pStyle w:val="af4"/>
        <w:numPr>
          <w:ilvl w:val="1"/>
          <w:numId w:val="16"/>
        </w:numPr>
        <w:rPr>
          <w:lang w:val="ru-RU"/>
        </w:rPr>
      </w:pPr>
      <w:r>
        <w:rPr>
          <w:lang w:val="ru-RU"/>
        </w:rPr>
        <w:t>Действия над результатами фильтра</w:t>
      </w:r>
      <w:r w:rsidR="00DF3A2C">
        <w:rPr>
          <w:lang w:val="ru-RU"/>
        </w:rPr>
        <w:t>.</w:t>
      </w:r>
      <w:r>
        <w:rPr>
          <w:lang w:val="ru-RU"/>
        </w:rPr>
        <w:t xml:space="preserve"> Пользователь выбирает удалить людей из кругов и выходит из системы.</w:t>
      </w:r>
      <w:r w:rsidR="00EE5968">
        <w:rPr>
          <w:lang w:val="ru-RU"/>
        </w:rPr>
        <w:t xml:space="preserve"> </w:t>
      </w:r>
    </w:p>
    <w:p w:rsidR="00A47769" w:rsidRDefault="00A47769" w:rsidP="00A47769">
      <w:pPr>
        <w:pStyle w:val="3"/>
        <w:rPr>
          <w:lang w:val="ru-RU"/>
        </w:rPr>
      </w:pPr>
      <w:bookmarkStart w:id="9" w:name="_Toc377102529"/>
      <w:bookmarkEnd w:id="9"/>
    </w:p>
    <w:p w:rsidR="003321DD" w:rsidRPr="003321DD" w:rsidRDefault="003321DD" w:rsidP="003321DD">
      <w:pPr>
        <w:rPr>
          <w:lang w:val="ru-RU"/>
        </w:rPr>
      </w:pPr>
      <w:r>
        <w:rPr>
          <w:lang w:val="ru-RU"/>
        </w:rPr>
        <w:t xml:space="preserve">Пользователь </w:t>
      </w:r>
      <w:r w:rsidR="00464C5F">
        <w:rPr>
          <w:lang w:val="ru-RU"/>
        </w:rPr>
        <w:t xml:space="preserve">выбирает брать список пользователей из интернета, </w:t>
      </w:r>
      <w:r w:rsidR="0036704E">
        <w:rPr>
          <w:lang w:val="ru-RU"/>
        </w:rPr>
        <w:t>не имеет активный токен, выбирает фильтровать ленту</w:t>
      </w:r>
      <w:r w:rsidR="00D11F77">
        <w:rPr>
          <w:lang w:val="ru-RU"/>
        </w:rPr>
        <w:t xml:space="preserve"> по количеству репостов</w:t>
      </w:r>
      <w:r w:rsidR="00464C5F">
        <w:rPr>
          <w:lang w:val="ru-RU"/>
        </w:rPr>
        <w:t>.</w:t>
      </w:r>
    </w:p>
    <w:p w:rsidR="00A47769" w:rsidRDefault="00A47769" w:rsidP="00A47769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Основной поток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предлагает пользователю выбрать уже отфильтрованный список пользователей. Пользователь выбирает брать список пользователей из интернета.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Аутентификация. Пользователь не имеет активного токена. Система отправляет пользователя в </w:t>
      </w:r>
      <w:r>
        <w:t>Google</w:t>
      </w:r>
      <w:r w:rsidRPr="00464C5F">
        <w:rPr>
          <w:lang w:val="ru-RU"/>
        </w:rPr>
        <w:t xml:space="preserve"> </w:t>
      </w:r>
      <w:r>
        <w:t>account</w:t>
      </w:r>
      <w:r>
        <w:rPr>
          <w:lang w:val="ru-RU"/>
        </w:rPr>
        <w:t>. После аутентификации система загружает список пользователей из интернета.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ленту и фильтровать по количеству репостов больше 10.</w:t>
      </w:r>
    </w:p>
    <w:p w:rsidR="00464C5F" w:rsidRDefault="00464C5F" w:rsidP="00464C5F">
      <w:pPr>
        <w:pStyle w:val="af4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9 человек. Пользователь создает новый </w:t>
      </w:r>
      <w:r w:rsidR="0017015D">
        <w:rPr>
          <w:lang w:val="ru-RU"/>
        </w:rPr>
        <w:t xml:space="preserve">круг «Репостники», </w:t>
      </w:r>
      <w:r>
        <w:rPr>
          <w:lang w:val="ru-RU"/>
        </w:rPr>
        <w:t xml:space="preserve">добавляет их всех в </w:t>
      </w:r>
      <w:r w:rsidR="0017015D">
        <w:rPr>
          <w:lang w:val="ru-RU"/>
        </w:rPr>
        <w:t>него</w:t>
      </w:r>
      <w:r>
        <w:rPr>
          <w:lang w:val="ru-RU"/>
        </w:rPr>
        <w:t xml:space="preserve"> и выходит из системы.</w:t>
      </w:r>
    </w:p>
    <w:p w:rsidR="001A6F87" w:rsidRPr="0017015D" w:rsidRDefault="001A6F87" w:rsidP="0017015D">
      <w:pPr>
        <w:pStyle w:val="3"/>
        <w:rPr>
          <w:lang w:val="ru-RU"/>
        </w:rPr>
      </w:pPr>
      <w:bookmarkStart w:id="10" w:name="_Toc377102530"/>
      <w:bookmarkEnd w:id="10"/>
    </w:p>
    <w:p w:rsidR="0017015D" w:rsidRPr="0017015D" w:rsidRDefault="0017015D" w:rsidP="0017015D">
      <w:pPr>
        <w:rPr>
          <w:lang w:val="ru-RU"/>
        </w:rPr>
      </w:pPr>
      <w:r>
        <w:rPr>
          <w:lang w:val="ru-RU"/>
        </w:rPr>
        <w:t>Пользователь не имеет выхода в интернет и активного токена, выбирает фильтровать списки пользователей из файла по количеству комментариев, сохраняет результаты фильтра в файл.</w:t>
      </w:r>
    </w:p>
    <w:p w:rsidR="00A65B30" w:rsidRDefault="00A65B30" w:rsidP="00A65B30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Основной поток</w:t>
      </w:r>
    </w:p>
    <w:p w:rsidR="0017015D" w:rsidRDefault="0017015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Выбор списка пользователей. При запуске система предлагает пользователю выбрать, откуда он возьмет список пользователей: из интернета или из файла. А также система </w:t>
      </w:r>
      <w:r>
        <w:rPr>
          <w:lang w:val="ru-RU"/>
        </w:rPr>
        <w:lastRenderedPageBreak/>
        <w:t>предлагает пользователю выбрать уже отфильтрованный список пользователей. Пользователь выбирает брать список пользователей из файла. Пользователь указывает местоположение файла. Система загружает список пользователей из файла.</w:t>
      </w:r>
    </w:p>
    <w:p w:rsidR="0017015D" w:rsidRDefault="0017015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Составление формулы. Система предлагает пользователю настроить формулу фильтра. Пользователь </w:t>
      </w:r>
      <w:r w:rsidR="003F54FD">
        <w:rPr>
          <w:lang w:val="ru-RU"/>
        </w:rPr>
        <w:t xml:space="preserve">нажимает на кнопку «Загрузить формулу» и выбирает файл с уже сохраненной формулой в нем. </w:t>
      </w:r>
    </w:p>
    <w:p w:rsidR="003F54FD" w:rsidRDefault="003F54FD" w:rsidP="0017015D">
      <w:pPr>
        <w:pStyle w:val="af4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фильтра. У пользователя отсутствует выход в интернет, поэтому кнопки «Добавить в круг», «Добавить в новый круг» и «Удалить из круга» будут неактивными. Пользователь выбирает сохранение результатов фильтра в файл. Система предлагает пользователю </w:t>
      </w:r>
      <w:r w:rsidR="00E34324">
        <w:rPr>
          <w:lang w:val="ru-RU"/>
        </w:rPr>
        <w:t>выбрать директорию для сохранения файла. Пользователь указывает директорию, название файла и нажимает кнопку «Сохранить». Система возвращает пользователя в результаты фильтра.</w:t>
      </w:r>
    </w:p>
    <w:p w:rsidR="001776E1" w:rsidRPr="0017015D" w:rsidRDefault="001776E1" w:rsidP="001776E1">
      <w:pPr>
        <w:pStyle w:val="3"/>
        <w:rPr>
          <w:lang w:val="ru-RU"/>
        </w:rPr>
      </w:pPr>
      <w:bookmarkStart w:id="11" w:name="_Toc377102531"/>
      <w:bookmarkEnd w:id="11"/>
    </w:p>
    <w:p w:rsidR="001776E1" w:rsidRDefault="001776E1" w:rsidP="001776E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фоллоуверов, имеет активный токен.</w:t>
      </w:r>
    </w:p>
    <w:p w:rsidR="001776E1" w:rsidRDefault="001776E1" w:rsidP="001776E1">
      <w:pPr>
        <w:pStyle w:val="af4"/>
        <w:numPr>
          <w:ilvl w:val="0"/>
          <w:numId w:val="20"/>
        </w:numPr>
        <w:rPr>
          <w:lang w:val="ru-RU"/>
        </w:rPr>
      </w:pPr>
      <w:r>
        <w:rPr>
          <w:lang w:val="ru-RU"/>
        </w:rPr>
        <w:t>Основной поток</w:t>
      </w:r>
    </w:p>
    <w:p w:rsidR="001776E1" w:rsidRDefault="001776E1" w:rsidP="001776E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1776E1" w:rsidRDefault="001776E1" w:rsidP="001776E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фоллоуверов.</w:t>
      </w:r>
    </w:p>
    <w:p w:rsidR="007654A1" w:rsidRDefault="007654A1" w:rsidP="007654A1">
      <w:pPr>
        <w:pStyle w:val="af4"/>
        <w:numPr>
          <w:ilvl w:val="1"/>
          <w:numId w:val="20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53 человека. Пользователь добавляет их всех в круг «Знакомые» и выходит из системы.</w:t>
      </w:r>
    </w:p>
    <w:p w:rsidR="007654A1" w:rsidRDefault="007654A1" w:rsidP="007654A1">
      <w:pPr>
        <w:pStyle w:val="af4"/>
        <w:ind w:left="792"/>
        <w:rPr>
          <w:lang w:val="ru-RU"/>
        </w:rPr>
      </w:pPr>
    </w:p>
    <w:p w:rsidR="007654A1" w:rsidRPr="0017015D" w:rsidRDefault="007654A1" w:rsidP="007654A1">
      <w:pPr>
        <w:pStyle w:val="3"/>
        <w:rPr>
          <w:lang w:val="ru-RU"/>
        </w:rPr>
      </w:pPr>
      <w:bookmarkStart w:id="12" w:name="_Toc377102532"/>
      <w:bookmarkEnd w:id="12"/>
    </w:p>
    <w:p w:rsidR="007654A1" w:rsidRDefault="007654A1" w:rsidP="007654A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ленту по количеству «+1», добавляет в новый круг не всех отфильтрованных пользователей, случайно выбирает сохранение формулы в создании формулы и возвращается обратно, имеет активный токен.</w:t>
      </w:r>
    </w:p>
    <w:p w:rsidR="007654A1" w:rsidRDefault="007654A1" w:rsidP="007654A1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Основной поток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ленту и фильтровать по количеству «+1» больше 5.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Сохранение формулы. Пользователь случайно выбирает сохранение формулы и нажимает на кнопку «Вернуться». Система возвращает пользователя в составление формулы.</w:t>
      </w:r>
    </w:p>
    <w:p w:rsidR="007654A1" w:rsidRDefault="007654A1" w:rsidP="007654A1">
      <w:pPr>
        <w:pStyle w:val="af4"/>
        <w:numPr>
          <w:ilvl w:val="1"/>
          <w:numId w:val="21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3 человека. Пользователь создает новый круг «Мои +1» и добавляет туда 2 из 3 отфильтрованных пользователей.</w:t>
      </w:r>
    </w:p>
    <w:p w:rsidR="007654A1" w:rsidRDefault="007654A1" w:rsidP="007654A1">
      <w:pPr>
        <w:ind w:left="360"/>
        <w:rPr>
          <w:lang w:val="ru-RU"/>
        </w:rPr>
      </w:pPr>
    </w:p>
    <w:p w:rsidR="007654A1" w:rsidRPr="0017015D" w:rsidRDefault="007654A1" w:rsidP="007654A1">
      <w:pPr>
        <w:pStyle w:val="3"/>
        <w:rPr>
          <w:lang w:val="ru-RU"/>
        </w:rPr>
      </w:pPr>
      <w:bookmarkStart w:id="13" w:name="_Toc377102533"/>
      <w:bookmarkEnd w:id="13"/>
    </w:p>
    <w:p w:rsidR="007654A1" w:rsidRDefault="007654A1" w:rsidP="007654A1">
      <w:pPr>
        <w:rPr>
          <w:lang w:val="ru-RU"/>
        </w:rPr>
      </w:pPr>
      <w:r>
        <w:rPr>
          <w:lang w:val="ru-RU"/>
        </w:rPr>
        <w:t>Пользователь берет список пользователей из интернета, фильтрует все круги по количеству «+1», добавляет в новый круг не всех отфильтрованных пользователей, случайно выбирает сохранение результатов фильтрования и возвращается обратно в результаты фильтрования, имеет активный токен.</w:t>
      </w:r>
    </w:p>
    <w:p w:rsidR="007654A1" w:rsidRDefault="007654A1" w:rsidP="007654A1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Основной поток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загружает список пользователей из интернета.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>Составление формулы. Система предлагает пользователю настроить формулу фильтра. Пользователь выбирает фильтровать круги, выбирает все круги и фильтровать по количеству «+1» больше 15.</w:t>
      </w:r>
    </w:p>
    <w:p w:rsidR="007654A1" w:rsidRDefault="007654A1" w:rsidP="007654A1">
      <w:pPr>
        <w:pStyle w:val="af4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Результаты фильтра. Система выводит результаты фильтра, в котором представлены 57 человек. Пользователь случайно выбирает сохранение результатов фильтрования и нажимает «Вернуться». Система возвращает пользователя в результаты фильтрования. Пользователь выбирает 30 из 57 отфильтрованных пользователей и добавляет их в круг «Лучшие друзья». </w:t>
      </w:r>
    </w:p>
    <w:p w:rsidR="0055346E" w:rsidRPr="0017015D" w:rsidRDefault="0055346E" w:rsidP="0055346E">
      <w:pPr>
        <w:pStyle w:val="3"/>
        <w:rPr>
          <w:lang w:val="ru-RU"/>
        </w:rPr>
      </w:pPr>
      <w:bookmarkStart w:id="14" w:name="_Toc377102534"/>
      <w:bookmarkEnd w:id="14"/>
    </w:p>
    <w:p w:rsidR="007654A1" w:rsidRPr="007654A1" w:rsidRDefault="0055346E" w:rsidP="0055346E">
      <w:pPr>
        <w:rPr>
          <w:lang w:val="ru-RU"/>
        </w:rPr>
      </w:pPr>
      <w:r>
        <w:rPr>
          <w:lang w:val="ru-RU"/>
        </w:rPr>
        <w:t>Пользователь пытается загрузить список пользователей из интернета, не имея выхода в интернет.</w:t>
      </w:r>
    </w:p>
    <w:p w:rsidR="0055346E" w:rsidRDefault="0055346E" w:rsidP="0055346E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Основной поток</w:t>
      </w:r>
    </w:p>
    <w:p w:rsidR="0055346E" w:rsidRDefault="0055346E" w:rsidP="0055346E">
      <w:pPr>
        <w:pStyle w:val="af4"/>
        <w:numPr>
          <w:ilvl w:val="1"/>
          <w:numId w:val="23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не может взять список пользователей из интернета и выводит сообщение об ошибке пользователю. Система возвращает пользователя в выбор списка пользователей. Пользователь выходит из системы.</w:t>
      </w:r>
    </w:p>
    <w:p w:rsidR="0055346E" w:rsidRPr="0017015D" w:rsidRDefault="0055346E" w:rsidP="0055346E">
      <w:pPr>
        <w:pStyle w:val="3"/>
        <w:rPr>
          <w:lang w:val="ru-RU"/>
        </w:rPr>
      </w:pPr>
      <w:bookmarkStart w:id="15" w:name="_Toc377102535"/>
      <w:bookmarkEnd w:id="15"/>
    </w:p>
    <w:p w:rsidR="0055346E" w:rsidRPr="0055346E" w:rsidRDefault="0055346E" w:rsidP="0055346E">
      <w:pPr>
        <w:rPr>
          <w:lang w:val="ru-RU"/>
        </w:rPr>
      </w:pPr>
      <w:r>
        <w:rPr>
          <w:lang w:val="ru-RU"/>
        </w:rPr>
        <w:t xml:space="preserve">Пользователь пытается загрузить список пользователей из интернета, не имея выхода в интернет. Далее пользователь берет список пользователей из файла, фильтрует круги по последнему появлению в </w:t>
      </w:r>
      <w:r>
        <w:t>Google</w:t>
      </w:r>
      <w:r w:rsidRPr="0055346E">
        <w:rPr>
          <w:lang w:val="ru-RU"/>
        </w:rPr>
        <w:t>+</w:t>
      </w:r>
      <w:r>
        <w:rPr>
          <w:lang w:val="ru-RU"/>
        </w:rPr>
        <w:t>, сохраняет результаты фильтра в отдельный файл.</w:t>
      </w:r>
    </w:p>
    <w:p w:rsidR="0055346E" w:rsidRDefault="0055346E" w:rsidP="0055346E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Основной поток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Выбор списка пользователей. При запуске система предлагает пользователю выбрать, откуда он возьмет список пользователей: из интернета или из файла, или использовать уже отфильтрованный список пользователей. Пользователь выбирает брать список пользователей из интернета. Система не может взять список пользователей из интернета и выводит сообщение об ошибке пользователю. Система возвращает пользователя в выбор списка пользователей. Пользователь берет список пользователей из файла.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Составление формулы. Система предлагает пользователю настроить формулу фильтра. Пользователь выбирает фильтровать круги, выбирает все круги и фильтровать по последнему появлению в </w:t>
      </w:r>
      <w:r>
        <w:t>Google</w:t>
      </w:r>
      <w:r w:rsidRPr="0055346E">
        <w:rPr>
          <w:lang w:val="ru-RU"/>
        </w:rPr>
        <w:t xml:space="preserve">+ </w:t>
      </w:r>
      <w:r>
        <w:rPr>
          <w:lang w:val="ru-RU"/>
        </w:rPr>
        <w:t>более 2 месяцев.</w:t>
      </w:r>
    </w:p>
    <w:p w:rsidR="0055346E" w:rsidRDefault="0055346E" w:rsidP="0055346E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Результаты фильтра. Система выводит результаты фильтра, в котором представлены 100 человек. Пользователь сохраняет результаты фильтра в отдельный файл и выходит из системы.</w:t>
      </w:r>
    </w:p>
    <w:p w:rsidR="001776E1" w:rsidRPr="001776E1" w:rsidRDefault="001776E1" w:rsidP="001776E1">
      <w:pPr>
        <w:ind w:left="360"/>
        <w:rPr>
          <w:lang w:val="ru-RU"/>
        </w:rPr>
      </w:pPr>
    </w:p>
    <w:p w:rsidR="00EB1E38" w:rsidRPr="00950A3C" w:rsidRDefault="00EB1E38" w:rsidP="00950A3C">
      <w:pPr>
        <w:rPr>
          <w:lang w:val="ru-RU"/>
        </w:rPr>
      </w:pPr>
    </w:p>
    <w:p w:rsidR="0055346E" w:rsidRDefault="0055346E" w:rsidP="0055346E">
      <w:pPr>
        <w:pStyle w:val="1"/>
        <w:spacing w:before="100" w:beforeAutospacing="1"/>
        <w:ind w:left="431" w:hanging="431"/>
        <w:rPr>
          <w:lang w:val="ru-RU"/>
        </w:rPr>
      </w:pPr>
      <w:bookmarkStart w:id="16" w:name="_Toc377102536"/>
      <w:r>
        <w:rPr>
          <w:lang w:val="ru-RU"/>
        </w:rPr>
        <w:t>Список литературы</w:t>
      </w:r>
      <w:bookmarkEnd w:id="16"/>
    </w:p>
    <w:bookmarkStart w:id="17" w:name="_Ref377102121"/>
    <w:p w:rsidR="000D785B" w:rsidRPr="00A837B2" w:rsidRDefault="000D785B" w:rsidP="000D785B">
      <w:pPr>
        <w:pStyle w:val="2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"https://github.com/yuri-vashchenko/CircleFilter/blob/master/docs/requirements/Glossary.docx" </w:instrText>
      </w:r>
      <w:r>
        <w:rPr>
          <w:lang w:val="ru-RU"/>
        </w:rPr>
      </w:r>
      <w:r>
        <w:rPr>
          <w:lang w:val="ru-RU"/>
        </w:rPr>
        <w:fldChar w:fldCharType="separate"/>
      </w:r>
      <w:bookmarkStart w:id="18" w:name="_Ref377102482"/>
      <w:bookmarkStart w:id="19" w:name="_Toc377102537"/>
      <w:r w:rsidRPr="000D785B">
        <w:rPr>
          <w:rStyle w:val="afb"/>
          <w:lang w:val="ru-RU"/>
        </w:rPr>
        <w:t>Глосса</w:t>
      </w:r>
      <w:r w:rsidRPr="000D785B">
        <w:rPr>
          <w:rStyle w:val="afb"/>
          <w:lang w:val="ru-RU"/>
        </w:rPr>
        <w:t>р</w:t>
      </w:r>
      <w:r w:rsidRPr="000D785B">
        <w:rPr>
          <w:rStyle w:val="afb"/>
          <w:lang w:val="ru-RU"/>
        </w:rPr>
        <w:t>и</w:t>
      </w:r>
      <w:r w:rsidRPr="000D785B">
        <w:rPr>
          <w:rStyle w:val="afb"/>
          <w:lang w:val="ru-RU"/>
        </w:rPr>
        <w:t>й</w:t>
      </w:r>
      <w:bookmarkEnd w:id="17"/>
      <w:bookmarkEnd w:id="18"/>
      <w:bookmarkEnd w:id="19"/>
      <w:r>
        <w:rPr>
          <w:lang w:val="ru-RU"/>
        </w:rPr>
        <w:fldChar w:fldCharType="end"/>
      </w:r>
    </w:p>
    <w:p w:rsidR="00C97956" w:rsidRPr="00C97956" w:rsidRDefault="00C97956" w:rsidP="00C97956">
      <w:pPr>
        <w:rPr>
          <w:lang w:val="ru-RU"/>
        </w:rPr>
      </w:pPr>
    </w:p>
    <w:sectPr w:rsidR="00C97956" w:rsidRPr="00C97956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DD" w:rsidRDefault="00B628DD" w:rsidP="007732EC">
      <w:pPr>
        <w:spacing w:after="0" w:line="240" w:lineRule="auto"/>
      </w:pPr>
      <w:r>
        <w:separator/>
      </w:r>
    </w:p>
  </w:endnote>
  <w:endnote w:type="continuationSeparator" w:id="0">
    <w:p w:rsidR="00B628DD" w:rsidRDefault="00B628DD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DD" w:rsidRDefault="00B628DD" w:rsidP="007732EC">
      <w:pPr>
        <w:spacing w:after="0" w:line="240" w:lineRule="auto"/>
      </w:pPr>
      <w:r>
        <w:separator/>
      </w:r>
    </w:p>
  </w:footnote>
  <w:footnote w:type="continuationSeparator" w:id="0">
    <w:p w:rsidR="00B628DD" w:rsidRDefault="00B628DD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0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2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4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3A3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D153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B8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21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264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29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954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9E7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6"/>
  </w:num>
  <w:num w:numId="20">
    <w:abstractNumId w:val="1"/>
  </w:num>
  <w:num w:numId="21">
    <w:abstractNumId w:val="8"/>
  </w:num>
  <w:num w:numId="22">
    <w:abstractNumId w:val="0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0D785B"/>
    <w:rsid w:val="0012409E"/>
    <w:rsid w:val="001666A5"/>
    <w:rsid w:val="0017015D"/>
    <w:rsid w:val="001776E1"/>
    <w:rsid w:val="001A6F87"/>
    <w:rsid w:val="001B08AF"/>
    <w:rsid w:val="001D5913"/>
    <w:rsid w:val="001E1D82"/>
    <w:rsid w:val="0027077A"/>
    <w:rsid w:val="00324540"/>
    <w:rsid w:val="003321DD"/>
    <w:rsid w:val="0036704E"/>
    <w:rsid w:val="0037498D"/>
    <w:rsid w:val="003C1E12"/>
    <w:rsid w:val="003D5875"/>
    <w:rsid w:val="003F54FD"/>
    <w:rsid w:val="004071EC"/>
    <w:rsid w:val="00442A94"/>
    <w:rsid w:val="00464C5F"/>
    <w:rsid w:val="00480697"/>
    <w:rsid w:val="00492CF9"/>
    <w:rsid w:val="004A792F"/>
    <w:rsid w:val="00512C88"/>
    <w:rsid w:val="00552E53"/>
    <w:rsid w:val="0055346E"/>
    <w:rsid w:val="005911AA"/>
    <w:rsid w:val="005D4744"/>
    <w:rsid w:val="00626B70"/>
    <w:rsid w:val="006438AB"/>
    <w:rsid w:val="00655E70"/>
    <w:rsid w:val="00706A9D"/>
    <w:rsid w:val="00727B7A"/>
    <w:rsid w:val="00742BBD"/>
    <w:rsid w:val="007654A1"/>
    <w:rsid w:val="007732EC"/>
    <w:rsid w:val="0078291E"/>
    <w:rsid w:val="008C783D"/>
    <w:rsid w:val="00935487"/>
    <w:rsid w:val="00950A3C"/>
    <w:rsid w:val="00A164DB"/>
    <w:rsid w:val="00A47769"/>
    <w:rsid w:val="00A65B30"/>
    <w:rsid w:val="00A837B2"/>
    <w:rsid w:val="00B10B41"/>
    <w:rsid w:val="00B628DD"/>
    <w:rsid w:val="00B71A09"/>
    <w:rsid w:val="00BA2C6C"/>
    <w:rsid w:val="00BD3E37"/>
    <w:rsid w:val="00BF77F0"/>
    <w:rsid w:val="00C45A03"/>
    <w:rsid w:val="00C96BC3"/>
    <w:rsid w:val="00C97956"/>
    <w:rsid w:val="00CB2548"/>
    <w:rsid w:val="00CD2EE0"/>
    <w:rsid w:val="00CE4FBB"/>
    <w:rsid w:val="00D11F77"/>
    <w:rsid w:val="00D2325A"/>
    <w:rsid w:val="00D40723"/>
    <w:rsid w:val="00D738E3"/>
    <w:rsid w:val="00D93AFB"/>
    <w:rsid w:val="00DF3A2C"/>
    <w:rsid w:val="00E03FDC"/>
    <w:rsid w:val="00E34324"/>
    <w:rsid w:val="00EB1E38"/>
    <w:rsid w:val="00EC4DF0"/>
    <w:rsid w:val="00E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paragraph" w:styleId="afc">
    <w:name w:val="endnote text"/>
    <w:basedOn w:val="a"/>
    <w:link w:val="afd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3D5875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3D5875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3D5875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3D5875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3D5875"/>
    <w:rPr>
      <w:vertAlign w:val="superscript"/>
    </w:rPr>
  </w:style>
  <w:style w:type="character" w:styleId="aff2">
    <w:name w:val="FollowedHyperlink"/>
    <w:basedOn w:val="a0"/>
    <w:uiPriority w:val="99"/>
    <w:semiHidden/>
    <w:unhideWhenUsed/>
    <w:rsid w:val="000D785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Гло</b:Tag>
    <b:SourceType>DocumentFromInternetSite</b:SourceType>
    <b:Guid>{2B470F28-715A-4302-8A87-B964A98FD09F}</b:Guid>
    <b:Title>Глоссарий</b:Title>
    <b:InternetSiteTitle>www.github.com</b:InternetSiteTitle>
    <b:URL>https://github.com/yuri-vashchenko/CircleFilter/blob/master/docs/requirements/Glossary.docx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03154-D3F3-446E-A57D-414B912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519</TotalTime>
  <Pages>8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Use-cases</vt:lpstr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</dc:title>
  <dc:subject>Студент (ы) группы с8404: </dc:subject>
  <dc:creator>Марченко Данил Леонидович</dc:creator>
  <cp:keywords/>
  <cp:lastModifiedBy>Данил</cp:lastModifiedBy>
  <cp:revision>15</cp:revision>
  <cp:lastPrinted>2013-09-26T15:24:00Z</cp:lastPrinted>
  <dcterms:created xsi:type="dcterms:W3CDTF">2013-09-26T14:32:00Z</dcterms:created>
  <dcterms:modified xsi:type="dcterms:W3CDTF">2014-01-09T21:33:00Z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