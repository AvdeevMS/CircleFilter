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46" w:rsidRDefault="00633B08" w:rsidP="00784D46">
      <w:pPr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7C26D9" wp14:editId="19EB2CAC">
                <wp:simplePos x="0" y="0"/>
                <wp:positionH relativeFrom="margin">
                  <wp:posOffset>-428625</wp:posOffset>
                </wp:positionH>
                <wp:positionV relativeFrom="paragraph">
                  <wp:posOffset>-118745</wp:posOffset>
                </wp:positionV>
                <wp:extent cx="7096125" cy="140462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633B08" w:rsidRPr="005D4744" w:rsidRDefault="00633B08" w:rsidP="00633B08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633B08" w:rsidRPr="005D4744" w:rsidRDefault="00633B08" w:rsidP="00633B08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633B08" w:rsidRPr="005D4744" w:rsidRDefault="00633B08" w:rsidP="00633B08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633B08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3B08" w:rsidRPr="005D4744" w:rsidRDefault="00633B08" w:rsidP="00862DE3">
                                  <w:pPr>
                                    <w:widowControl w:val="0"/>
                                    <w:ind w:firstLine="743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633B08" w:rsidRPr="005D4744" w:rsidRDefault="00633B08" w:rsidP="00633B08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633B08" w:rsidRPr="005D4744" w:rsidRDefault="00633B08" w:rsidP="00633B0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75pt;margin-top:-9.35pt;width:55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" stroked="f">
                <v:textbox style="mso-fit-shape-to-text:t">
                  <w:txbxContent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633B08" w:rsidRPr="005D4744" w:rsidRDefault="00633B08" w:rsidP="00633B08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633B08" w:rsidRPr="005D4744" w:rsidRDefault="00633B08" w:rsidP="00633B08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633B08" w:rsidRPr="005D4744" w:rsidRDefault="00633B08" w:rsidP="00633B08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633B08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3B08" w:rsidRPr="005D4744" w:rsidRDefault="00633B08" w:rsidP="00862DE3">
                            <w:pPr>
                              <w:widowControl w:val="0"/>
                              <w:ind w:firstLine="743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633B08" w:rsidRPr="005D4744" w:rsidRDefault="00633B08" w:rsidP="00633B08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633B08" w:rsidRPr="005D4744" w:rsidRDefault="00633B08" w:rsidP="00633B0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3B08" w:rsidRDefault="00633B08" w:rsidP="00784D46">
      <w:pPr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0B809DC2" wp14:editId="6030D71E">
                <wp:simplePos x="0" y="0"/>
                <wp:positionH relativeFrom="margin">
                  <wp:posOffset>313055</wp:posOffset>
                </wp:positionH>
                <wp:positionV relativeFrom="page">
                  <wp:posOffset>4580890</wp:posOffset>
                </wp:positionV>
                <wp:extent cx="5622290" cy="4081780"/>
                <wp:effectExtent l="0" t="0" r="0" b="1397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08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B08" w:rsidRPr="00442A94" w:rsidRDefault="00E85B98" w:rsidP="00633B08">
                            <w:pPr>
                              <w:pStyle w:val="af2"/>
                              <w:spacing w:before="40" w:after="560" w:line="216" w:lineRule="auto"/>
                              <w:rPr>
                                <w:color w:val="F07F09" w:themeColor="accent1"/>
                                <w:sz w:val="72"/>
                                <w:szCs w:val="72"/>
                                <w:lang w:val="ru-RU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96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3B08">
                                  <w:rPr>
                                    <w:color w:val="000000" w:themeColor="text1"/>
                                    <w:sz w:val="96"/>
                                    <w:szCs w:val="72"/>
                                    <w:lang w:val="ru-RU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Маркетинговые        требования                  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30243C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3B08" w:rsidRPr="00442A94" w:rsidRDefault="00633B08" w:rsidP="00633B08">
                                <w:pPr>
                                  <w:pStyle w:val="af2"/>
                                  <w:spacing w:before="40" w:after="40"/>
                                  <w:rPr>
                                    <w:caps/>
                                    <w:color w:val="30243C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Студенты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604878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3B08" w:rsidRPr="00B6346F" w:rsidRDefault="00633B08" w:rsidP="00633B08">
                                <w:pPr>
                                  <w:pStyle w:val="af2"/>
                                  <w:spacing w:before="80" w:after="40"/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Бондаренко т, Лось р.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24.65pt;margin-top:360.7pt;width:442.7pt;height:321.4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" filled="f" stroked="f" strokeweight=".5pt">
                <v:textbox inset="0,0,0,0">
                  <w:txbxContent>
                    <w:p w:rsidR="00633B08" w:rsidRPr="00442A94" w:rsidRDefault="00633B08" w:rsidP="00633B08">
                      <w:pPr>
                        <w:pStyle w:val="af2"/>
                        <w:spacing w:before="40" w:after="560" w:line="216" w:lineRule="auto"/>
                        <w:rPr>
                          <w:color w:val="F07F09" w:themeColor="accent1"/>
                          <w:sz w:val="72"/>
                          <w:szCs w:val="72"/>
                          <w:lang w:val="ru-RU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96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000000" w:themeColor="text1"/>
                              <w:sz w:val="96"/>
                              <w:szCs w:val="72"/>
                              <w:lang w:val="ru-RU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Маркетинговые        требования                   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30243C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33B08" w:rsidRPr="00442A94" w:rsidRDefault="00633B08" w:rsidP="00633B08">
                          <w:pPr>
                            <w:pStyle w:val="af2"/>
                            <w:spacing w:before="40" w:after="40"/>
                            <w:rPr>
                              <w:caps/>
                              <w:color w:val="30243C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Студенты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604878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33B08" w:rsidRPr="00B6346F" w:rsidRDefault="00633B08" w:rsidP="00633B08">
                          <w:pPr>
                            <w:pStyle w:val="af2"/>
                            <w:spacing w:before="80" w:after="40"/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  <w:lang w:val="ru-RU"/>
                            </w:rPr>
                            <w:t>Бондаренко т, Лось р.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633B08" w:rsidRPr="00784D46" w:rsidRDefault="00633B08" w:rsidP="00633B08">
      <w:pPr>
        <w:jc w:val="center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DD2C1" wp14:editId="5FBAE29E">
                <wp:simplePos x="0" y="0"/>
                <wp:positionH relativeFrom="margin">
                  <wp:posOffset>5648960</wp:posOffset>
                </wp:positionH>
                <wp:positionV relativeFrom="page">
                  <wp:posOffset>9071509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24"/>
                              </w:rPr>
                              <w:alias w:val="Год"/>
                              <w:tag w:val=""/>
                              <w:id w:val="-41948763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B08" w:rsidRPr="00633B08" w:rsidRDefault="00633B08" w:rsidP="00633B08">
                                <w:pPr>
                                  <w:pStyle w:val="af2"/>
                                  <w:ind w:left="-426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  <w:lang w:val="ru-RU"/>
                                  </w:rPr>
                                  <w:t xml:space="preserve">     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4.3pt;width:46.5pt;height:20.5pt;z-index:25166336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" fillcolor="black [3213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24"/>
                        </w:rPr>
                        <w:alias w:val="Год"/>
                        <w:tag w:val=""/>
                        <w:id w:val="-41948763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:rsidR="00633B08" w:rsidRPr="00633B08" w:rsidRDefault="00633B08" w:rsidP="00633B08">
                          <w:pPr>
                            <w:pStyle w:val="af2"/>
                            <w:ind w:left="-426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24"/>
                              <w:lang w:val="ru-RU"/>
                            </w:rPr>
                            <w:t xml:space="preserve">     2013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784D46" w:rsidRPr="005D4744" w:rsidTr="00784D4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784D46" w:rsidRPr="00784D46" w:rsidRDefault="00784D46" w:rsidP="00784D46">
            <w:pPr>
              <w:widowControl w:val="0"/>
              <w:rPr>
                <w:sz w:val="32"/>
                <w:szCs w:val="28"/>
                <w:lang w:val="ru-RU"/>
              </w:rPr>
            </w:pPr>
          </w:p>
        </w:tc>
      </w:tr>
    </w:tbl>
    <w:p w:rsidR="00E847F5" w:rsidRDefault="00E847F5" w:rsidP="00E847F5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Введение</w:t>
      </w:r>
    </w:p>
    <w:p w:rsidR="00E847F5" w:rsidRDefault="00E847F5" w:rsidP="00E847F5">
      <w:pPr>
        <w:rPr>
          <w:lang w:val="ru-RU"/>
        </w:rPr>
      </w:pPr>
      <w:r w:rsidRPr="00036438">
        <w:rPr>
          <w:lang w:val="ru-RU"/>
        </w:rPr>
        <w:t xml:space="preserve">Цель </w:t>
      </w:r>
      <w:r>
        <w:rPr>
          <w:lang w:val="ru-RU"/>
        </w:rPr>
        <w:t>проекта</w:t>
      </w:r>
      <w:r w:rsidR="00784D46">
        <w:rPr>
          <w:lang w:val="ru-RU"/>
        </w:rPr>
        <w:t>: разработать плагин</w:t>
      </w:r>
      <w:r w:rsidRPr="00036438">
        <w:rPr>
          <w:lang w:val="ru-RU"/>
        </w:rPr>
        <w:t xml:space="preserve">, </w:t>
      </w:r>
      <w:proofErr w:type="gramStart"/>
      <w:r>
        <w:rPr>
          <w:lang w:val="ru-RU"/>
        </w:rPr>
        <w:t>отфильтровывающий</w:t>
      </w:r>
      <w:proofErr w:type="gramEnd"/>
      <w:r>
        <w:rPr>
          <w:lang w:val="ru-RU"/>
        </w:rPr>
        <w:t xml:space="preserve"> людей из кругов</w:t>
      </w:r>
      <w:r w:rsidRPr="00036438">
        <w:rPr>
          <w:lang w:val="ru-RU"/>
        </w:rPr>
        <w:t xml:space="preserve"> в социальной сети </w:t>
      </w:r>
      <w:r w:rsidRPr="00036438">
        <w:t>Google</w:t>
      </w:r>
      <w:r w:rsidRPr="00036438">
        <w:rPr>
          <w:lang w:val="ru-RU"/>
        </w:rPr>
        <w:t>+ по заданным критериям.</w:t>
      </w:r>
    </w:p>
    <w:p w:rsidR="00E847F5" w:rsidRDefault="00E847F5" w:rsidP="00E847F5">
      <w:pPr>
        <w:rPr>
          <w:lang w:val="ru-RU"/>
        </w:rPr>
      </w:pPr>
      <w:r w:rsidRPr="00036438">
        <w:t>Google</w:t>
      </w:r>
      <w:r w:rsidRPr="00036438">
        <w:rPr>
          <w:lang w:val="ru-RU"/>
        </w:rPr>
        <w:t>+</w:t>
      </w:r>
      <w:r>
        <w:rPr>
          <w:lang w:val="ru-RU"/>
        </w:rPr>
        <w:t xml:space="preserve"> - проект социальной сети от компании </w:t>
      </w:r>
      <w:r w:rsidRPr="00036438">
        <w:t>Google</w:t>
      </w:r>
      <w:r>
        <w:rPr>
          <w:lang w:val="ru-RU"/>
        </w:rPr>
        <w:t xml:space="preserve">. Сервис предоставляет возможность общения через Интернет с помощью специальных компонентов: Круги, Темы, </w:t>
      </w:r>
      <w:proofErr w:type="spellStart"/>
      <w:r>
        <w:rPr>
          <w:lang w:val="ru-RU"/>
        </w:rPr>
        <w:t>ВидеоВстречи</w:t>
      </w:r>
      <w:proofErr w:type="spellEnd"/>
      <w:r>
        <w:rPr>
          <w:lang w:val="ru-RU"/>
        </w:rPr>
        <w:t xml:space="preserve">, Мобильная версия. </w:t>
      </w:r>
      <w:r w:rsidR="00376305">
        <w:rPr>
          <w:lang w:val="ru-RU"/>
        </w:rPr>
        <w:t xml:space="preserve"> </w:t>
      </w:r>
    </w:p>
    <w:p w:rsidR="00F25C34" w:rsidRPr="00F25C34" w:rsidRDefault="00F25C34" w:rsidP="00F25C34">
      <w:pPr>
        <w:rPr>
          <w:lang w:val="ru-RU"/>
        </w:rPr>
      </w:pPr>
      <w:r w:rsidRPr="00F25C34">
        <w:rPr>
          <w:rFonts w:cs="Arial"/>
          <w:color w:val="000000"/>
          <w:shd w:val="clear" w:color="auto" w:fill="FFFFFF"/>
          <w:lang w:val="ru-RU"/>
        </w:rPr>
        <w:t xml:space="preserve">В основе работы </w:t>
      </w:r>
      <w:r>
        <w:rPr>
          <w:rFonts w:cs="Arial"/>
          <w:color w:val="000000"/>
          <w:shd w:val="clear" w:color="auto" w:fill="FFFFFF"/>
        </w:rPr>
        <w:t>Google</w:t>
      </w:r>
      <w:r w:rsidRPr="00F25C34">
        <w:rPr>
          <w:rFonts w:cs="Arial"/>
          <w:color w:val="000000"/>
          <w:shd w:val="clear" w:color="auto" w:fill="FFFFFF"/>
          <w:lang w:val="ru-RU"/>
        </w:rPr>
        <w:t>+ лежит концепция кругов, благодаря которым человек и регулирует своё общение. Пользователь может создавать неограниченное количество кругов, включая в них своих знакомых. Любой знакомый может быть в нескольких кругах одновременно.  Именно на основе кругов пользователь делится контентом, определяя, какой круг будет иметь доступ к информации, а какой нет. Весь обмен пользовательскими материалами идёт в специальной ленте, в которой можно следить за обновлениями участников кругов, публикующих сообщения, фотографии, ссылки и видео.</w:t>
      </w:r>
    </w:p>
    <w:p w:rsidR="00245A45" w:rsidRPr="00E847F5" w:rsidRDefault="00245A45" w:rsidP="00E847F5">
      <w:pPr>
        <w:rPr>
          <w:lang w:val="ru-RU"/>
        </w:rPr>
      </w:pPr>
    </w:p>
    <w:p w:rsidR="00C81CE8" w:rsidRPr="0033667A" w:rsidRDefault="00C81CE8" w:rsidP="000F623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>Маркетинговые требования</w:t>
      </w:r>
    </w:p>
    <w:p w:rsidR="00C81CE8" w:rsidRPr="00F27A74" w:rsidRDefault="00C81CE8" w:rsidP="00C81CE8">
      <w:pPr>
        <w:rPr>
          <w:rFonts w:cs="Arial"/>
          <w:color w:val="000000"/>
          <w:shd w:val="clear" w:color="auto" w:fill="FFFFFF"/>
          <w:lang w:val="ru-RU"/>
        </w:rPr>
      </w:pPr>
    </w:p>
    <w:p w:rsidR="00C81CE8" w:rsidRPr="00C81CE8" w:rsidRDefault="00C81CE8" w:rsidP="00C81CE8">
      <w:pPr>
        <w:rPr>
          <w:rFonts w:cs="Arial"/>
          <w:b/>
          <w:color w:val="000000"/>
          <w:shd w:val="clear" w:color="auto" w:fill="FFFFFF"/>
          <w:lang w:val="ru-RU"/>
        </w:rPr>
      </w:pPr>
      <w:r w:rsidRPr="00C81CE8">
        <w:rPr>
          <w:rFonts w:cs="Arial"/>
          <w:b/>
          <w:color w:val="000000"/>
          <w:shd w:val="clear" w:color="auto" w:fill="FFFFFF"/>
        </w:rPr>
        <w:t>M</w:t>
      </w:r>
      <w:r w:rsidRPr="00C81CE8">
        <w:rPr>
          <w:rFonts w:cs="Arial"/>
          <w:b/>
          <w:color w:val="000000"/>
          <w:shd w:val="clear" w:color="auto" w:fill="FFFFFF"/>
          <w:lang w:val="ru-RU"/>
        </w:rPr>
        <w:t>_</w:t>
      </w:r>
      <w:proofErr w:type="spellStart"/>
      <w:r w:rsidRPr="00C81CE8">
        <w:rPr>
          <w:rFonts w:cs="Arial"/>
          <w:b/>
          <w:color w:val="000000"/>
          <w:shd w:val="clear" w:color="auto" w:fill="FFFFFF"/>
        </w:rPr>
        <w:t>Req</w:t>
      </w:r>
      <w:proofErr w:type="spellEnd"/>
      <w:r w:rsidRPr="00C81CE8">
        <w:rPr>
          <w:rFonts w:cs="Arial"/>
          <w:b/>
          <w:color w:val="000000"/>
          <w:shd w:val="clear" w:color="auto" w:fill="FFFFFF"/>
          <w:lang w:val="ru-RU"/>
        </w:rPr>
        <w:t>_001</w:t>
      </w:r>
    </w:p>
    <w:p w:rsidR="00C81CE8" w:rsidRPr="00E847F5" w:rsidRDefault="00C81CE8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Система должна быть представлена для пользователей, как </w:t>
      </w:r>
      <w:r w:rsidR="00E847F5">
        <w:rPr>
          <w:lang w:val="ru-RU"/>
        </w:rPr>
        <w:t xml:space="preserve">плагин к браузеру </w:t>
      </w:r>
      <w:r w:rsidR="00E847F5">
        <w:t>Google</w:t>
      </w:r>
      <w:r w:rsidR="00E847F5" w:rsidRPr="00E847F5">
        <w:rPr>
          <w:lang w:val="ru-RU"/>
        </w:rPr>
        <w:t xml:space="preserve"> </w:t>
      </w:r>
      <w:r w:rsidR="00E847F5">
        <w:t>Chrom</w:t>
      </w:r>
      <w:r w:rsidR="00AA186E">
        <w:t>e</w:t>
      </w:r>
      <w:r w:rsidR="00E847F5" w:rsidRPr="00E847F5">
        <w:rPr>
          <w:lang w:val="ru-RU"/>
        </w:rPr>
        <w:t>.</w:t>
      </w:r>
    </w:p>
    <w:p w:rsidR="00C81CE8" w:rsidRP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Pr="00C81CE8">
        <w:rPr>
          <w:b/>
          <w:lang w:val="ru-RU"/>
        </w:rPr>
        <w:t>_002</w:t>
      </w:r>
    </w:p>
    <w:p w:rsidR="00C81CE8" w:rsidRPr="00E847F5" w:rsidRDefault="00E847F5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Чтобы воспользоваться системой пользователь должен быть авторизован в </w:t>
      </w:r>
      <w:r>
        <w:t>Google</w:t>
      </w:r>
      <w:r w:rsidRPr="00E847F5">
        <w:rPr>
          <w:lang w:val="ru-RU"/>
        </w:rPr>
        <w:t>+.</w:t>
      </w:r>
    </w:p>
    <w:p w:rsidR="00D057AB" w:rsidRDefault="00D057AB" w:rsidP="00C81CE8">
      <w:pPr>
        <w:spacing w:after="200" w:line="276" w:lineRule="auto"/>
        <w:jc w:val="left"/>
        <w:rPr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>
        <w:rPr>
          <w:b/>
          <w:lang w:val="ru-RU"/>
        </w:rPr>
        <w:t>_003</w:t>
      </w:r>
    </w:p>
    <w:p w:rsidR="00456F0D" w:rsidRPr="00C81CE8" w:rsidRDefault="00456F0D" w:rsidP="00456F0D">
      <w:pPr>
        <w:spacing w:after="200" w:line="276" w:lineRule="auto"/>
        <w:jc w:val="left"/>
        <w:rPr>
          <w:b/>
          <w:lang w:val="ru-RU"/>
        </w:rPr>
      </w:pPr>
      <w:r>
        <w:rPr>
          <w:lang w:val="ru-RU"/>
        </w:rPr>
        <w:t xml:space="preserve">Система должна отображать все круги пользователя в центральном блоке на странице. Каждый круг – это пиктограмма с подписью. Подпись состоит из названия круга и количества человек в нем. </w:t>
      </w:r>
    </w:p>
    <w:p w:rsidR="00456F0D" w:rsidRDefault="00456F0D" w:rsidP="00456F0D">
      <w:pPr>
        <w:spacing w:after="200" w:line="276" w:lineRule="auto"/>
        <w:jc w:val="left"/>
        <w:rPr>
          <w:lang w:val="ru-RU"/>
        </w:rPr>
      </w:pPr>
    </w:p>
    <w:p w:rsidR="00456F0D" w:rsidRDefault="00456F0D" w:rsidP="00456F0D">
      <w:pPr>
        <w:spacing w:after="200" w:line="276" w:lineRule="auto"/>
        <w:jc w:val="left"/>
        <w:rPr>
          <w:lang w:val="ru-RU"/>
        </w:rPr>
      </w:pPr>
    </w:p>
    <w:p w:rsidR="00456F0D" w:rsidRDefault="00456F0D" w:rsidP="00456F0D">
      <w:pPr>
        <w:spacing w:after="200" w:line="276" w:lineRule="auto"/>
        <w:jc w:val="left"/>
        <w:rPr>
          <w:lang w:val="ru-RU"/>
        </w:rPr>
      </w:pPr>
    </w:p>
    <w:p w:rsidR="00456F0D" w:rsidRDefault="00456F0D" w:rsidP="00456F0D">
      <w:pPr>
        <w:spacing w:after="200" w:line="276" w:lineRule="auto"/>
        <w:jc w:val="left"/>
        <w:rPr>
          <w:lang w:val="ru-RU"/>
        </w:rPr>
      </w:pP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lastRenderedPageBreak/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="00D057AB">
        <w:rPr>
          <w:b/>
          <w:lang w:val="ru-RU"/>
        </w:rPr>
        <w:t>_004</w:t>
      </w:r>
    </w:p>
    <w:p w:rsidR="00456F0D" w:rsidRPr="00456F0D" w:rsidRDefault="00456F0D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Система должна предоставить возможность пользователю выбрать один или несколько кругов для фильтрования.</w:t>
      </w:r>
    </w:p>
    <w:p w:rsidR="00D057AB" w:rsidRDefault="00C81CE8" w:rsidP="00C81CE8">
      <w:pPr>
        <w:spacing w:after="200" w:line="276" w:lineRule="auto"/>
        <w:jc w:val="left"/>
        <w:rPr>
          <w:b/>
          <w:lang w:val="ru-RU"/>
        </w:rPr>
      </w:pPr>
      <w:r w:rsidRPr="00C81CE8">
        <w:rPr>
          <w:b/>
        </w:rPr>
        <w:t>M</w:t>
      </w:r>
      <w:r w:rsidRPr="00C81CE8">
        <w:rPr>
          <w:b/>
          <w:lang w:val="ru-RU"/>
        </w:rPr>
        <w:t>_</w:t>
      </w:r>
      <w:proofErr w:type="spellStart"/>
      <w:r w:rsidRPr="00C81CE8">
        <w:rPr>
          <w:b/>
        </w:rPr>
        <w:t>Req</w:t>
      </w:r>
      <w:proofErr w:type="spellEnd"/>
      <w:r w:rsidR="00D057AB">
        <w:rPr>
          <w:b/>
          <w:lang w:val="ru-RU"/>
        </w:rPr>
        <w:t>_005</w:t>
      </w:r>
    </w:p>
    <w:p w:rsidR="00456F0D" w:rsidRPr="00456F0D" w:rsidRDefault="00456F0D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Система должна предоставить возможность пользователю выбрать один или несколько фильтров. Для каждого выбранного фильтра пользователь должен задать его параметры. </w:t>
      </w: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 w:rsidR="00D057AB">
        <w:rPr>
          <w:b/>
          <w:lang w:val="ru-RU"/>
        </w:rPr>
        <w:t>_006</w:t>
      </w:r>
    </w:p>
    <w:p w:rsidR="00456F0D" w:rsidRDefault="00456F0D" w:rsidP="00456F0D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Фильтры должны быть следующие:</w:t>
      </w:r>
    </w:p>
    <w:p w:rsidR="00456F0D" w:rsidRPr="009346EA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По активности </w:t>
      </w:r>
      <w:r>
        <w:rPr>
          <w:lang w:val="ru-RU"/>
        </w:rPr>
        <w:t>(Параметр:</w:t>
      </w:r>
      <w:r>
        <w:rPr>
          <w:lang w:val="ru-RU"/>
        </w:rPr>
        <w:t xml:space="preserve"> диапазон)</w:t>
      </w:r>
    </w:p>
    <w:p w:rsidR="00456F0D" w:rsidRPr="00D14867" w:rsidRDefault="00456F0D" w:rsidP="00456F0D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 w:rsidRPr="00D14867">
        <w:rPr>
          <w:lang w:val="ru-RU"/>
        </w:rPr>
        <w:t>Среднее количество +1 на одну запись</w:t>
      </w:r>
      <w:r>
        <w:rPr>
          <w:lang w:val="ru-RU"/>
        </w:rPr>
        <w:t xml:space="preserve"> </w:t>
      </w:r>
    </w:p>
    <w:p w:rsidR="00456F0D" w:rsidRDefault="00456F0D" w:rsidP="00456F0D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Среднее количество постов на одну запись </w:t>
      </w:r>
    </w:p>
    <w:p w:rsidR="00456F0D" w:rsidRDefault="00456F0D" w:rsidP="00456F0D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Среднее количество комментариев на одну запись </w:t>
      </w:r>
    </w:p>
    <w:p w:rsidR="00456F0D" w:rsidRDefault="00456F0D" w:rsidP="00456F0D">
      <w:pPr>
        <w:pStyle w:val="af4"/>
        <w:numPr>
          <w:ilvl w:val="0"/>
          <w:numId w:val="27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 xml:space="preserve">Среднее количество </w:t>
      </w:r>
      <w:proofErr w:type="spellStart"/>
      <w:r>
        <w:rPr>
          <w:lang w:val="ru-RU"/>
        </w:rPr>
        <w:t>репостов</w:t>
      </w:r>
      <w:proofErr w:type="spellEnd"/>
      <w:r>
        <w:rPr>
          <w:lang w:val="ru-RU"/>
        </w:rPr>
        <w:t xml:space="preserve"> на одну запись 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отношениям (</w:t>
      </w:r>
      <w:r>
        <w:rPr>
          <w:lang w:val="ru-RU"/>
        </w:rPr>
        <w:t>Параметр: значение</w:t>
      </w:r>
      <w:r>
        <w:rPr>
          <w:lang w:val="ru-RU"/>
        </w:rPr>
        <w:t>)</w:t>
      </w:r>
    </w:p>
    <w:p w:rsidR="00456F0D" w:rsidRDefault="00456F0D" w:rsidP="00456F0D">
      <w:pPr>
        <w:pStyle w:val="af4"/>
        <w:numPr>
          <w:ilvl w:val="1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Двухсторонняя связь</w:t>
      </w:r>
    </w:p>
    <w:p w:rsidR="00456F0D" w:rsidRDefault="00456F0D" w:rsidP="00456F0D">
      <w:pPr>
        <w:pStyle w:val="af4"/>
        <w:numPr>
          <w:ilvl w:val="1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Односторонняя связь</w:t>
      </w:r>
    </w:p>
    <w:p w:rsidR="00456F0D" w:rsidRPr="004E6B98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рейтингу пользователя</w:t>
      </w:r>
      <w:r w:rsidRPr="004E6B98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ru-RU"/>
        </w:rPr>
        <w:t xml:space="preserve">Параметр: </w:t>
      </w:r>
      <w:r>
        <w:rPr>
          <w:lang w:val="ru-RU"/>
        </w:rPr>
        <w:t>диапазон)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бездеятельности (Параметр: диапазон)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количеству кругов, в которых находится пользователь (Параметр: диапазон)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имени (</w:t>
      </w:r>
      <w:r>
        <w:rPr>
          <w:lang w:val="ru-RU"/>
        </w:rPr>
        <w:t>Параметр:</w:t>
      </w:r>
      <w:r>
        <w:rPr>
          <w:lang w:val="ru-RU"/>
        </w:rPr>
        <w:t xml:space="preserve"> </w:t>
      </w:r>
      <w:r>
        <w:t>email</w:t>
      </w:r>
      <w:r>
        <w:rPr>
          <w:lang w:val="ru-RU"/>
        </w:rPr>
        <w:t>)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месту проживания (</w:t>
      </w:r>
      <w:r>
        <w:rPr>
          <w:lang w:val="ru-RU"/>
        </w:rPr>
        <w:t>Параметр: город или страна</w:t>
      </w:r>
      <w:r>
        <w:rPr>
          <w:lang w:val="ru-RU"/>
        </w:rPr>
        <w:t>)</w:t>
      </w:r>
    </w:p>
    <w:p w:rsidR="00456F0D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>
        <w:rPr>
          <w:lang w:val="ru-RU"/>
        </w:rPr>
        <w:t>По месту учебы (</w:t>
      </w:r>
      <w:r>
        <w:rPr>
          <w:lang w:val="ru-RU"/>
        </w:rPr>
        <w:t>Параметр: школа</w:t>
      </w:r>
      <w:r>
        <w:rPr>
          <w:lang w:val="ru-RU"/>
        </w:rPr>
        <w:t xml:space="preserve"> или университет)</w:t>
      </w:r>
    </w:p>
    <w:p w:rsidR="00456F0D" w:rsidRPr="00C6550C" w:rsidRDefault="00456F0D" w:rsidP="00456F0D">
      <w:pPr>
        <w:pStyle w:val="af4"/>
        <w:numPr>
          <w:ilvl w:val="0"/>
          <w:numId w:val="29"/>
        </w:numPr>
        <w:spacing w:after="200" w:line="276" w:lineRule="auto"/>
        <w:jc w:val="left"/>
        <w:rPr>
          <w:lang w:val="ru-RU"/>
        </w:rPr>
      </w:pPr>
      <w:r w:rsidRPr="00C6550C">
        <w:rPr>
          <w:lang w:val="ru-RU"/>
        </w:rPr>
        <w:t>По месту работы (</w:t>
      </w:r>
      <w:r>
        <w:rPr>
          <w:lang w:val="ru-RU"/>
        </w:rPr>
        <w:t>Параметр:  организация</w:t>
      </w:r>
      <w:r w:rsidRPr="00C6550C">
        <w:rPr>
          <w:lang w:val="ru-RU"/>
        </w:rPr>
        <w:t>)</w:t>
      </w:r>
    </w:p>
    <w:p w:rsidR="00456F0D" w:rsidRDefault="00456F0D" w:rsidP="00C81CE8">
      <w:pPr>
        <w:spacing w:after="200" w:line="276" w:lineRule="auto"/>
        <w:jc w:val="left"/>
        <w:rPr>
          <w:b/>
          <w:lang w:val="ru-RU"/>
        </w:rPr>
      </w:pPr>
    </w:p>
    <w:p w:rsidR="00C81CE8" w:rsidRDefault="00C81CE8" w:rsidP="00C81CE8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 w:rsidR="00D057AB">
        <w:rPr>
          <w:b/>
          <w:lang w:val="ru-RU"/>
        </w:rPr>
        <w:t>_007</w:t>
      </w:r>
    </w:p>
    <w:p w:rsidR="00456F0D" w:rsidRDefault="00456F0D" w:rsidP="00C81CE8">
      <w:pPr>
        <w:spacing w:after="200" w:line="276" w:lineRule="auto"/>
        <w:jc w:val="left"/>
        <w:rPr>
          <w:b/>
          <w:lang w:val="ru-RU"/>
        </w:rPr>
      </w:pPr>
      <w:r>
        <w:rPr>
          <w:lang w:val="ru-RU"/>
        </w:rPr>
        <w:t>После фильтрования система должна отобразить всех пользователей, удовлетворяющих параметрам фильтров.</w:t>
      </w:r>
    </w:p>
    <w:p w:rsidR="00C6550C" w:rsidRDefault="00C81CE8" w:rsidP="00C6550C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C81CE8">
        <w:rPr>
          <w:b/>
          <w:lang w:val="ru-RU"/>
        </w:rPr>
        <w:t>_</w:t>
      </w:r>
      <w:r>
        <w:rPr>
          <w:b/>
        </w:rPr>
        <w:t>Rec</w:t>
      </w:r>
      <w:r w:rsidR="00D057AB">
        <w:rPr>
          <w:b/>
          <w:lang w:val="ru-RU"/>
        </w:rPr>
        <w:t>_008</w:t>
      </w:r>
    </w:p>
    <w:p w:rsidR="00C6550C" w:rsidRPr="00456F0D" w:rsidRDefault="00456F0D" w:rsidP="00C81CE8">
      <w:pPr>
        <w:spacing w:after="200" w:line="276" w:lineRule="auto"/>
        <w:jc w:val="left"/>
        <w:rPr>
          <w:lang w:val="ru-RU"/>
        </w:rPr>
      </w:pPr>
      <w:r>
        <w:rPr>
          <w:lang w:val="ru-RU"/>
        </w:rPr>
        <w:t>Система должна предоставить возможность удалить из кругов всех отфильтрованных пользователей или нескольких из них.</w:t>
      </w:r>
    </w:p>
    <w:p w:rsidR="00D14867" w:rsidRDefault="00D14867" w:rsidP="00D14867">
      <w:pPr>
        <w:spacing w:after="200" w:line="276" w:lineRule="auto"/>
        <w:jc w:val="left"/>
        <w:rPr>
          <w:b/>
          <w:lang w:val="ru-RU"/>
        </w:rPr>
      </w:pPr>
      <w:r>
        <w:rPr>
          <w:b/>
        </w:rPr>
        <w:t>M</w:t>
      </w:r>
      <w:r w:rsidRPr="000F294C">
        <w:rPr>
          <w:b/>
          <w:lang w:val="ru-RU"/>
        </w:rPr>
        <w:t>_</w:t>
      </w:r>
      <w:r>
        <w:rPr>
          <w:b/>
        </w:rPr>
        <w:t>Rec</w:t>
      </w:r>
      <w:r w:rsidR="00D057AB" w:rsidRPr="000F294C">
        <w:rPr>
          <w:b/>
          <w:lang w:val="ru-RU"/>
        </w:rPr>
        <w:t>_009</w:t>
      </w:r>
    </w:p>
    <w:p w:rsidR="00456F0D" w:rsidRPr="00C6550C" w:rsidRDefault="00456F0D" w:rsidP="00456F0D">
      <w:pPr>
        <w:spacing w:after="200" w:line="276" w:lineRule="auto"/>
        <w:jc w:val="left"/>
        <w:rPr>
          <w:b/>
          <w:lang w:val="ru-RU"/>
        </w:rPr>
      </w:pPr>
      <w:r>
        <w:rPr>
          <w:lang w:val="ru-RU"/>
        </w:rPr>
        <w:t>В системе должна быть предусмотрена поддержка русского и англоязычного интерфейса.</w:t>
      </w:r>
    </w:p>
    <w:p w:rsidR="00C81CE8" w:rsidRPr="00456F0D" w:rsidRDefault="00C81CE8" w:rsidP="000F6230">
      <w:pPr>
        <w:rPr>
          <w:lang w:val="ru-RU"/>
        </w:rPr>
      </w:pPr>
      <w:bookmarkStart w:id="0" w:name="_GoBack"/>
      <w:bookmarkEnd w:id="0"/>
    </w:p>
    <w:sectPr w:rsidR="00C81CE8" w:rsidRPr="00456F0D" w:rsidSect="00480697">
      <w:headerReference w:type="default" r:id="rId11"/>
      <w:footerReference w:type="default" r:id="rId12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98" w:rsidRDefault="00E85B98" w:rsidP="007732EC">
      <w:pPr>
        <w:spacing w:after="0" w:line="240" w:lineRule="auto"/>
      </w:pPr>
      <w:r>
        <w:separator/>
      </w:r>
    </w:p>
  </w:endnote>
  <w:endnote w:type="continuationSeparator" w:id="0">
    <w:p w:rsidR="00E85B98" w:rsidRDefault="00E85B98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CE8" w:rsidRDefault="00C81CE8" w:rsidP="00042EB5">
    <w:pPr>
      <w:pStyle w:val="af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98" w:rsidRDefault="00E85B98" w:rsidP="007732EC">
      <w:pPr>
        <w:spacing w:after="0" w:line="240" w:lineRule="auto"/>
      </w:pPr>
      <w:r>
        <w:separator/>
      </w:r>
    </w:p>
  </w:footnote>
  <w:footnote w:type="continuationSeparator" w:id="0">
    <w:p w:rsidR="00E85B98" w:rsidRDefault="00E85B98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CE8" w:rsidRDefault="00C81CE8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2737"/>
    <w:multiLevelType w:val="hybridMultilevel"/>
    <w:tmpl w:val="73004E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E306F"/>
    <w:multiLevelType w:val="hybridMultilevel"/>
    <w:tmpl w:val="A03E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129E5"/>
    <w:multiLevelType w:val="hybridMultilevel"/>
    <w:tmpl w:val="0602CB6E"/>
    <w:lvl w:ilvl="0" w:tplc="E444AE6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B535CDE"/>
    <w:multiLevelType w:val="hybridMultilevel"/>
    <w:tmpl w:val="0D84E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F1B96"/>
    <w:multiLevelType w:val="hybridMultilevel"/>
    <w:tmpl w:val="4A74ABC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0A37D28"/>
    <w:multiLevelType w:val="hybridMultilevel"/>
    <w:tmpl w:val="B7C8F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C116C"/>
    <w:multiLevelType w:val="hybridMultilevel"/>
    <w:tmpl w:val="2414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B13EC7"/>
    <w:multiLevelType w:val="hybridMultilevel"/>
    <w:tmpl w:val="1D78E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BC1D16"/>
    <w:multiLevelType w:val="hybridMultilevel"/>
    <w:tmpl w:val="7A3020B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7731607F"/>
    <w:multiLevelType w:val="hybridMultilevel"/>
    <w:tmpl w:val="D6D07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D27A3"/>
    <w:multiLevelType w:val="hybridMultilevel"/>
    <w:tmpl w:val="9802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015B2"/>
    <w:multiLevelType w:val="hybridMultilevel"/>
    <w:tmpl w:val="DF5ED6E0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7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11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13"/>
  </w:num>
  <w:num w:numId="20">
    <w:abstractNumId w:val="14"/>
  </w:num>
  <w:num w:numId="21">
    <w:abstractNumId w:val="7"/>
  </w:num>
  <w:num w:numId="22">
    <w:abstractNumId w:val="16"/>
  </w:num>
  <w:num w:numId="23">
    <w:abstractNumId w:val="10"/>
  </w:num>
  <w:num w:numId="24">
    <w:abstractNumId w:val="17"/>
  </w:num>
  <w:num w:numId="25">
    <w:abstractNumId w:val="15"/>
  </w:num>
  <w:num w:numId="26">
    <w:abstractNumId w:val="12"/>
  </w:num>
  <w:num w:numId="27">
    <w:abstractNumId w:val="5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56"/>
    <w:rsid w:val="00042EB5"/>
    <w:rsid w:val="000726D5"/>
    <w:rsid w:val="00075EBD"/>
    <w:rsid w:val="000C7704"/>
    <w:rsid w:val="000D41C6"/>
    <w:rsid w:val="000F294C"/>
    <w:rsid w:val="000F40E1"/>
    <w:rsid w:val="000F6230"/>
    <w:rsid w:val="001B08AF"/>
    <w:rsid w:val="00245A45"/>
    <w:rsid w:val="00252696"/>
    <w:rsid w:val="00291892"/>
    <w:rsid w:val="0037498D"/>
    <w:rsid w:val="00376305"/>
    <w:rsid w:val="00384146"/>
    <w:rsid w:val="003C1E12"/>
    <w:rsid w:val="00442A94"/>
    <w:rsid w:val="00456F0D"/>
    <w:rsid w:val="00480697"/>
    <w:rsid w:val="00492CF9"/>
    <w:rsid w:val="004A5CF7"/>
    <w:rsid w:val="004A792F"/>
    <w:rsid w:val="004C4C53"/>
    <w:rsid w:val="004E6B98"/>
    <w:rsid w:val="00552E53"/>
    <w:rsid w:val="005911AA"/>
    <w:rsid w:val="005A6380"/>
    <w:rsid w:val="005D4744"/>
    <w:rsid w:val="00626B70"/>
    <w:rsid w:val="00631950"/>
    <w:rsid w:val="00633B08"/>
    <w:rsid w:val="006438AB"/>
    <w:rsid w:val="006D7FA2"/>
    <w:rsid w:val="00727B7A"/>
    <w:rsid w:val="007732EC"/>
    <w:rsid w:val="00784D46"/>
    <w:rsid w:val="007F0555"/>
    <w:rsid w:val="0085540D"/>
    <w:rsid w:val="00862DE3"/>
    <w:rsid w:val="008D3544"/>
    <w:rsid w:val="009346EA"/>
    <w:rsid w:val="00935487"/>
    <w:rsid w:val="009B67E9"/>
    <w:rsid w:val="00A164DB"/>
    <w:rsid w:val="00A466FF"/>
    <w:rsid w:val="00A5001C"/>
    <w:rsid w:val="00A837B2"/>
    <w:rsid w:val="00AA186E"/>
    <w:rsid w:val="00B10B41"/>
    <w:rsid w:val="00B228C4"/>
    <w:rsid w:val="00B6346F"/>
    <w:rsid w:val="00B8775F"/>
    <w:rsid w:val="00BF77F0"/>
    <w:rsid w:val="00C6550C"/>
    <w:rsid w:val="00C81CE8"/>
    <w:rsid w:val="00C97956"/>
    <w:rsid w:val="00D057AB"/>
    <w:rsid w:val="00D0619E"/>
    <w:rsid w:val="00D14867"/>
    <w:rsid w:val="00D40723"/>
    <w:rsid w:val="00DC580B"/>
    <w:rsid w:val="00E03FDC"/>
    <w:rsid w:val="00E47DC0"/>
    <w:rsid w:val="00E7411C"/>
    <w:rsid w:val="00E847F5"/>
    <w:rsid w:val="00E85B98"/>
    <w:rsid w:val="00EC4DF0"/>
    <w:rsid w:val="00F2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99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  <w:style w:type="table" w:customStyle="1" w:styleId="110">
    <w:name w:val="Таблица простая 11"/>
    <w:basedOn w:val="a1"/>
    <w:uiPriority w:val="41"/>
    <w:rsid w:val="00862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B6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B63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     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EC554-40F7-4DB8-B521-D5A880DE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402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Маркетинговые        требования                   </vt:lpstr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Маркетинговые        требования                   </dc:title>
  <dc:subject>Студенты группы с8404:</dc:subject>
  <dc:creator>Бондаренко т, Лось р.</dc:creator>
  <cp:lastModifiedBy>Tanysha</cp:lastModifiedBy>
  <cp:revision>12</cp:revision>
  <cp:lastPrinted>2013-09-26T15:24:00Z</cp:lastPrinted>
  <dcterms:created xsi:type="dcterms:W3CDTF">2013-10-16T11:18:00Z</dcterms:created>
  <dcterms:modified xsi:type="dcterms:W3CDTF">2013-10-25T01:58:00Z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