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44" w:rsidRDefault="005D4744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5D4744" w:rsidRPr="005D4744" w:rsidRDefault="005D4744" w:rsidP="005D4744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proofErr w:type="gramStart"/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</w:t>
                            </w:r>
                            <w:proofErr w:type="gramEnd"/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 профессионального образования</w:t>
                            </w:r>
                          </w:p>
                          <w:p w:rsidR="005D4744" w:rsidRPr="005D4744" w:rsidRDefault="005D4744" w:rsidP="005D4744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«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Дальневосточный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федеральный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университет</w:t>
                            </w:r>
                            <w:proofErr w:type="spellEnd"/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»</w:t>
                            </w:r>
                          </w:p>
                          <w:p w:rsidR="005D4744" w:rsidRPr="005D4744" w:rsidRDefault="005D4744" w:rsidP="005D4744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5D4744" w:rsidRPr="005D4744" w:rsidTr="009E65A5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5D4744" w:rsidRPr="005D4744" w:rsidRDefault="005D4744" w:rsidP="005D4744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5D4744" w:rsidRPr="005D4744" w:rsidRDefault="005D4744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5D4744" w:rsidRPr="005D4744" w:rsidRDefault="005D4744" w:rsidP="005D4744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proofErr w:type="gramStart"/>
                      <w:r w:rsidRPr="005D4744">
                        <w:rPr>
                          <w:sz w:val="24"/>
                          <w:lang w:val="ru-RU"/>
                        </w:rPr>
                        <w:t>высшего</w:t>
                      </w:r>
                      <w:proofErr w:type="gramEnd"/>
                      <w:r w:rsidRPr="005D4744">
                        <w:rPr>
                          <w:sz w:val="24"/>
                          <w:lang w:val="ru-RU"/>
                        </w:rPr>
                        <w:t xml:space="preserve"> профессионального образования</w:t>
                      </w:r>
                    </w:p>
                    <w:p w:rsidR="005D4744" w:rsidRPr="005D4744" w:rsidRDefault="005D4744" w:rsidP="005D4744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«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Дальневосточный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федеральный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 xml:space="preserve"> </w:t>
                      </w:r>
                      <w:proofErr w:type="spellStart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университет</w:t>
                      </w:r>
                      <w:proofErr w:type="spellEnd"/>
                      <w:r w:rsidRPr="005D4744">
                        <w:rPr>
                          <w:b/>
                          <w:bCs/>
                          <w:sz w:val="32"/>
                          <w:szCs w:val="28"/>
                        </w:rPr>
                        <w:t>»</w:t>
                      </w:r>
                    </w:p>
                    <w:p w:rsidR="005D4744" w:rsidRPr="005D4744" w:rsidRDefault="005D4744" w:rsidP="005D4744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5D4744" w:rsidRPr="005D4744" w:rsidTr="009E65A5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5D4744" w:rsidRPr="005D4744" w:rsidRDefault="005D4744" w:rsidP="005D4744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5D4744" w:rsidRPr="005D4744" w:rsidRDefault="005D4744" w:rsidP="005D4744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5D4744" w:rsidRPr="005D4744" w:rsidRDefault="005D4744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30050433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42A94" w:rsidRDefault="00442A94"/>
        <w:p w:rsidR="00442A94" w:rsidRDefault="005D4744">
          <w:pPr>
            <w:jc w:val="left"/>
            <w:rPr>
              <w:lang w:val="ru-RU"/>
            </w:rPr>
          </w:pPr>
          <w:r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04C2BB" wp14:editId="0EAF6CBC">
                    <wp:simplePos x="0" y="0"/>
                    <wp:positionH relativeFrom="margin">
                      <wp:posOffset>5497003</wp:posOffset>
                    </wp:positionH>
                    <wp:positionV relativeFrom="page">
                      <wp:posOffset>9072880</wp:posOffset>
                    </wp:positionV>
                    <wp:extent cx="590550" cy="260350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0550" cy="2603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36"/>
                                    <w:szCs w:val="24"/>
                                  </w:rPr>
                                  <w:alias w:val="Год"/>
                                  <w:tag w:val=""/>
                                  <w:id w:val="-41948763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42A94" w:rsidRDefault="00442A94" w:rsidP="005D4744">
                                    <w:pPr>
                                      <w:pStyle w:val="af2"/>
                                      <w:ind w:left="-426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442A94">
                                      <w:rPr>
                                        <w:color w:val="FFFFFF" w:themeColor="background1"/>
                                        <w:sz w:val="36"/>
                                        <w:szCs w:val="24"/>
                                        <w:lang w:val="ru-RU"/>
                                      </w:rPr>
                                      <w:t>2013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104C2BB" id="Прямоугольник 132" o:spid="_x0000_s1027" style="position:absolute;margin-left:432.85pt;margin-top:714.4pt;width:46.5pt;height:20.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6tuzw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" fillcolor="black [3213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36"/>
                              <w:szCs w:val="24"/>
                            </w:rPr>
                            <w:alias w:val="Год"/>
                            <w:tag w:val=""/>
                            <w:id w:val="-41948763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42A94" w:rsidRDefault="00442A94" w:rsidP="005D4744">
                              <w:pPr>
                                <w:pStyle w:val="af2"/>
                                <w:ind w:left="-426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442A94">
                                <w:rPr>
                                  <w:color w:val="FFFFFF" w:themeColor="background1"/>
                                  <w:sz w:val="36"/>
                                  <w:szCs w:val="24"/>
                                  <w:lang w:val="ru-RU"/>
                                </w:rPr>
                                <w:t>2013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42A94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EB11E1" wp14:editId="2719DDA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4421657</wp:posOffset>
                    </wp:positionV>
                    <wp:extent cx="5622290" cy="6720840"/>
                    <wp:effectExtent l="0" t="0" r="0" b="12065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2229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A94" w:rsidRPr="00442A94" w:rsidRDefault="007379F3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F07F09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96"/>
                                      <w:szCs w:val="72"/>
                                      <w:lang w:val="ru-RU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Название"/>
                                    <w:tag w:val=""/>
                                    <w:id w:val="78795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3224B" w:rsidRPr="0073224B">
                                      <w:rPr>
                                        <w:color w:val="000000" w:themeColor="text1"/>
                                        <w:sz w:val="96"/>
                                        <w:szCs w:val="72"/>
                                        <w:lang w:val="ru-RU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UI и диалог с пользователем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0243C" w:themeColor="accent5" w:themeShade="80"/>
                                    <w:sz w:val="36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742017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442A94" w:rsidRDefault="006152C7">
                                    <w:pPr>
                                      <w:pStyle w:val="af2"/>
                                      <w:spacing w:before="40" w:after="40"/>
                                      <w:rPr>
                                        <w:caps/>
                                        <w:color w:val="30243C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0243C" w:themeColor="accent5" w:themeShade="80"/>
                                        <w:sz w:val="36"/>
                                        <w:szCs w:val="28"/>
                                        <w:lang w:val="ru-RU"/>
                                      </w:rPr>
                                      <w:t>Студент (ы) группы с8404: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604878" w:themeColor="accent5"/>
                                    <w:sz w:val="32"/>
                                    <w:szCs w:val="24"/>
                                  </w:rPr>
                                  <w:alias w:val="Автор"/>
                                  <w:tag w:val=""/>
                                  <w:id w:val="206366232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42A94" w:rsidRPr="005D4744" w:rsidRDefault="0073224B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Трикашный а</w:t>
                                    </w:r>
                                    <w:r w:rsidR="00442A94" w:rsidRPr="00442A94">
                                      <w:rPr>
                                        <w:caps/>
                                        <w:color w:val="604878" w:themeColor="accent5"/>
                                        <w:sz w:val="32"/>
                                        <w:szCs w:val="24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AEB11E1" id="Текстовое поле 131" o:spid="_x0000_s1028" type="#_x0000_t202" style="position:absolute;margin-left:0;margin-top:348.15pt;width:442.7pt;height:529.2pt;z-index:251660288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" filled="f" stroked="f" strokeweight=".5pt">
                    <v:textbox style="mso-fit-shape-to-text:t" inset="0,0,0,0">
                      <w:txbxContent>
                        <w:p w:rsidR="00442A94" w:rsidRPr="00442A94" w:rsidRDefault="00BB7959">
                          <w:pPr>
                            <w:pStyle w:val="af2"/>
                            <w:spacing w:before="40" w:after="560" w:line="216" w:lineRule="auto"/>
                            <w:rPr>
                              <w:color w:val="F07F09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96"/>
                                <w:szCs w:val="7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Название"/>
                              <w:tag w:val=""/>
                              <w:id w:val="78795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3224B" w:rsidRPr="0073224B">
                                <w:rPr>
                                  <w:color w:val="000000" w:themeColor="text1"/>
                                  <w:sz w:val="96"/>
                                  <w:szCs w:val="72"/>
                                  <w:lang w:val="ru-RU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UI и диалог с пользователем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0243C" w:themeColor="accent5" w:themeShade="80"/>
                              <w:sz w:val="36"/>
                              <w:szCs w:val="28"/>
                            </w:rPr>
                            <w:alias w:val="Подзаголовок"/>
                            <w:tag w:val=""/>
                            <w:id w:val="-5742017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442A94" w:rsidRDefault="006152C7">
                              <w:pPr>
                                <w:pStyle w:val="af2"/>
                                <w:spacing w:before="40" w:after="40"/>
                                <w:rPr>
                                  <w:caps/>
                                  <w:color w:val="30243C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30243C" w:themeColor="accent5" w:themeShade="80"/>
                                  <w:sz w:val="36"/>
                                  <w:szCs w:val="28"/>
                                  <w:lang w:val="ru-RU"/>
                                </w:rPr>
                                <w:t>Студент (ы) группы с8404: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604878" w:themeColor="accent5"/>
                              <w:sz w:val="32"/>
                              <w:szCs w:val="24"/>
                            </w:rPr>
                            <w:alias w:val="Автор"/>
                            <w:tag w:val=""/>
                            <w:id w:val="206366232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42A94" w:rsidRPr="005D4744" w:rsidRDefault="0073224B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Трикашный а</w:t>
                              </w:r>
                              <w:r w:rsidR="00442A94" w:rsidRPr="00442A94">
                                <w:rPr>
                                  <w:caps/>
                                  <w:color w:val="604878" w:themeColor="accent5"/>
                                  <w:sz w:val="32"/>
                                  <w:szCs w:val="24"/>
                                  <w:lang w:val="ru-RU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42A94"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ru-RU"/>
        </w:rPr>
        <w:id w:val="9400326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4744" w:rsidRDefault="005D4744" w:rsidP="005D4744">
          <w:pPr>
            <w:pStyle w:val="af1"/>
            <w:numPr>
              <w:ilvl w:val="0"/>
              <w:numId w:val="0"/>
            </w:numPr>
            <w:ind w:left="432"/>
          </w:pPr>
          <w:r>
            <w:rPr>
              <w:lang w:val="ru-RU"/>
            </w:rPr>
            <w:t>Оглавление</w:t>
          </w:r>
        </w:p>
        <w:p w:rsidR="006C7A78" w:rsidRDefault="005D4744">
          <w:pPr>
            <w:pStyle w:val="12"/>
            <w:tabs>
              <w:tab w:val="right" w:leader="dot" w:pos="12950"/>
            </w:tabs>
            <w:rPr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831414" w:history="1">
            <w:r w:rsidR="006C7A78" w:rsidRPr="00941DC1">
              <w:rPr>
                <w:rStyle w:val="afb"/>
                <w:noProof/>
                <w:lang w:val="ru-RU"/>
              </w:rPr>
              <w:t>История изменений</w:t>
            </w:r>
            <w:r w:rsidR="006C7A78">
              <w:rPr>
                <w:noProof/>
                <w:webHidden/>
              </w:rPr>
              <w:tab/>
            </w:r>
            <w:r w:rsidR="006C7A78">
              <w:rPr>
                <w:noProof/>
                <w:webHidden/>
              </w:rPr>
              <w:fldChar w:fldCharType="begin"/>
            </w:r>
            <w:r w:rsidR="006C7A78">
              <w:rPr>
                <w:noProof/>
                <w:webHidden/>
              </w:rPr>
              <w:instrText xml:space="preserve"> PAGEREF _Toc372831414 \h </w:instrText>
            </w:r>
            <w:r w:rsidR="006C7A78">
              <w:rPr>
                <w:noProof/>
                <w:webHidden/>
              </w:rPr>
            </w:r>
            <w:r w:rsidR="006C7A78">
              <w:rPr>
                <w:noProof/>
                <w:webHidden/>
              </w:rPr>
              <w:fldChar w:fldCharType="separate"/>
            </w:r>
            <w:r w:rsidR="006C7A78">
              <w:rPr>
                <w:noProof/>
                <w:webHidden/>
              </w:rPr>
              <w:t>2</w:t>
            </w:r>
            <w:r w:rsidR="006C7A78">
              <w:rPr>
                <w:noProof/>
                <w:webHidden/>
              </w:rPr>
              <w:fldChar w:fldCharType="end"/>
            </w:r>
          </w:hyperlink>
        </w:p>
        <w:p w:rsidR="006C7A78" w:rsidRDefault="006C7A78">
          <w:pPr>
            <w:pStyle w:val="12"/>
            <w:tabs>
              <w:tab w:val="left" w:pos="440"/>
              <w:tab w:val="right" w:leader="dot" w:pos="12950"/>
            </w:tabs>
            <w:rPr>
              <w:noProof/>
              <w:lang w:val="ru-RU" w:eastAsia="ru-RU"/>
            </w:rPr>
          </w:pPr>
          <w:hyperlink w:anchor="_Toc372831415" w:history="1">
            <w:r w:rsidRPr="00941DC1">
              <w:rPr>
                <w:rStyle w:val="afb"/>
                <w:noProof/>
                <w:lang w:val="ru-RU"/>
              </w:rPr>
              <w:t>1</w:t>
            </w:r>
            <w:r>
              <w:rPr>
                <w:noProof/>
                <w:lang w:val="ru-RU" w:eastAsia="ru-RU"/>
              </w:rPr>
              <w:tab/>
            </w:r>
            <w:r w:rsidRPr="00941DC1">
              <w:rPr>
                <w:rStyle w:val="afb"/>
                <w:noProof/>
                <w:lang w:val="ru-RU"/>
              </w:rPr>
              <w:t>Диалог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_Toc372831415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A78" w:rsidRDefault="006C7A78">
          <w:pPr>
            <w:pStyle w:val="23"/>
            <w:tabs>
              <w:tab w:val="left" w:pos="880"/>
              <w:tab w:val="right" w:leader="dot" w:pos="12950"/>
            </w:tabs>
            <w:rPr>
              <w:noProof/>
              <w:lang w:val="ru-RU" w:eastAsia="ru-RU"/>
            </w:rPr>
          </w:pPr>
          <w:hyperlink w:anchor="_Toc372831416" w:history="1">
            <w:r w:rsidRPr="00941DC1">
              <w:rPr>
                <w:rStyle w:val="afb"/>
                <w:noProof/>
                <w:lang w:val="ru-RU"/>
              </w:rPr>
              <w:t>1.1</w:t>
            </w:r>
            <w:r>
              <w:rPr>
                <w:noProof/>
                <w:lang w:val="ru-RU" w:eastAsia="ru-RU"/>
              </w:rPr>
              <w:tab/>
            </w:r>
            <w:r w:rsidRPr="00941DC1">
              <w:rPr>
                <w:rStyle w:val="afb"/>
                <w:noProof/>
                <w:lang w:val="ru-RU"/>
              </w:rPr>
              <w:t>Начальный экран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_Toc372831416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A78" w:rsidRDefault="006C7A78">
          <w:pPr>
            <w:pStyle w:val="23"/>
            <w:tabs>
              <w:tab w:val="left" w:pos="880"/>
              <w:tab w:val="right" w:leader="dot" w:pos="12950"/>
            </w:tabs>
            <w:rPr>
              <w:noProof/>
              <w:lang w:val="ru-RU" w:eastAsia="ru-RU"/>
            </w:rPr>
          </w:pPr>
          <w:hyperlink w:anchor="_Toc372831417" w:history="1">
            <w:r w:rsidRPr="00941DC1">
              <w:rPr>
                <w:rStyle w:val="afb"/>
                <w:noProof/>
                <w:lang w:val="ru-RU"/>
              </w:rPr>
              <w:t>1.2</w:t>
            </w:r>
            <w:r>
              <w:rPr>
                <w:noProof/>
                <w:lang w:val="ru-RU" w:eastAsia="ru-RU"/>
              </w:rPr>
              <w:tab/>
            </w:r>
            <w:r w:rsidRPr="00941DC1">
              <w:rPr>
                <w:rStyle w:val="afb"/>
                <w:noProof/>
                <w:lang w:val="ru-RU"/>
              </w:rPr>
              <w:t>Стартовое окно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_Toc372831417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A78" w:rsidRDefault="006C7A78">
          <w:pPr>
            <w:pStyle w:val="23"/>
            <w:tabs>
              <w:tab w:val="left" w:pos="880"/>
              <w:tab w:val="right" w:leader="dot" w:pos="12950"/>
            </w:tabs>
            <w:rPr>
              <w:noProof/>
              <w:lang w:val="ru-RU" w:eastAsia="ru-RU"/>
            </w:rPr>
          </w:pPr>
          <w:hyperlink w:anchor="_Toc372831418" w:history="1">
            <w:r w:rsidRPr="00941DC1">
              <w:rPr>
                <w:rStyle w:val="afb"/>
                <w:noProof/>
                <w:lang w:val="ru-RU"/>
              </w:rPr>
              <w:t>1.3</w:t>
            </w:r>
            <w:r>
              <w:rPr>
                <w:noProof/>
                <w:lang w:val="ru-RU" w:eastAsia="ru-RU"/>
              </w:rPr>
              <w:tab/>
            </w:r>
            <w:r w:rsidRPr="00941DC1">
              <w:rPr>
                <w:rStyle w:val="afb"/>
                <w:noProof/>
                <w:lang w:val="ru-RU"/>
              </w:rPr>
              <w:t>Окно входа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_Toc372831418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A78" w:rsidRDefault="006C7A78">
          <w:pPr>
            <w:pStyle w:val="23"/>
            <w:tabs>
              <w:tab w:val="left" w:pos="880"/>
              <w:tab w:val="right" w:leader="dot" w:pos="12950"/>
            </w:tabs>
            <w:rPr>
              <w:noProof/>
              <w:lang w:val="ru-RU" w:eastAsia="ru-RU"/>
            </w:rPr>
          </w:pPr>
          <w:hyperlink w:anchor="_Toc372831419" w:history="1">
            <w:r w:rsidRPr="00941DC1">
              <w:rPr>
                <w:rStyle w:val="afb"/>
                <w:noProof/>
                <w:lang w:val="ru-RU"/>
              </w:rPr>
              <w:t>1.4</w:t>
            </w:r>
            <w:r>
              <w:rPr>
                <w:noProof/>
                <w:lang w:val="ru-RU" w:eastAsia="ru-RU"/>
              </w:rPr>
              <w:tab/>
            </w:r>
            <w:r w:rsidRPr="00941DC1">
              <w:rPr>
                <w:rStyle w:val="afb"/>
                <w:noProof/>
                <w:lang w:val="ru-RU"/>
              </w:rPr>
              <w:t>Первый шаг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_Toc372831419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A78" w:rsidRDefault="006C7A78">
          <w:pPr>
            <w:pStyle w:val="23"/>
            <w:tabs>
              <w:tab w:val="left" w:pos="880"/>
              <w:tab w:val="right" w:leader="dot" w:pos="12950"/>
            </w:tabs>
            <w:rPr>
              <w:noProof/>
              <w:lang w:val="ru-RU" w:eastAsia="ru-RU"/>
            </w:rPr>
          </w:pPr>
          <w:hyperlink w:anchor="_Toc372831420" w:history="1">
            <w:r w:rsidRPr="00941DC1">
              <w:rPr>
                <w:rStyle w:val="afb"/>
                <w:noProof/>
                <w:lang w:val="ru-RU"/>
              </w:rPr>
              <w:t>1.5</w:t>
            </w:r>
            <w:r>
              <w:rPr>
                <w:noProof/>
                <w:lang w:val="ru-RU" w:eastAsia="ru-RU"/>
              </w:rPr>
              <w:tab/>
            </w:r>
            <w:r w:rsidRPr="00941DC1">
              <w:rPr>
                <w:rStyle w:val="afb"/>
                <w:noProof/>
                <w:lang w:val="ru-RU"/>
              </w:rPr>
              <w:t>Второй шаг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_Toc372831420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7A78" w:rsidRDefault="006C7A78">
          <w:pPr>
            <w:pStyle w:val="23"/>
            <w:tabs>
              <w:tab w:val="left" w:pos="880"/>
              <w:tab w:val="right" w:leader="dot" w:pos="12950"/>
            </w:tabs>
            <w:rPr>
              <w:noProof/>
              <w:lang w:val="ru-RU" w:eastAsia="ru-RU"/>
            </w:rPr>
          </w:pPr>
          <w:hyperlink w:anchor="_Toc372831421" w:history="1">
            <w:r w:rsidRPr="00941DC1">
              <w:rPr>
                <w:rStyle w:val="afb"/>
                <w:noProof/>
                <w:lang w:val="ru-RU"/>
              </w:rPr>
              <w:t>1.6</w:t>
            </w:r>
            <w:r>
              <w:rPr>
                <w:noProof/>
                <w:lang w:val="ru-RU" w:eastAsia="ru-RU"/>
              </w:rPr>
              <w:tab/>
            </w:r>
            <w:r w:rsidRPr="00941DC1">
              <w:rPr>
                <w:rStyle w:val="afb"/>
                <w:noProof/>
                <w:lang w:val="ru-RU"/>
              </w:rPr>
              <w:t>Третий шаг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_Toc372831421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4744" w:rsidRDefault="005D4744">
          <w:r>
            <w:rPr>
              <w:b/>
              <w:bCs/>
            </w:rPr>
            <w:fldChar w:fldCharType="end"/>
          </w:r>
        </w:p>
      </w:sdtContent>
    </w:sdt>
    <w:p w:rsidR="005D4744" w:rsidRDefault="00442A94">
      <w:pPr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5D4744" w:rsidRDefault="005D4744" w:rsidP="00480697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bookmarkStart w:id="0" w:name="_Toc372831414"/>
      <w:r>
        <w:rPr>
          <w:lang w:val="ru-RU"/>
        </w:rPr>
        <w:lastRenderedPageBreak/>
        <w:t>История изменений</w:t>
      </w:r>
      <w:bookmarkEnd w:id="0"/>
    </w:p>
    <w:tbl>
      <w:tblPr>
        <w:tblStyle w:val="11"/>
        <w:tblW w:w="9359" w:type="dxa"/>
        <w:tblLook w:val="04A0" w:firstRow="1" w:lastRow="0" w:firstColumn="1" w:lastColumn="0" w:noHBand="0" w:noVBand="1"/>
      </w:tblPr>
      <w:tblGrid>
        <w:gridCol w:w="579"/>
        <w:gridCol w:w="1412"/>
        <w:gridCol w:w="5801"/>
        <w:gridCol w:w="1567"/>
      </w:tblGrid>
      <w:tr w:rsidR="005D4744" w:rsidTr="009E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</w:pPr>
            <w:r>
              <w:t>id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CBCB" w:themeFill="text2" w:themeFillTint="40"/>
            <w:hideMark/>
          </w:tcPr>
          <w:p w:rsidR="005D4744" w:rsidRDefault="005D4744" w:rsidP="009E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5D4744" w:rsidRPr="006C7A78" w:rsidTr="009E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5D4744" w:rsidP="009E65A5">
            <w:pPr>
              <w:jc w:val="left"/>
              <w:rPr>
                <w:b w:val="0"/>
              </w:rPr>
            </w:pPr>
            <w:r>
              <w:rPr>
                <w:b w:val="0"/>
              </w:rPr>
              <w:t>0.1</w:t>
            </w:r>
          </w:p>
        </w:tc>
        <w:tc>
          <w:tcPr>
            <w:tcW w:w="14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Default="0073224B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Трикашный Артём</w:t>
            </w:r>
          </w:p>
        </w:tc>
        <w:tc>
          <w:tcPr>
            <w:tcW w:w="58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73224B" w:rsidRDefault="005D4744" w:rsidP="0073224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r w:rsidR="0073224B">
              <w:rPr>
                <w:lang w:val="ru-RU"/>
              </w:rPr>
              <w:t xml:space="preserve">документа, создание начальной версии </w:t>
            </w:r>
            <w:r w:rsidR="0073224B">
              <w:t>UI</w:t>
            </w:r>
            <w:r w:rsidR="0073224B" w:rsidRPr="0073224B">
              <w:rPr>
                <w:lang w:val="ru-RU"/>
              </w:rPr>
              <w:t xml:space="preserve"> </w:t>
            </w:r>
            <w:r w:rsidR="0073224B">
              <w:rPr>
                <w:lang w:val="ru-RU"/>
              </w:rPr>
              <w:t>и диалога с пользователем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5D4744" w:rsidRPr="00422389" w:rsidRDefault="00422389" w:rsidP="009E65A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#51</w:t>
            </w:r>
          </w:p>
        </w:tc>
      </w:tr>
    </w:tbl>
    <w:p w:rsidR="00480697" w:rsidRDefault="00480697" w:rsidP="005D4744">
      <w:pPr>
        <w:rPr>
          <w:lang w:val="ru-RU"/>
        </w:rPr>
      </w:pPr>
      <w:bookmarkStart w:id="1" w:name="_GoBack"/>
      <w:bookmarkEnd w:id="1"/>
    </w:p>
    <w:p w:rsidR="00480697" w:rsidRDefault="00480697" w:rsidP="00480697">
      <w:pPr>
        <w:rPr>
          <w:lang w:val="ru-RU"/>
        </w:rPr>
      </w:pPr>
      <w:r>
        <w:rPr>
          <w:lang w:val="ru-RU"/>
        </w:rPr>
        <w:br w:type="page"/>
      </w:r>
    </w:p>
    <w:p w:rsidR="00B10B41" w:rsidRDefault="0073224B" w:rsidP="005D4744">
      <w:pPr>
        <w:pStyle w:val="1"/>
        <w:spacing w:before="100" w:beforeAutospacing="1"/>
        <w:ind w:left="431" w:hanging="431"/>
        <w:rPr>
          <w:lang w:val="ru-RU"/>
        </w:rPr>
      </w:pPr>
      <w:bookmarkStart w:id="2" w:name="_Toc372831415"/>
      <w:r>
        <w:rPr>
          <w:lang w:val="ru-RU"/>
        </w:rPr>
        <w:lastRenderedPageBreak/>
        <w:t>Диалог с пользователем</w:t>
      </w:r>
      <w:bookmarkEnd w:id="2"/>
    </w:p>
    <w:p w:rsidR="00A837B2" w:rsidRPr="00A837B2" w:rsidRDefault="0073224B" w:rsidP="00A837B2">
      <w:pPr>
        <w:pStyle w:val="2"/>
        <w:rPr>
          <w:lang w:val="ru-RU"/>
        </w:rPr>
      </w:pPr>
      <w:bookmarkStart w:id="3" w:name="_Toc372831416"/>
      <w:r>
        <w:rPr>
          <w:lang w:val="ru-RU"/>
        </w:rPr>
        <w:t>Начальный экран</w:t>
      </w:r>
      <w:bookmarkEnd w:id="3"/>
    </w:p>
    <w:p w:rsidR="00C97956" w:rsidRDefault="0073224B" w:rsidP="00C9795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8661710" cy="4552950"/>
            <wp:effectExtent l="0" t="0" r="6350" b="0"/>
            <wp:docPr id="3" name="Рисунок 3" descr="C:\Users\tema-_000\Desktop\Step 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ma-_000\Desktop\Step 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117" cy="455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4B" w:rsidRPr="0073224B" w:rsidRDefault="0073224B" w:rsidP="0073224B">
      <w:pPr>
        <w:jc w:val="center"/>
        <w:rPr>
          <w:i/>
          <w:lang w:val="ru-RU"/>
        </w:rPr>
      </w:pPr>
      <w:r>
        <w:rPr>
          <w:i/>
          <w:lang w:val="ru-RU"/>
        </w:rPr>
        <w:t>Рисунок 1. Начальный экран</w:t>
      </w:r>
    </w:p>
    <w:p w:rsidR="0073224B" w:rsidRPr="00537D8A" w:rsidRDefault="0073224B" w:rsidP="00C97956">
      <w:pPr>
        <w:rPr>
          <w:sz w:val="28"/>
          <w:lang w:val="ru-RU"/>
        </w:rPr>
      </w:pPr>
      <w:r w:rsidRPr="00537D8A">
        <w:rPr>
          <w:sz w:val="28"/>
          <w:lang w:val="ru-RU"/>
        </w:rPr>
        <w:lastRenderedPageBreak/>
        <w:t xml:space="preserve">При установке приложения </w:t>
      </w:r>
      <w:proofErr w:type="spellStart"/>
      <w:r w:rsidRPr="00537D8A">
        <w:rPr>
          <w:sz w:val="28"/>
        </w:rPr>
        <w:t>CircleFilter</w:t>
      </w:r>
      <w:proofErr w:type="spellEnd"/>
      <w:r w:rsidRPr="00537D8A">
        <w:rPr>
          <w:sz w:val="28"/>
          <w:lang w:val="ru-RU"/>
        </w:rPr>
        <w:t xml:space="preserve"> мы увидим пиктограмму в правом верхнем углу на панели браузера </w:t>
      </w:r>
      <w:r w:rsidRPr="00537D8A">
        <w:rPr>
          <w:sz w:val="28"/>
        </w:rPr>
        <w:t>Google</w:t>
      </w:r>
      <w:r w:rsidRPr="00537D8A">
        <w:rPr>
          <w:sz w:val="28"/>
          <w:lang w:val="ru-RU"/>
        </w:rPr>
        <w:t xml:space="preserve"> </w:t>
      </w:r>
      <w:r w:rsidRPr="00537D8A">
        <w:rPr>
          <w:sz w:val="28"/>
        </w:rPr>
        <w:t>Chrome</w:t>
      </w:r>
      <w:r w:rsidRPr="00537D8A">
        <w:rPr>
          <w:sz w:val="28"/>
          <w:lang w:val="ru-RU"/>
        </w:rPr>
        <w:t>.</w:t>
      </w:r>
    </w:p>
    <w:p w:rsidR="0073224B" w:rsidRDefault="0073224B" w:rsidP="0073224B">
      <w:pPr>
        <w:jc w:val="center"/>
        <w:rPr>
          <w:i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16493" cy="2352675"/>
            <wp:effectExtent l="0" t="0" r="0" b="0"/>
            <wp:docPr id="4" name="Рисунок 4" descr="http://jasonfleming73.files.wordpress.com/2011/10/google-plus-circle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sonfleming73.files.wordpress.com/2011/10/google-plus-circles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17" cy="235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4B" w:rsidRDefault="0073224B" w:rsidP="0073224B">
      <w:pPr>
        <w:jc w:val="center"/>
        <w:rPr>
          <w:i/>
        </w:rPr>
      </w:pPr>
      <w:r>
        <w:rPr>
          <w:i/>
          <w:lang w:val="ru-RU"/>
        </w:rPr>
        <w:t xml:space="preserve">Рисунок 2. Пиктограмма </w:t>
      </w:r>
      <w:proofErr w:type="spellStart"/>
      <w:r>
        <w:rPr>
          <w:i/>
        </w:rPr>
        <w:t>CircleFilter</w:t>
      </w:r>
      <w:proofErr w:type="spellEnd"/>
    </w:p>
    <w:p w:rsidR="0073224B" w:rsidRDefault="0073224B" w:rsidP="0073224B">
      <w:pPr>
        <w:jc w:val="center"/>
        <w:rPr>
          <w:i/>
        </w:rPr>
      </w:pPr>
    </w:p>
    <w:p w:rsidR="0073224B" w:rsidRDefault="0073224B" w:rsidP="0073224B">
      <w:pPr>
        <w:pStyle w:val="2"/>
        <w:rPr>
          <w:lang w:val="ru-RU"/>
        </w:rPr>
      </w:pPr>
      <w:bookmarkStart w:id="4" w:name="_Toc372831417"/>
      <w:r w:rsidRPr="0073224B">
        <w:rPr>
          <w:lang w:val="ru-RU"/>
        </w:rPr>
        <w:lastRenderedPageBreak/>
        <w:t>Стартовое окно</w:t>
      </w:r>
      <w:r>
        <w:rPr>
          <w:lang w:val="ru-RU"/>
        </w:rPr>
        <w:t xml:space="preserve"> программы</w:t>
      </w:r>
      <w:bookmarkEnd w:id="4"/>
    </w:p>
    <w:p w:rsidR="0073224B" w:rsidRDefault="00537D8A" w:rsidP="0073224B">
      <w:r>
        <w:rPr>
          <w:noProof/>
          <w:lang w:val="ru-RU" w:eastAsia="ru-RU"/>
        </w:rPr>
        <w:drawing>
          <wp:inline distT="0" distB="0" distL="0" distR="0" wp14:anchorId="5951E201" wp14:editId="35583806">
            <wp:extent cx="8864930" cy="4667250"/>
            <wp:effectExtent l="0" t="0" r="0" b="0"/>
            <wp:docPr id="6" name="Рисунок 6" descr="C:\Users\tema-_000\Desktop\Ste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a-_000\Desktop\Step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957" cy="46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D8A" w:rsidRDefault="00537D8A" w:rsidP="00537D8A">
      <w:pPr>
        <w:jc w:val="center"/>
        <w:rPr>
          <w:i/>
          <w:lang w:val="ru-RU"/>
        </w:rPr>
      </w:pPr>
      <w:r>
        <w:rPr>
          <w:i/>
          <w:lang w:val="ru-RU"/>
        </w:rPr>
        <w:t>Рисунок 2. Стартовое окно программы</w:t>
      </w:r>
    </w:p>
    <w:p w:rsidR="00B43633" w:rsidRDefault="00537D8A" w:rsidP="00537D8A">
      <w:pPr>
        <w:rPr>
          <w:sz w:val="28"/>
          <w:lang w:val="ru-RU"/>
        </w:rPr>
      </w:pPr>
      <w:r>
        <w:rPr>
          <w:lang w:val="ru-RU"/>
        </w:rPr>
        <w:tab/>
      </w:r>
      <w:r>
        <w:rPr>
          <w:sz w:val="28"/>
          <w:lang w:val="ru-RU"/>
        </w:rPr>
        <w:t xml:space="preserve">При нажатии на </w:t>
      </w:r>
      <w:r w:rsidR="00B43633">
        <w:rPr>
          <w:sz w:val="28"/>
          <w:lang w:val="ru-RU"/>
        </w:rPr>
        <w:t>(</w:t>
      </w:r>
      <w:r>
        <w:rPr>
          <w:sz w:val="28"/>
          <w:lang w:val="ru-RU"/>
        </w:rPr>
        <w:t>1</w:t>
      </w:r>
      <w:r w:rsidR="00B43633">
        <w:rPr>
          <w:sz w:val="28"/>
          <w:lang w:val="ru-RU"/>
        </w:rPr>
        <w:t>)</w:t>
      </w:r>
      <w:r>
        <w:rPr>
          <w:sz w:val="28"/>
          <w:lang w:val="ru-RU"/>
        </w:rPr>
        <w:t xml:space="preserve"> мы у</w:t>
      </w:r>
      <w:r w:rsidR="00B43633">
        <w:rPr>
          <w:sz w:val="28"/>
          <w:lang w:val="ru-RU"/>
        </w:rPr>
        <w:t xml:space="preserve">видим стартовое окно программы. Оно содержит название программы, надпись с приветствием, логотип </w:t>
      </w:r>
      <w:r w:rsidR="00B43633">
        <w:rPr>
          <w:sz w:val="28"/>
        </w:rPr>
        <w:t>Google</w:t>
      </w:r>
      <w:r w:rsidR="00B43633" w:rsidRPr="00B43633">
        <w:rPr>
          <w:sz w:val="28"/>
          <w:lang w:val="ru-RU"/>
        </w:rPr>
        <w:t>+</w:t>
      </w:r>
      <w:r w:rsidR="00B43633">
        <w:rPr>
          <w:sz w:val="28"/>
          <w:lang w:val="ru-RU"/>
        </w:rPr>
        <w:t xml:space="preserve"> и 2 активные кнопки «Войти» (2) и «Зарегистрироваться» (3).</w:t>
      </w:r>
    </w:p>
    <w:p w:rsidR="00B43633" w:rsidRDefault="00B43633" w:rsidP="00537D8A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ab/>
        <w:t>При нажатии на (2) мы переходим к окну входа в программу. При нажатии на (3) мы переходим к окну регистрации.</w:t>
      </w:r>
    </w:p>
    <w:p w:rsidR="00B43633" w:rsidRDefault="00B43633" w:rsidP="00B43633">
      <w:pPr>
        <w:jc w:val="center"/>
        <w:rPr>
          <w:lang w:val="ru-RU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2247900" cy="4976330"/>
            <wp:effectExtent l="0" t="0" r="0" b="0"/>
            <wp:docPr id="7" name="Рисунок 7" descr="C:\Users\tema-_000\Desktop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ma-_000\Desktop\Exampl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68" cy="498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33" w:rsidRDefault="00B43633" w:rsidP="00B43633">
      <w:pPr>
        <w:jc w:val="center"/>
        <w:rPr>
          <w:i/>
          <w:lang w:val="ru-RU"/>
        </w:rPr>
      </w:pPr>
      <w:r w:rsidRPr="00B43633">
        <w:rPr>
          <w:i/>
          <w:lang w:val="ru-RU"/>
        </w:rPr>
        <w:t>Рисунок 3.</w:t>
      </w:r>
      <w:r>
        <w:rPr>
          <w:i/>
          <w:lang w:val="ru-RU"/>
        </w:rPr>
        <w:t xml:space="preserve"> Увеличенное стартовое окно программы.</w:t>
      </w:r>
    </w:p>
    <w:p w:rsidR="00B43633" w:rsidRDefault="00B43633" w:rsidP="00B43633">
      <w:pPr>
        <w:pStyle w:val="2"/>
        <w:rPr>
          <w:lang w:val="ru-RU"/>
        </w:rPr>
      </w:pPr>
      <w:bookmarkStart w:id="5" w:name="_Toc372831418"/>
      <w:r w:rsidRPr="00B43633">
        <w:rPr>
          <w:lang w:val="ru-RU"/>
        </w:rPr>
        <w:lastRenderedPageBreak/>
        <w:t xml:space="preserve">Окно </w:t>
      </w:r>
      <w:r>
        <w:rPr>
          <w:lang w:val="ru-RU"/>
        </w:rPr>
        <w:t>входа в программу</w:t>
      </w:r>
      <w:bookmarkEnd w:id="5"/>
    </w:p>
    <w:p w:rsidR="00B43633" w:rsidRDefault="00B43633" w:rsidP="00B4363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43150" cy="5134628"/>
            <wp:effectExtent l="0" t="0" r="0" b="8890"/>
            <wp:docPr id="9" name="Рисунок 9" descr="C:\Users\tema-_000\Desktop\Ste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ma-_000\Desktop\Step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406" cy="513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33" w:rsidRDefault="00B43633" w:rsidP="00B43633">
      <w:pPr>
        <w:jc w:val="center"/>
        <w:rPr>
          <w:i/>
          <w:lang w:val="ru-RU"/>
        </w:rPr>
      </w:pPr>
      <w:r w:rsidRPr="00B43633">
        <w:rPr>
          <w:i/>
          <w:lang w:val="ru-RU"/>
        </w:rPr>
        <w:t>Рисунок 4. Окно входа в программу</w:t>
      </w:r>
    </w:p>
    <w:p w:rsidR="0046236B" w:rsidRDefault="0046236B" w:rsidP="004623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 w:rsidR="00AF52F7">
        <w:rPr>
          <w:sz w:val="28"/>
          <w:szCs w:val="28"/>
          <w:lang w:val="ru-RU"/>
        </w:rPr>
        <w:t xml:space="preserve">Здесь нужно заполнить поля с </w:t>
      </w:r>
      <w:r w:rsidR="00AF52F7">
        <w:rPr>
          <w:sz w:val="28"/>
          <w:szCs w:val="28"/>
        </w:rPr>
        <w:t>email</w:t>
      </w:r>
      <w:r w:rsidR="00AF52F7" w:rsidRPr="00AF52F7">
        <w:rPr>
          <w:sz w:val="28"/>
          <w:szCs w:val="28"/>
          <w:lang w:val="ru-RU"/>
        </w:rPr>
        <w:t xml:space="preserve"> </w:t>
      </w:r>
      <w:r w:rsidR="00AF52F7">
        <w:rPr>
          <w:sz w:val="28"/>
          <w:szCs w:val="28"/>
          <w:lang w:val="ru-RU"/>
        </w:rPr>
        <w:t xml:space="preserve">и паролем. Нажать на кнопку «Войти» при окончании ввода. Если забыли пароль – нажимаем на кнопку «Забыли пароль» (открывается форма, в которой нужно написать </w:t>
      </w:r>
      <w:r w:rsidR="00AF52F7">
        <w:rPr>
          <w:sz w:val="28"/>
          <w:szCs w:val="28"/>
        </w:rPr>
        <w:t>email</w:t>
      </w:r>
      <w:r w:rsidR="00AF52F7">
        <w:rPr>
          <w:sz w:val="28"/>
          <w:szCs w:val="28"/>
          <w:lang w:val="ru-RU"/>
        </w:rPr>
        <w:t>, на который должен прийти пароль).</w:t>
      </w:r>
    </w:p>
    <w:p w:rsidR="00AF52F7" w:rsidRPr="00AF52F7" w:rsidRDefault="00AF52F7" w:rsidP="004623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Нажав кнопку «Назад» мы возвращаемся к предыдущему окну.</w:t>
      </w:r>
    </w:p>
    <w:p w:rsidR="004230A9" w:rsidRDefault="00461A5D" w:rsidP="00461A5D">
      <w:pPr>
        <w:pStyle w:val="2"/>
        <w:rPr>
          <w:lang w:val="ru-RU"/>
        </w:rPr>
      </w:pPr>
      <w:bookmarkStart w:id="6" w:name="_Toc372831419"/>
      <w:r>
        <w:rPr>
          <w:lang w:val="ru-RU"/>
        </w:rPr>
        <w:lastRenderedPageBreak/>
        <w:t>Первый шаг</w:t>
      </w:r>
      <w:bookmarkEnd w:id="6"/>
    </w:p>
    <w:p w:rsidR="00461A5D" w:rsidRPr="00461A5D" w:rsidRDefault="0046236B" w:rsidP="00A70B8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96938" cy="5314950"/>
            <wp:effectExtent l="0" t="0" r="3810" b="0"/>
            <wp:docPr id="15" name="Рисунок 15" descr="C:\Users\tema-_000\Desktop\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tema-_000\Desktop\star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235" cy="532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0A9" w:rsidRDefault="00A70B84" w:rsidP="00A70B84">
      <w:pPr>
        <w:jc w:val="center"/>
        <w:rPr>
          <w:i/>
          <w:lang w:val="ru-RU"/>
        </w:rPr>
      </w:pPr>
      <w:r w:rsidRPr="00A70B84">
        <w:rPr>
          <w:i/>
          <w:lang w:val="ru-RU"/>
        </w:rPr>
        <w:t>Рисунок 5. Выберите круг</w:t>
      </w:r>
    </w:p>
    <w:p w:rsidR="00AF52F7" w:rsidRDefault="00AF52F7" w:rsidP="00AF52F7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  <w:t>При первом запуске программы все функции данного окна будут объяснены всплывающими подсказками.</w:t>
      </w:r>
    </w:p>
    <w:p w:rsidR="00AF52F7" w:rsidRDefault="00AF52F7" w:rsidP="00AF52F7">
      <w:p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Начнем с верхнего правого угла:</w:t>
      </w:r>
    </w:p>
    <w:p w:rsidR="00AF52F7" w:rsidRDefault="00AF52F7" w:rsidP="00AF52F7">
      <w:pPr>
        <w:pStyle w:val="af4"/>
        <w:numPr>
          <w:ilvl w:val="0"/>
          <w:numId w:val="15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 в полноэкранный режим</w:t>
      </w:r>
      <w:r>
        <w:rPr>
          <w:sz w:val="28"/>
          <w:szCs w:val="28"/>
          <w:lang w:val="ru-RU"/>
        </w:rPr>
        <w:tab/>
      </w:r>
    </w:p>
    <w:p w:rsidR="00AF52F7" w:rsidRDefault="00AF52F7" w:rsidP="00AF52F7">
      <w:pPr>
        <w:pStyle w:val="af4"/>
        <w:numPr>
          <w:ilvl w:val="0"/>
          <w:numId w:val="15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Переход к настройкам</w:t>
      </w:r>
    </w:p>
    <w:p w:rsidR="00AF52F7" w:rsidRDefault="00AF52F7" w:rsidP="00AF52F7">
      <w:pPr>
        <w:pStyle w:val="af4"/>
        <w:numPr>
          <w:ilvl w:val="0"/>
          <w:numId w:val="15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 и 2 – это выбор режима сортировки</w:t>
      </w:r>
    </w:p>
    <w:p w:rsidR="00AF52F7" w:rsidRDefault="00AF52F7" w:rsidP="00AF52F7">
      <w:pPr>
        <w:pStyle w:val="af4"/>
        <w:numPr>
          <w:ilvl w:val="0"/>
          <w:numId w:val="15"/>
        </w:numPr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Кнопка вперед (если не выбрали круги - недоступна)</w:t>
      </w:r>
    </w:p>
    <w:p w:rsidR="00AF52F7" w:rsidRDefault="00AF52F7" w:rsidP="00AF52F7">
      <w:pPr>
        <w:ind w:first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главном окне приложения, нажав на галочку (при нажатии она становится голубой), мы выбираем круги, которые мы хотим фильтровать.</w:t>
      </w:r>
    </w:p>
    <w:p w:rsidR="00AF52F7" w:rsidRDefault="00AF52F7" w:rsidP="00AF52F7">
      <w:pPr>
        <w:ind w:first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нажатии на плюс мы разворачиваем круг и видим всех людей в нем. Рядом с плюсом приведено количество человек в круге.</w:t>
      </w:r>
    </w:p>
    <w:p w:rsidR="00AF52F7" w:rsidRPr="00AF52F7" w:rsidRDefault="00AF52F7" w:rsidP="00AF52F7">
      <w:pPr>
        <w:ind w:firstLine="3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нижнем правом углу приведены шаги. Так как у нас программа, использующая сервис </w:t>
      </w:r>
      <w:r>
        <w:rPr>
          <w:sz w:val="28"/>
          <w:szCs w:val="28"/>
        </w:rPr>
        <w:t>G</w:t>
      </w:r>
      <w:r w:rsidRPr="00AF52F7">
        <w:rPr>
          <w:sz w:val="28"/>
          <w:szCs w:val="28"/>
          <w:lang w:val="ru-RU"/>
        </w:rPr>
        <w:t>+</w:t>
      </w:r>
      <w:r>
        <w:rPr>
          <w:sz w:val="28"/>
          <w:szCs w:val="28"/>
          <w:lang w:val="ru-RU"/>
        </w:rPr>
        <w:t xml:space="preserve">, то они выполнены тоже в форме кругов. В будущем на каждом круге будет появляться цифра с номером шага. При нажатии на круг с цифрой мы переходим к соответствующему шагу. </w:t>
      </w:r>
    </w:p>
    <w:p w:rsidR="00B43633" w:rsidRDefault="00A70B84" w:rsidP="00A70B84">
      <w:pPr>
        <w:pStyle w:val="2"/>
        <w:rPr>
          <w:lang w:val="ru-RU"/>
        </w:rPr>
      </w:pPr>
      <w:bookmarkStart w:id="7" w:name="_Toc372831420"/>
      <w:r>
        <w:rPr>
          <w:lang w:val="ru-RU"/>
        </w:rPr>
        <w:lastRenderedPageBreak/>
        <w:t>Второй шаг</w:t>
      </w:r>
      <w:bookmarkEnd w:id="7"/>
    </w:p>
    <w:p w:rsidR="006D38B6" w:rsidRDefault="0046236B" w:rsidP="00F90848">
      <w:pPr>
        <w:jc w:val="center"/>
        <w:rPr>
          <w:lang w:val="ru-RU"/>
        </w:rPr>
      </w:pPr>
      <w:r w:rsidRPr="0046236B">
        <w:rPr>
          <w:noProof/>
          <w:lang w:val="ru-RU" w:eastAsia="ru-RU"/>
        </w:rPr>
        <w:drawing>
          <wp:inline distT="0" distB="0" distL="0" distR="0">
            <wp:extent cx="2381250" cy="5280165"/>
            <wp:effectExtent l="0" t="0" r="0" b="0"/>
            <wp:docPr id="14" name="Рисунок 14" descr="C:\Users\tema-_000\Desktop\st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ma-_000\Desktop\start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95" cy="529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848" w:rsidRDefault="00F90848" w:rsidP="00F90848">
      <w:pPr>
        <w:jc w:val="center"/>
        <w:rPr>
          <w:i/>
          <w:lang w:val="ru-RU"/>
        </w:rPr>
      </w:pPr>
      <w:r w:rsidRPr="0046236B">
        <w:rPr>
          <w:i/>
          <w:lang w:val="ru-RU"/>
        </w:rPr>
        <w:t>Рисунок 6. Выберите фильтр</w:t>
      </w:r>
    </w:p>
    <w:p w:rsidR="00AF52F7" w:rsidRPr="00AF52F7" w:rsidRDefault="00AF52F7" w:rsidP="00AF52F7">
      <w:pPr>
        <w:rPr>
          <w:sz w:val="28"/>
          <w:lang w:val="ru-RU"/>
        </w:rPr>
      </w:pPr>
      <w:r>
        <w:rPr>
          <w:i/>
          <w:lang w:val="ru-RU"/>
        </w:rPr>
        <w:lastRenderedPageBreak/>
        <w:tab/>
      </w:r>
      <w:r>
        <w:rPr>
          <w:sz w:val="28"/>
          <w:lang w:val="ru-RU"/>
        </w:rPr>
        <w:t xml:space="preserve">При выборе фильтров можно задать также условия и </w:t>
      </w:r>
      <w:r w:rsidRPr="00AF52F7">
        <w:rPr>
          <w:sz w:val="28"/>
          <w:lang w:val="ru-RU"/>
        </w:rPr>
        <w:t>|</w:t>
      </w:r>
      <w:r>
        <w:rPr>
          <w:sz w:val="28"/>
          <w:lang w:val="ru-RU"/>
        </w:rPr>
        <w:t xml:space="preserve"> или (в разработке).</w:t>
      </w:r>
    </w:p>
    <w:p w:rsidR="00F90848" w:rsidRDefault="00F90848" w:rsidP="00F90848">
      <w:pPr>
        <w:pStyle w:val="2"/>
        <w:rPr>
          <w:lang w:val="ru-RU"/>
        </w:rPr>
      </w:pPr>
      <w:bookmarkStart w:id="8" w:name="_Toc372831421"/>
      <w:r>
        <w:rPr>
          <w:lang w:val="ru-RU"/>
        </w:rPr>
        <w:lastRenderedPageBreak/>
        <w:t>Третий шаг</w:t>
      </w:r>
      <w:bookmarkEnd w:id="8"/>
    </w:p>
    <w:p w:rsidR="0046236B" w:rsidRDefault="0046236B" w:rsidP="0046236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371725" cy="5259042"/>
            <wp:effectExtent l="0" t="0" r="0" b="0"/>
            <wp:docPr id="16" name="Рисунок 16" descr="C:\Users\tema-_000\Desktop\star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ema-_000\Desktop\start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51" cy="52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6B" w:rsidRDefault="0046236B" w:rsidP="0046236B">
      <w:pPr>
        <w:jc w:val="center"/>
        <w:rPr>
          <w:i/>
          <w:lang w:val="ru-RU"/>
        </w:rPr>
      </w:pPr>
      <w:r w:rsidRPr="0046236B">
        <w:rPr>
          <w:i/>
          <w:lang w:val="ru-RU"/>
        </w:rPr>
        <w:t>Рисунок 7. Подтверждение результатов</w:t>
      </w:r>
    </w:p>
    <w:p w:rsidR="00102D91" w:rsidRDefault="00102D91" w:rsidP="00102D91">
      <w:pPr>
        <w:rPr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lastRenderedPageBreak/>
        <w:tab/>
      </w:r>
      <w:r>
        <w:rPr>
          <w:sz w:val="28"/>
          <w:szCs w:val="28"/>
          <w:lang w:val="ru-RU"/>
        </w:rPr>
        <w:t>В данном окне при нажатии на мусорную корзину напротив круга (окрашивается в голубой цвет) выделяются все люди этого круга. При нажатии на корзину напротив конкретного человека выделяется только конкретный человек.</w:t>
      </w:r>
    </w:p>
    <w:p w:rsidR="00102D91" w:rsidRPr="00102D91" w:rsidRDefault="00102D91" w:rsidP="00102D9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ДОБАВИТЬ КНОПКУ ПОДТВЕРЖДЕНИЯ.</w:t>
      </w:r>
    </w:p>
    <w:p w:rsidR="0046236B" w:rsidRPr="0046236B" w:rsidRDefault="0046236B" w:rsidP="0046236B">
      <w:pPr>
        <w:rPr>
          <w:lang w:val="ru-RU"/>
        </w:rPr>
      </w:pPr>
    </w:p>
    <w:p w:rsidR="00F90848" w:rsidRPr="006D38B6" w:rsidRDefault="00F90848" w:rsidP="006D38B6">
      <w:pPr>
        <w:rPr>
          <w:lang w:val="ru-RU"/>
        </w:rPr>
      </w:pPr>
    </w:p>
    <w:p w:rsidR="00A70B84" w:rsidRPr="00A70B84" w:rsidRDefault="00A70B84" w:rsidP="00A70B84">
      <w:pPr>
        <w:rPr>
          <w:lang w:val="ru-RU"/>
        </w:rPr>
      </w:pPr>
    </w:p>
    <w:p w:rsidR="00B43633" w:rsidRPr="00AF52F7" w:rsidRDefault="00B43633" w:rsidP="00B43633">
      <w:pPr>
        <w:rPr>
          <w:lang w:val="ru-RU"/>
        </w:rPr>
      </w:pPr>
    </w:p>
    <w:p w:rsidR="00B43633" w:rsidRPr="00B43633" w:rsidRDefault="00B43633" w:rsidP="00537D8A">
      <w:pPr>
        <w:rPr>
          <w:lang w:val="ru-RU"/>
        </w:rPr>
      </w:pPr>
    </w:p>
    <w:sectPr w:rsidR="00B43633" w:rsidRPr="00B43633" w:rsidSect="00537D8A">
      <w:headerReference w:type="default" r:id="rId18"/>
      <w:footerReference w:type="default" r:id="rId19"/>
      <w:pgSz w:w="15840" w:h="12240" w:orient="landscape"/>
      <w:pgMar w:top="1440" w:right="1440" w:bottom="1440" w:left="1440" w:header="51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9F3" w:rsidRDefault="007379F3" w:rsidP="007732EC">
      <w:pPr>
        <w:spacing w:after="0" w:line="240" w:lineRule="auto"/>
      </w:pPr>
      <w:r>
        <w:separator/>
      </w:r>
    </w:p>
  </w:endnote>
  <w:endnote w:type="continuationSeparator" w:id="0">
    <w:p w:rsidR="007379F3" w:rsidRDefault="007379F3" w:rsidP="0077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042EB5">
    <w:pPr>
      <w:pStyle w:val="af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9F3" w:rsidRDefault="007379F3" w:rsidP="007732EC">
      <w:pPr>
        <w:spacing w:after="0" w:line="240" w:lineRule="auto"/>
      </w:pPr>
      <w:r>
        <w:separator/>
      </w:r>
    </w:p>
  </w:footnote>
  <w:footnote w:type="continuationSeparator" w:id="0">
    <w:p w:rsidR="007379F3" w:rsidRDefault="007379F3" w:rsidP="00773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2EC" w:rsidRDefault="007732EC" w:rsidP="00A164DB">
    <w:pPr>
      <w:pStyle w:val="af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AFD0836"/>
    <w:multiLevelType w:val="hybridMultilevel"/>
    <w:tmpl w:val="5CEEA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861CC"/>
    <w:multiLevelType w:val="hybridMultilevel"/>
    <w:tmpl w:val="27DEE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64969"/>
    <w:multiLevelType w:val="hybridMultilevel"/>
    <w:tmpl w:val="F5EAA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56"/>
    <w:rsid w:val="00042EB5"/>
    <w:rsid w:val="000C7704"/>
    <w:rsid w:val="00102D91"/>
    <w:rsid w:val="0012409E"/>
    <w:rsid w:val="001B08AF"/>
    <w:rsid w:val="0037498D"/>
    <w:rsid w:val="003C1E12"/>
    <w:rsid w:val="004071EC"/>
    <w:rsid w:val="00422389"/>
    <w:rsid w:val="004230A9"/>
    <w:rsid w:val="00442A94"/>
    <w:rsid w:val="00461A5D"/>
    <w:rsid w:val="0046236B"/>
    <w:rsid w:val="00480697"/>
    <w:rsid w:val="00492CF9"/>
    <w:rsid w:val="004A792F"/>
    <w:rsid w:val="00537D8A"/>
    <w:rsid w:val="00552E53"/>
    <w:rsid w:val="005911AA"/>
    <w:rsid w:val="005D4744"/>
    <w:rsid w:val="006152C7"/>
    <w:rsid w:val="00626B70"/>
    <w:rsid w:val="006438AB"/>
    <w:rsid w:val="006C7A78"/>
    <w:rsid w:val="006D38B6"/>
    <w:rsid w:val="00727B7A"/>
    <w:rsid w:val="0073224B"/>
    <w:rsid w:val="007379F3"/>
    <w:rsid w:val="007732EC"/>
    <w:rsid w:val="00935487"/>
    <w:rsid w:val="00A164DB"/>
    <w:rsid w:val="00A70B84"/>
    <w:rsid w:val="00A837B2"/>
    <w:rsid w:val="00AF52F7"/>
    <w:rsid w:val="00B10B41"/>
    <w:rsid w:val="00B43633"/>
    <w:rsid w:val="00BB7959"/>
    <w:rsid w:val="00BF77F0"/>
    <w:rsid w:val="00C97956"/>
    <w:rsid w:val="00CE4FBB"/>
    <w:rsid w:val="00D40723"/>
    <w:rsid w:val="00E03FDC"/>
    <w:rsid w:val="00EC4DF0"/>
    <w:rsid w:val="00F9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A047B6-32CC-4FD8-9BA9-67221C93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37B2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5911AA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911AA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C4DF0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438AB"/>
    <w:pPr>
      <w:spacing w:after="0" w:line="240" w:lineRule="auto"/>
      <w:contextualSpacing/>
    </w:pPr>
    <w:rPr>
      <w:rFonts w:ascii="Constantia" w:eastAsiaTheme="majorEastAsia" w:hAnsi="Constantia" w:cstheme="majorBidi"/>
      <w:color w:val="0070C0"/>
      <w:sz w:val="72"/>
      <w:szCs w:val="56"/>
    </w:rPr>
  </w:style>
  <w:style w:type="character" w:customStyle="1" w:styleId="a4">
    <w:name w:val="Название Знак"/>
    <w:basedOn w:val="a0"/>
    <w:link w:val="a3"/>
    <w:uiPriority w:val="10"/>
    <w:rsid w:val="006438AB"/>
    <w:rPr>
      <w:rFonts w:ascii="Constantia" w:eastAsiaTheme="majorEastAsia" w:hAnsi="Constantia" w:cstheme="majorBidi"/>
      <w:color w:val="0070C0"/>
      <w:sz w:val="72"/>
      <w:szCs w:val="56"/>
    </w:rPr>
  </w:style>
  <w:style w:type="paragraph" w:styleId="a5">
    <w:name w:val="Subtitle"/>
    <w:basedOn w:val="a"/>
    <w:next w:val="a"/>
    <w:link w:val="a6"/>
    <w:uiPriority w:val="11"/>
    <w:pPr>
      <w:numPr>
        <w:ilvl w:val="1"/>
      </w:numPr>
      <w:ind w:firstLine="680"/>
    </w:pPr>
    <w:rPr>
      <w:color w:val="5A5A5A" w:themeColor="text1" w:themeTint="A5"/>
      <w:spacing w:val="10"/>
    </w:rPr>
  </w:style>
  <w:style w:type="character" w:customStyle="1" w:styleId="a6">
    <w:name w:val="Подзаголовок Знак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Заголовок 1 Знак"/>
    <w:basedOn w:val="a0"/>
    <w:link w:val="1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character" w:customStyle="1" w:styleId="20">
    <w:name w:val="Заголовок 2 Знак"/>
    <w:basedOn w:val="a0"/>
    <w:link w:val="2"/>
    <w:uiPriority w:val="9"/>
    <w:rsid w:val="005911AA"/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EC4DF0"/>
    <w:rPr>
      <w:rFonts w:asciiTheme="majorHAnsi" w:eastAsiaTheme="majorEastAsia" w:hAnsiTheme="majorHAnsi" w:cstheme="majorBidi"/>
      <w:b/>
      <w:bCs/>
      <w:color w:val="0070C0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0"/>
    <w:uiPriority w:val="1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rPr>
      <w:i/>
      <w:iCs/>
      <w:color w:val="auto"/>
    </w:rPr>
  </w:style>
  <w:style w:type="character" w:styleId="a9">
    <w:name w:val="Intense Emphasis"/>
    <w:basedOn w:val="a0"/>
    <w:uiPriority w:val="21"/>
    <w:qFormat/>
    <w:rPr>
      <w:b/>
      <w:bCs/>
      <w:i/>
      <w:iCs/>
      <w:caps/>
    </w:rPr>
  </w:style>
  <w:style w:type="character" w:styleId="aa">
    <w:name w:val="Strong"/>
    <w:basedOn w:val="a0"/>
    <w:uiPriority w:val="22"/>
    <w:rPr>
      <w:b/>
      <w:bCs/>
      <w:color w:val="000000" w:themeColor="text1"/>
    </w:rPr>
  </w:style>
  <w:style w:type="paragraph" w:styleId="21">
    <w:name w:val="Quote"/>
    <w:basedOn w:val="a"/>
    <w:next w:val="a"/>
    <w:link w:val="22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b">
    <w:name w:val="Intense Quote"/>
    <w:basedOn w:val="a"/>
    <w:link w:val="ac"/>
    <w:uiPriority w:val="30"/>
    <w:qFormat/>
    <w:rsid w:val="00A837B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left"/>
    </w:pPr>
    <w:rPr>
      <w:rFonts w:ascii="Tahoma" w:hAnsi="Tahoma"/>
      <w:color w:val="14415C" w:themeColor="accent3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837B2"/>
    <w:rPr>
      <w:rFonts w:ascii="Tahoma" w:hAnsi="Tahoma"/>
      <w:color w:val="14415C" w:themeColor="accent3" w:themeShade="BF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rPr>
      <w:b/>
      <w:bCs/>
      <w:smallCaps/>
      <w:u w:val="single"/>
    </w:rPr>
  </w:style>
  <w:style w:type="character" w:styleId="af">
    <w:name w:val="Book Title"/>
    <w:basedOn w:val="a0"/>
    <w:uiPriority w:val="33"/>
    <w:rPr>
      <w:b w:val="0"/>
      <w:bCs w:val="0"/>
      <w:smallCaps/>
      <w:spacing w:val="5"/>
    </w:rPr>
  </w:style>
  <w:style w:type="paragraph" w:styleId="af0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pPr>
      <w:outlineLvl w:val="9"/>
    </w:pPr>
  </w:style>
  <w:style w:type="paragraph" w:styleId="af2">
    <w:name w:val="No Spacing"/>
    <w:link w:val="af3"/>
    <w:uiPriority w:val="1"/>
    <w:qFormat/>
    <w:pPr>
      <w:spacing w:after="0" w:line="240" w:lineRule="auto"/>
    </w:pPr>
  </w:style>
  <w:style w:type="paragraph" w:styleId="af4">
    <w:name w:val="List Paragraph"/>
    <w:basedOn w:val="a"/>
    <w:uiPriority w:val="34"/>
    <w:qFormat/>
    <w:pPr>
      <w:ind w:left="720"/>
      <w:contextualSpacing/>
    </w:pPr>
  </w:style>
  <w:style w:type="table" w:styleId="af5">
    <w:name w:val="Table Grid"/>
    <w:basedOn w:val="a1"/>
    <w:rsid w:val="00C97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C97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6">
    <w:name w:val="header"/>
    <w:basedOn w:val="a"/>
    <w:link w:val="af7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732EC"/>
  </w:style>
  <w:style w:type="paragraph" w:styleId="af8">
    <w:name w:val="footer"/>
    <w:basedOn w:val="a"/>
    <w:link w:val="af9"/>
    <w:uiPriority w:val="99"/>
    <w:unhideWhenUsed/>
    <w:rsid w:val="007732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732EC"/>
  </w:style>
  <w:style w:type="character" w:customStyle="1" w:styleId="af3">
    <w:name w:val="Без интервала Знак"/>
    <w:basedOn w:val="a0"/>
    <w:link w:val="af2"/>
    <w:uiPriority w:val="1"/>
    <w:rsid w:val="00442A94"/>
  </w:style>
  <w:style w:type="character" w:styleId="afa">
    <w:name w:val="Placeholder Text"/>
    <w:basedOn w:val="a0"/>
    <w:uiPriority w:val="99"/>
    <w:semiHidden/>
    <w:rsid w:val="00442A94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5D47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5D4744"/>
    <w:pPr>
      <w:spacing w:after="100"/>
      <w:ind w:left="220"/>
    </w:pPr>
  </w:style>
  <w:style w:type="character" w:styleId="afb">
    <w:name w:val="Hyperlink"/>
    <w:basedOn w:val="a0"/>
    <w:uiPriority w:val="99"/>
    <w:unhideWhenUsed/>
    <w:rsid w:val="005D4744"/>
    <w:rPr>
      <w:color w:val="6B9F25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80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\AppData\Roaming\Microsoft\&#1064;&#1072;&#1073;&#1083;&#1086;&#1085;&#1099;\&#1041;&#1083;&#1072;&#1085;&#1082;%20&#1089;%20&#1086;&#1092;&#1086;&#1088;&#1084;&#1083;&#1077;&#1085;&#1080;&#1077;&#1084;%20&#1054;&#1090;&#1095;&#1077;&#1090;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04A5D-9124-431C-B712-EC793079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оформлением Отчет.dotx</Template>
  <TotalTime>22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 документа</vt:lpstr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и диалог с пользователем</dc:title>
  <dc:subject>Студент (ы) группы с8404:</dc:subject>
  <dc:creator>Трикашный а.</dc:creator>
  <cp:keywords/>
  <cp:lastModifiedBy>Артём Трикашный</cp:lastModifiedBy>
  <cp:revision>5</cp:revision>
  <cp:lastPrinted>2013-09-26T15:24:00Z</cp:lastPrinted>
  <dcterms:created xsi:type="dcterms:W3CDTF">2013-11-21T10:07:00Z</dcterms:created>
  <dcterms:modified xsi:type="dcterms:W3CDTF">2013-11-21T10:30:00Z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