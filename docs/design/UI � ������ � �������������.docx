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A31" w:rsidRPr="005D4744" w:rsidRDefault="00D36A31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D36A31" w:rsidRPr="005D4744" w:rsidRDefault="00D36A31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D36A31" w:rsidRPr="005D4744" w:rsidRDefault="00D36A31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proofErr w:type="gramStart"/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</w:t>
                            </w:r>
                            <w:proofErr w:type="gramEnd"/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 профессионального образования</w:t>
                            </w:r>
                          </w:p>
                          <w:p w:rsidR="00D36A31" w:rsidRPr="00026591" w:rsidRDefault="00D36A31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026591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D36A31" w:rsidRPr="00026591" w:rsidRDefault="00D36A31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D36A31" w:rsidRPr="005D4744" w:rsidTr="008B2CA1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36A31" w:rsidRPr="005D4744" w:rsidRDefault="00D36A31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D36A31" w:rsidRPr="00843CC2" w:rsidRDefault="00D36A31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D36A31" w:rsidRPr="005D4744" w:rsidRDefault="00D36A3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D36A31" w:rsidRPr="005D4744" w:rsidRDefault="00D36A31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D36A31" w:rsidRPr="005D4744" w:rsidRDefault="00D36A31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D36A31" w:rsidRPr="005D4744" w:rsidRDefault="00D36A31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proofErr w:type="gramStart"/>
                      <w:r w:rsidRPr="005D4744">
                        <w:rPr>
                          <w:sz w:val="24"/>
                          <w:lang w:val="ru-RU"/>
                        </w:rPr>
                        <w:t>высшего</w:t>
                      </w:r>
                      <w:proofErr w:type="gramEnd"/>
                      <w:r w:rsidRPr="005D4744">
                        <w:rPr>
                          <w:sz w:val="24"/>
                          <w:lang w:val="ru-RU"/>
                        </w:rPr>
                        <w:t xml:space="preserve"> профессионального образования</w:t>
                      </w:r>
                    </w:p>
                    <w:p w:rsidR="00D36A31" w:rsidRPr="00026591" w:rsidRDefault="00D36A31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026591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D36A31" w:rsidRPr="00026591" w:rsidRDefault="00D36A31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D36A31" w:rsidRPr="005D4744" w:rsidTr="008B2CA1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36A31" w:rsidRPr="005D4744" w:rsidRDefault="00D36A31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D36A31" w:rsidRPr="00843CC2" w:rsidRDefault="00D36A31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D36A31" w:rsidRPr="005D4744" w:rsidRDefault="00D36A3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36A31" w:rsidRDefault="00D36A31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516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36A31" w:rsidRDefault="00D36A31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56192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442A94" w:rsidRDefault="00D36A31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3224B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UI и диалог с пользователем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36A31" w:rsidRPr="00442A94" w:rsidRDefault="00D36A31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 (ы) группы с8404: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36A31" w:rsidRPr="005D4744" w:rsidRDefault="00D36A31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Трикашный а</w:t>
                                    </w:r>
                                    <w:r w:rsidRPr="00442A94"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.</w:t>
                                    </w:r>
                                    <w:r w:rsidR="002A7910"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 xml:space="preserve"> татюшев м.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56192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D36A31" w:rsidRPr="00442A94" w:rsidRDefault="00D36A31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3224B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UI и диалог с пользователем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36A31" w:rsidRPr="00442A94" w:rsidRDefault="00D36A31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 (ы) группы с8404: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36A31" w:rsidRPr="005D4744" w:rsidRDefault="00D36A31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Трикашный а</w:t>
                              </w:r>
                              <w:r w:rsidRPr="00442A94"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2A7910"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 xml:space="preserve"> татюшев м.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2A7910" w:rsidRDefault="005D4744">
          <w:pPr>
            <w:pStyle w:val="12"/>
            <w:tabs>
              <w:tab w:val="right" w:leader="dot" w:pos="129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211244" w:history="1">
            <w:r w:rsidR="002A7910" w:rsidRPr="001F41AE">
              <w:rPr>
                <w:rStyle w:val="afb"/>
                <w:noProof/>
                <w:lang w:val="ru-RU"/>
              </w:rPr>
              <w:t>История изменений</w:t>
            </w:r>
            <w:r w:rsidR="002A7910">
              <w:rPr>
                <w:noProof/>
                <w:webHidden/>
              </w:rPr>
              <w:tab/>
            </w:r>
            <w:r w:rsidR="002A7910">
              <w:rPr>
                <w:noProof/>
                <w:webHidden/>
              </w:rPr>
              <w:fldChar w:fldCharType="begin"/>
            </w:r>
            <w:r w:rsidR="002A7910">
              <w:rPr>
                <w:noProof/>
                <w:webHidden/>
              </w:rPr>
              <w:instrText xml:space="preserve"> PAGEREF _Toc378211244 \h </w:instrText>
            </w:r>
            <w:r w:rsidR="002A7910">
              <w:rPr>
                <w:noProof/>
                <w:webHidden/>
              </w:rPr>
            </w:r>
            <w:r w:rsidR="002A7910">
              <w:rPr>
                <w:noProof/>
                <w:webHidden/>
              </w:rPr>
              <w:fldChar w:fldCharType="separate"/>
            </w:r>
            <w:r w:rsidR="002A7910">
              <w:rPr>
                <w:noProof/>
                <w:webHidden/>
              </w:rPr>
              <w:t>2</w:t>
            </w:r>
            <w:r w:rsidR="002A7910"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12"/>
            <w:tabs>
              <w:tab w:val="left" w:pos="44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45" w:history="1">
            <w:r w:rsidRPr="001F41AE">
              <w:rPr>
                <w:rStyle w:val="afb"/>
                <w:noProof/>
                <w:lang w:val="ru-RU"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Диалог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23"/>
            <w:tabs>
              <w:tab w:val="left" w:pos="88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46" w:history="1">
            <w:r w:rsidRPr="001F41AE">
              <w:rPr>
                <w:rStyle w:val="afb"/>
                <w:noProof/>
                <w:lang w:val="ru-RU"/>
              </w:rPr>
              <w:t>1.1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Стартовое окно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23"/>
            <w:tabs>
              <w:tab w:val="left" w:pos="88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47" w:history="1">
            <w:r w:rsidRPr="001F41AE">
              <w:rPr>
                <w:rStyle w:val="afb"/>
                <w:noProof/>
                <w:lang w:val="ru-RU"/>
              </w:rPr>
              <w:t>1.2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Рабочее окно программы и выбор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31"/>
            <w:tabs>
              <w:tab w:val="left" w:pos="132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48" w:history="1">
            <w:r w:rsidRPr="001F41AE">
              <w:rPr>
                <w:rStyle w:val="afb"/>
                <w:noProof/>
                <w:lang w:val="ru-RU"/>
              </w:rPr>
              <w:t>1.2.1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Первый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31"/>
            <w:tabs>
              <w:tab w:val="left" w:pos="132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49" w:history="1">
            <w:r w:rsidRPr="001F41AE">
              <w:rPr>
                <w:rStyle w:val="afb"/>
                <w:noProof/>
                <w:lang w:val="ru-RU"/>
              </w:rPr>
              <w:t>1.2.2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Закрытие поля с выбором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31"/>
            <w:tabs>
              <w:tab w:val="left" w:pos="132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50" w:history="1">
            <w:r w:rsidRPr="001F41AE">
              <w:rPr>
                <w:rStyle w:val="afb"/>
                <w:noProof/>
                <w:lang w:val="ru-RU"/>
              </w:rPr>
              <w:t>1.2.3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Открытие контекстного меню со списком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31"/>
            <w:tabs>
              <w:tab w:val="left" w:pos="132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51" w:history="1">
            <w:r w:rsidRPr="001F41AE">
              <w:rPr>
                <w:rStyle w:val="afb"/>
                <w:noProof/>
                <w:lang w:val="ru-RU"/>
              </w:rPr>
              <w:t>1.2.4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Выбор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31"/>
            <w:tabs>
              <w:tab w:val="left" w:pos="132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52" w:history="1">
            <w:r w:rsidRPr="001F41AE">
              <w:rPr>
                <w:rStyle w:val="afb"/>
                <w:noProof/>
                <w:lang w:val="ru-RU"/>
              </w:rPr>
              <w:t>1.2.5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Изменение критериев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31"/>
            <w:tabs>
              <w:tab w:val="left" w:pos="132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53" w:history="1">
            <w:r w:rsidRPr="001F41AE">
              <w:rPr>
                <w:rStyle w:val="afb"/>
                <w:noProof/>
                <w:lang w:val="ru-RU"/>
              </w:rPr>
              <w:t>1.2.6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Окно программы после выбора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31"/>
            <w:tabs>
              <w:tab w:val="left" w:pos="132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54" w:history="1">
            <w:r w:rsidRPr="001F41AE">
              <w:rPr>
                <w:rStyle w:val="afb"/>
                <w:noProof/>
                <w:lang w:val="ru-RU"/>
              </w:rPr>
              <w:t>1.2.7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Добавление нового поля для добавления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910" w:rsidRDefault="002A7910">
          <w:pPr>
            <w:pStyle w:val="31"/>
            <w:tabs>
              <w:tab w:val="left" w:pos="1320"/>
              <w:tab w:val="right" w:leader="dot" w:pos="12950"/>
            </w:tabs>
            <w:rPr>
              <w:noProof/>
              <w:lang w:val="ru-RU" w:eastAsia="ru-RU"/>
            </w:rPr>
          </w:pPr>
          <w:hyperlink w:anchor="_Toc378211255" w:history="1">
            <w:r w:rsidRPr="001F41AE">
              <w:rPr>
                <w:rStyle w:val="afb"/>
                <w:noProof/>
                <w:lang w:val="ru-RU"/>
              </w:rPr>
              <w:t>1.2.8</w:t>
            </w:r>
            <w:r>
              <w:rPr>
                <w:noProof/>
                <w:lang w:val="ru-RU" w:eastAsia="ru-RU"/>
              </w:rPr>
              <w:tab/>
            </w:r>
            <w:r w:rsidRPr="001F41AE">
              <w:rPr>
                <w:rStyle w:val="afb"/>
                <w:noProof/>
                <w:lang w:val="ru-RU"/>
              </w:rPr>
              <w:t>Добавление нового поля с фильтрами с условием «ИЛИ»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8211244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8B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8B2CA1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8B2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8B2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8B2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5D4744" w:rsidRPr="006C7A78" w:rsidTr="008B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8B2CA1">
            <w:pPr>
              <w:jc w:val="left"/>
              <w:rPr>
                <w:b w:val="0"/>
              </w:rPr>
            </w:pPr>
            <w: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73224B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73224B" w:rsidRDefault="005D4744" w:rsidP="00732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r w:rsidR="0073224B">
              <w:rPr>
                <w:lang w:val="ru-RU"/>
              </w:rPr>
              <w:t xml:space="preserve">документа, создание начальной версии </w:t>
            </w:r>
            <w:r w:rsidR="0073224B">
              <w:t>UI</w:t>
            </w:r>
            <w:r w:rsidR="0073224B" w:rsidRPr="0073224B">
              <w:rPr>
                <w:lang w:val="ru-RU"/>
              </w:rPr>
              <w:t xml:space="preserve"> </w:t>
            </w:r>
            <w:r w:rsidR="0073224B">
              <w:rPr>
                <w:lang w:val="ru-RU"/>
              </w:rPr>
              <w:t>и диалога с пользователем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422389" w:rsidRDefault="00422389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#51</w:t>
            </w:r>
          </w:p>
        </w:tc>
      </w:tr>
      <w:tr w:rsidR="00026591" w:rsidRPr="00843CC2" w:rsidTr="008B2CA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6591" w:rsidRPr="00026591" w:rsidRDefault="00026591" w:rsidP="008B2CA1">
            <w:pPr>
              <w:jc w:val="left"/>
              <w:rPr>
                <w:b w:val="0"/>
              </w:rPr>
            </w:pPr>
            <w:r>
              <w:t>0.2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6591" w:rsidRPr="00026591" w:rsidRDefault="00026591" w:rsidP="008B2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6591" w:rsidRPr="005E4C28" w:rsidRDefault="00026591" w:rsidP="0069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новой пиктограммы, переделывание структуры документа, обновление </w:t>
            </w:r>
            <w:r>
              <w:t>UI</w:t>
            </w:r>
            <w:r w:rsidR="005E4C28">
              <w:rPr>
                <w:lang w:val="ru-RU"/>
              </w:rPr>
              <w:t xml:space="preserve"> (версия документа с неполным функционалом и </w:t>
            </w:r>
            <w:r w:rsidR="00693529">
              <w:rPr>
                <w:lang w:val="ru-RU"/>
              </w:rPr>
              <w:t>с начальными примерами таблиц с элементами интерфейса</w:t>
            </w:r>
            <w:r w:rsidR="005E4C28">
              <w:rPr>
                <w:lang w:val="ru-RU"/>
              </w:rPr>
              <w:t>)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6591" w:rsidRPr="00202E88" w:rsidRDefault="00202E88" w:rsidP="008B2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#51</w:t>
            </w:r>
          </w:p>
        </w:tc>
      </w:tr>
      <w:tr w:rsidR="00C534A0" w:rsidRPr="00D25378" w:rsidTr="008B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534A0" w:rsidRDefault="00C534A0" w:rsidP="008B2CA1">
            <w:pPr>
              <w:jc w:val="left"/>
            </w:pPr>
            <w:r>
              <w:t>0.3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534A0" w:rsidRDefault="00644BD1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  <w:r w:rsidR="002A7910">
              <w:rPr>
                <w:lang w:val="ru-RU"/>
              </w:rPr>
              <w:t>,</w:t>
            </w:r>
          </w:p>
          <w:p w:rsidR="002A7910" w:rsidRDefault="002A7910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Татюшев</w:t>
            </w:r>
            <w:proofErr w:type="spellEnd"/>
            <w:r>
              <w:rPr>
                <w:lang w:val="ru-RU"/>
              </w:rPr>
              <w:t xml:space="preserve"> Михаил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534A0" w:rsidRPr="00D25378" w:rsidRDefault="00644BD1" w:rsidP="00693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Изменение </w:t>
            </w:r>
            <w:r w:rsidR="00D25378">
              <w:t>UI</w:t>
            </w:r>
            <w:r w:rsidR="00D25378">
              <w:rPr>
                <w:lang w:val="ru-RU"/>
              </w:rPr>
              <w:t>, добавление необходимых элементов. Версия без настроек и помощи.</w:t>
            </w:r>
            <w:r w:rsidR="002A7910">
              <w:rPr>
                <w:lang w:val="ru-RU"/>
              </w:rPr>
              <w:t xml:space="preserve"> Начиная с 1.2.8 элементы интерфейса не описаны до завтрашнего дня.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534A0" w:rsidRPr="00D25378" w:rsidRDefault="00C534A0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25378">
              <w:rPr>
                <w:lang w:val="ru-RU"/>
              </w:rPr>
              <w:t>#51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73224B" w:rsidP="00202E88">
      <w:pPr>
        <w:pStyle w:val="1"/>
        <w:spacing w:before="100" w:beforeAutospacing="1"/>
        <w:ind w:left="431" w:hanging="431"/>
        <w:rPr>
          <w:lang w:val="ru-RU"/>
        </w:rPr>
      </w:pPr>
      <w:bookmarkStart w:id="1" w:name="_Toc378211245"/>
      <w:r>
        <w:rPr>
          <w:lang w:val="ru-RU"/>
        </w:rPr>
        <w:lastRenderedPageBreak/>
        <w:t>Диалог с пользователем</w:t>
      </w:r>
      <w:bookmarkEnd w:id="1"/>
    </w:p>
    <w:p w:rsidR="00C97956" w:rsidRDefault="00C97956" w:rsidP="00C97956">
      <w:pPr>
        <w:rPr>
          <w:lang w:val="ru-RU"/>
        </w:rPr>
      </w:pPr>
    </w:p>
    <w:p w:rsidR="0073224B" w:rsidRPr="00537D8A" w:rsidRDefault="0073224B" w:rsidP="001F399B">
      <w:pPr>
        <w:ind w:firstLine="431"/>
        <w:rPr>
          <w:sz w:val="28"/>
          <w:lang w:val="ru-RU"/>
        </w:rPr>
      </w:pPr>
      <w:r w:rsidRPr="00537D8A">
        <w:rPr>
          <w:sz w:val="28"/>
          <w:lang w:val="ru-RU"/>
        </w:rPr>
        <w:t xml:space="preserve">При установке приложения </w:t>
      </w:r>
      <w:proofErr w:type="spellStart"/>
      <w:r w:rsidRPr="00537D8A">
        <w:rPr>
          <w:sz w:val="28"/>
        </w:rPr>
        <w:t>CircleFilter</w:t>
      </w:r>
      <w:proofErr w:type="spellEnd"/>
      <w:r w:rsidRPr="00537D8A">
        <w:rPr>
          <w:sz w:val="28"/>
          <w:lang w:val="ru-RU"/>
        </w:rPr>
        <w:t xml:space="preserve"> мы увидим пиктограмму в правом верхнем углу на панели браузера </w:t>
      </w:r>
      <w:r w:rsidRPr="00537D8A">
        <w:rPr>
          <w:sz w:val="28"/>
        </w:rPr>
        <w:t>Google</w:t>
      </w:r>
      <w:r w:rsidRPr="00537D8A">
        <w:rPr>
          <w:sz w:val="28"/>
          <w:lang w:val="ru-RU"/>
        </w:rPr>
        <w:t xml:space="preserve"> </w:t>
      </w:r>
      <w:r w:rsidRPr="00537D8A">
        <w:rPr>
          <w:sz w:val="28"/>
        </w:rPr>
        <w:t>Chrome</w:t>
      </w:r>
      <w:r w:rsidRPr="00537D8A">
        <w:rPr>
          <w:sz w:val="28"/>
          <w:lang w:val="ru-RU"/>
        </w:rPr>
        <w:t>.</w:t>
      </w:r>
      <w:r w:rsidR="003C1F8D">
        <w:rPr>
          <w:sz w:val="28"/>
          <w:lang w:val="ru-RU"/>
        </w:rPr>
        <w:t xml:space="preserve"> </w:t>
      </w:r>
      <w:bookmarkStart w:id="2" w:name="_GoBack"/>
      <w:bookmarkEnd w:id="2"/>
    </w:p>
    <w:p w:rsidR="0073224B" w:rsidRDefault="0073224B" w:rsidP="0073224B">
      <w:pPr>
        <w:jc w:val="center"/>
        <w:rPr>
          <w:i/>
          <w:lang w:val="ru-RU"/>
        </w:rPr>
      </w:pPr>
    </w:p>
    <w:p w:rsidR="003C1F8D" w:rsidRDefault="003C1F8D" w:rsidP="0073224B">
      <w:pPr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52BC1C15" wp14:editId="0D3A08D5">
            <wp:extent cx="3781425" cy="1201456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468" cy="12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8D" w:rsidRPr="003C1F8D" w:rsidRDefault="003C1F8D" w:rsidP="0073224B">
      <w:pPr>
        <w:jc w:val="center"/>
        <w:rPr>
          <w:i/>
        </w:rPr>
      </w:pPr>
      <w:r>
        <w:rPr>
          <w:i/>
          <w:lang w:val="ru-RU"/>
        </w:rPr>
        <w:t>Рисунок 1.</w:t>
      </w:r>
      <w:r w:rsidR="004E2E33">
        <w:rPr>
          <w:i/>
          <w:lang w:val="ru-RU"/>
        </w:rPr>
        <w:t xml:space="preserve"> П</w:t>
      </w:r>
      <w:r>
        <w:rPr>
          <w:i/>
          <w:lang w:val="ru-RU"/>
        </w:rPr>
        <w:t xml:space="preserve">иктограмма </w:t>
      </w:r>
      <w:proofErr w:type="spellStart"/>
      <w:r>
        <w:rPr>
          <w:i/>
        </w:rPr>
        <w:t>CircleFilter</w:t>
      </w:r>
      <w:proofErr w:type="spellEnd"/>
    </w:p>
    <w:p w:rsidR="00DD6A64" w:rsidRDefault="001F399B" w:rsidP="001F399B">
      <w:pPr>
        <w:jc w:val="left"/>
        <w:rPr>
          <w:i/>
        </w:rPr>
      </w:pPr>
      <w:r>
        <w:rPr>
          <w:i/>
        </w:rPr>
        <w:br w:type="page"/>
      </w:r>
    </w:p>
    <w:p w:rsidR="001F399B" w:rsidRDefault="0073224B" w:rsidP="00591ECF">
      <w:pPr>
        <w:pStyle w:val="2"/>
        <w:rPr>
          <w:lang w:val="ru-RU"/>
        </w:rPr>
      </w:pPr>
      <w:bookmarkStart w:id="3" w:name="_Toc378211246"/>
      <w:r w:rsidRPr="0073224B">
        <w:rPr>
          <w:lang w:val="ru-RU"/>
        </w:rPr>
        <w:lastRenderedPageBreak/>
        <w:t>Стартовое окно</w:t>
      </w:r>
      <w:r>
        <w:rPr>
          <w:lang w:val="ru-RU"/>
        </w:rPr>
        <w:t xml:space="preserve"> программы</w:t>
      </w:r>
      <w:bookmarkEnd w:id="3"/>
    </w:p>
    <w:p w:rsidR="00591ECF" w:rsidRPr="00591ECF" w:rsidRDefault="00591ECF" w:rsidP="00591ECF">
      <w:pPr>
        <w:rPr>
          <w:lang w:val="ru-RU"/>
        </w:rPr>
      </w:pPr>
    </w:p>
    <w:p w:rsidR="0073224B" w:rsidRDefault="001F399B" w:rsidP="00CE7CAF">
      <w:pPr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71C31" wp14:editId="62416AFA">
                <wp:simplePos x="0" y="0"/>
                <wp:positionH relativeFrom="column">
                  <wp:posOffset>5314950</wp:posOffset>
                </wp:positionH>
                <wp:positionV relativeFrom="paragraph">
                  <wp:posOffset>2352040</wp:posOffset>
                </wp:positionV>
                <wp:extent cx="400050" cy="3619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31" w:rsidRPr="001F399B" w:rsidRDefault="00D36A31" w:rsidP="001F399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24"/>
                                <w:szCs w:val="2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71C31" id="Овал 7" o:spid="_x0000_s1029" style="position:absolute;left:0;text-align:left;margin-left:418.5pt;margin-top:185.2pt;width:31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" fillcolor="white [3201]" strokecolor="#1b587c [3206]" strokeweight="1pt">
                <v:stroke joinstyle="miter"/>
                <v:textbox>
                  <w:txbxContent>
                    <w:p w:rsidR="00D36A31" w:rsidRPr="001F399B" w:rsidRDefault="00D36A31" w:rsidP="001F399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24"/>
                          <w:szCs w:val="28"/>
                          <w:lang w:val="ru-RU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46176" wp14:editId="433BBEBD">
                <wp:simplePos x="0" y="0"/>
                <wp:positionH relativeFrom="column">
                  <wp:posOffset>5314950</wp:posOffset>
                </wp:positionH>
                <wp:positionV relativeFrom="paragraph">
                  <wp:posOffset>1761490</wp:posOffset>
                </wp:positionV>
                <wp:extent cx="400050" cy="3619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31" w:rsidRPr="001F399B" w:rsidRDefault="00D36A31" w:rsidP="001F399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46176" id="Овал 6" o:spid="_x0000_s1030" style="position:absolute;left:0;text-align:left;margin-left:418.5pt;margin-top:138.7pt;width:31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" fillcolor="white [3201]" strokecolor="#1b587c [3206]" strokeweight="1pt">
                <v:stroke joinstyle="miter"/>
                <v:textbox>
                  <w:txbxContent>
                    <w:p w:rsidR="00D36A31" w:rsidRPr="001F399B" w:rsidRDefault="00D36A31" w:rsidP="001F399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24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291B8" wp14:editId="056CEB15">
                <wp:simplePos x="0" y="0"/>
                <wp:positionH relativeFrom="column">
                  <wp:posOffset>5295900</wp:posOffset>
                </wp:positionH>
                <wp:positionV relativeFrom="paragraph">
                  <wp:posOffset>751840</wp:posOffset>
                </wp:positionV>
                <wp:extent cx="400050" cy="3619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31" w:rsidRPr="001F399B" w:rsidRDefault="00D36A31" w:rsidP="001F399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24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91B8" id="Овал 5" o:spid="_x0000_s1031" style="position:absolute;left:0;text-align:left;margin-left:417pt;margin-top:59.2pt;width:3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" fillcolor="white [3201]" strokecolor="#1b587c [3206]" strokeweight="1pt">
                <v:stroke joinstyle="miter"/>
                <v:textbox>
                  <w:txbxContent>
                    <w:p w:rsidR="00D36A31" w:rsidRPr="001F399B" w:rsidRDefault="00D36A31" w:rsidP="001F399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24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30B0" wp14:editId="49EFA249">
                <wp:simplePos x="0" y="0"/>
                <wp:positionH relativeFrom="column">
                  <wp:posOffset>5286375</wp:posOffset>
                </wp:positionH>
                <wp:positionV relativeFrom="paragraph">
                  <wp:posOffset>142240</wp:posOffset>
                </wp:positionV>
                <wp:extent cx="400050" cy="3619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31" w:rsidRPr="001F399B" w:rsidRDefault="00D36A31" w:rsidP="001F399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30B0" id="Овал 3" o:spid="_x0000_s1032" style="position:absolute;left:0;text-align:left;margin-left:416.25pt;margin-top:11.2pt;width:31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" fillcolor="white [3201]" strokecolor="#1b587c [3206]" strokeweight="1pt">
                <v:stroke joinstyle="miter"/>
                <v:textbox>
                  <w:txbxContent>
                    <w:p w:rsidR="00D36A31" w:rsidRPr="001F399B" w:rsidRDefault="00D36A31" w:rsidP="001F399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24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E2E33">
        <w:rPr>
          <w:noProof/>
          <w:lang w:val="ru-RU" w:eastAsia="ru-RU"/>
        </w:rPr>
        <w:drawing>
          <wp:inline distT="0" distB="0" distL="0" distR="0">
            <wp:extent cx="2257425" cy="3400425"/>
            <wp:effectExtent l="0" t="0" r="9525" b="9525"/>
            <wp:docPr id="4" name="Рисунок 4" descr="C:\Users\tema-_000\Desktop\j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a-_000\Desktop\jk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8A" w:rsidRDefault="00537D8A" w:rsidP="00537D8A">
      <w:pPr>
        <w:jc w:val="center"/>
        <w:rPr>
          <w:i/>
          <w:lang w:val="ru-RU"/>
        </w:rPr>
      </w:pPr>
      <w:r>
        <w:rPr>
          <w:i/>
          <w:lang w:val="ru-RU"/>
        </w:rPr>
        <w:t>Рисунок 2. Стартовое окно программы</w:t>
      </w:r>
    </w:p>
    <w:p w:rsidR="001F399B" w:rsidRDefault="001F399B" w:rsidP="00CE7CAF">
      <w:pPr>
        <w:rPr>
          <w:lang w:val="ru-RU"/>
        </w:rPr>
      </w:pPr>
      <w:r>
        <w:rPr>
          <w:lang w:val="ru-RU"/>
        </w:rPr>
        <w:tab/>
      </w:r>
      <w:r w:rsidR="00537D8A">
        <w:rPr>
          <w:lang w:val="ru-RU"/>
        </w:rPr>
        <w:tab/>
      </w:r>
    </w:p>
    <w:p w:rsidR="001D3A81" w:rsidRDefault="001D3A81" w:rsidP="001D3A81">
      <w:pPr>
        <w:rPr>
          <w:lang w:val="ru-RU"/>
        </w:rPr>
      </w:pPr>
      <w:r>
        <w:rPr>
          <w:lang w:val="ru-RU"/>
        </w:rPr>
        <w:tab/>
      </w:r>
    </w:p>
    <w:p w:rsidR="001D3A81" w:rsidRDefault="001D3A81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1D3A81" w:rsidRDefault="001D3A81" w:rsidP="001D3A81">
      <w:pPr>
        <w:rPr>
          <w:lang w:val="ru-RU"/>
        </w:rPr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8B2CA1" w:rsidTr="00843CC2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8B2CA1" w:rsidRPr="00843CC2" w:rsidRDefault="00843CC2" w:rsidP="00843CC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8B2CA1" w:rsidRPr="00843CC2" w:rsidRDefault="00843CC2" w:rsidP="00843CC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B2CA1" w:rsidRPr="00843CC2" w:rsidRDefault="00843CC2" w:rsidP="00843CC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B2CA1" w:rsidRPr="00843CC2" w:rsidRDefault="00843CC2" w:rsidP="00843CC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8B2CA1" w:rsidRPr="00843CC2" w:rsidRDefault="00843CC2" w:rsidP="00843CC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</w:p>
        </w:tc>
      </w:tr>
      <w:tr w:rsidR="008B2CA1" w:rsidTr="00843CC2">
        <w:tc>
          <w:tcPr>
            <w:tcW w:w="558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8B2CA1" w:rsidRDefault="008C2A1B">
            <w:proofErr w:type="spellStart"/>
            <w:r>
              <w:t>Start_pict</w:t>
            </w:r>
            <w:proofErr w:type="spellEnd"/>
          </w:p>
        </w:tc>
        <w:tc>
          <w:tcPr>
            <w:tcW w:w="1701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8B2CA1" w:rsidRPr="008C2A1B" w:rsidRDefault="00153CBD">
            <w:pPr>
              <w:rPr>
                <w:lang w:val="ru-RU"/>
              </w:rPr>
            </w:pPr>
            <w:r>
              <w:rPr>
                <w:lang w:val="ru-RU"/>
              </w:rPr>
              <w:t>Логотип и название программы</w:t>
            </w:r>
          </w:p>
        </w:tc>
      </w:tr>
      <w:tr w:rsidR="008B2CA1" w:rsidRPr="00153CBD" w:rsidTr="00843CC2">
        <w:tc>
          <w:tcPr>
            <w:tcW w:w="558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8B2CA1" w:rsidRDefault="008C2A1B">
            <w:proofErr w:type="spellStart"/>
            <w:r>
              <w:t>Start_text</w:t>
            </w:r>
            <w:proofErr w:type="spellEnd"/>
          </w:p>
        </w:tc>
        <w:tc>
          <w:tcPr>
            <w:tcW w:w="1701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8B2CA1" w:rsidRPr="008C2A1B" w:rsidRDefault="00153CBD">
            <w:pPr>
              <w:rPr>
                <w:lang w:val="ru-RU"/>
              </w:rPr>
            </w:pPr>
            <w:r>
              <w:rPr>
                <w:lang w:val="ru-RU"/>
              </w:rPr>
              <w:t>Стартовое приветствие и указание к действию</w:t>
            </w:r>
          </w:p>
        </w:tc>
      </w:tr>
      <w:tr w:rsidR="008B2CA1" w:rsidRPr="002108C2" w:rsidTr="00843CC2">
        <w:tc>
          <w:tcPr>
            <w:tcW w:w="558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8B2CA1" w:rsidRDefault="008C2A1B">
            <w:r>
              <w:t>Start_button_01</w:t>
            </w:r>
          </w:p>
        </w:tc>
        <w:tc>
          <w:tcPr>
            <w:tcW w:w="1701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8B2CA1" w:rsidRPr="008C2A1B" w:rsidRDefault="00236A10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591ECF" w:rsidRDefault="00591ECF" w:rsidP="00591ECF">
            <w:pPr>
              <w:pStyle w:val="af4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 w:rsidR="007F07CA">
              <w:rPr>
                <w:lang w:val="ru-RU"/>
              </w:rPr>
              <w:t xml:space="preserve">у пользователя нет активного </w:t>
            </w:r>
            <w:proofErr w:type="spellStart"/>
            <w:r w:rsidR="007F07CA">
              <w:rPr>
                <w:lang w:val="ru-RU"/>
              </w:rPr>
              <w:t>токена</w:t>
            </w:r>
            <w:proofErr w:type="spellEnd"/>
            <w:r>
              <w:rPr>
                <w:lang w:val="ru-RU"/>
              </w:rPr>
              <w:t xml:space="preserve"> – переход к стандартному окну авторизации </w:t>
            </w:r>
            <w:r>
              <w:t>Google</w:t>
            </w:r>
            <w:r w:rsidRPr="00591ECF">
              <w:rPr>
                <w:lang w:val="ru-RU"/>
              </w:rPr>
              <w:t>.</w:t>
            </w:r>
          </w:p>
          <w:p w:rsidR="008B2CA1" w:rsidRPr="00591ECF" w:rsidRDefault="00591ECF" w:rsidP="007F07CA">
            <w:pPr>
              <w:pStyle w:val="af4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 w:rsidR="007F07CA">
              <w:rPr>
                <w:lang w:val="ru-RU"/>
              </w:rPr>
              <w:t xml:space="preserve">у пользователя есть активный </w:t>
            </w:r>
            <w:proofErr w:type="spellStart"/>
            <w:r w:rsidR="007F07CA">
              <w:rPr>
                <w:lang w:val="ru-RU"/>
              </w:rPr>
              <w:t>токен</w:t>
            </w:r>
            <w:proofErr w:type="spellEnd"/>
            <w:r>
              <w:rPr>
                <w:lang w:val="ru-RU"/>
              </w:rPr>
              <w:t xml:space="preserve"> - п</w:t>
            </w:r>
            <w:r w:rsidR="008C2A1B" w:rsidRPr="00591ECF">
              <w:rPr>
                <w:lang w:val="ru-RU"/>
              </w:rPr>
              <w:t>ереход к рабочему окну программы (</w:t>
            </w:r>
            <w:hyperlink w:anchor="_Первый_запуск_программы" w:history="1">
              <w:r w:rsidR="008C2A1B" w:rsidRPr="00236A10">
                <w:rPr>
                  <w:rStyle w:val="afb"/>
                  <w:lang w:val="ru-RU"/>
                </w:rPr>
                <w:t>1.</w:t>
              </w:r>
              <w:r w:rsidR="008C2A1B" w:rsidRPr="00236A10">
                <w:rPr>
                  <w:rStyle w:val="afb"/>
                  <w:lang w:val="ru-RU"/>
                </w:rPr>
                <w:t>2</w:t>
              </w:r>
              <w:r w:rsidR="003760A2" w:rsidRPr="00236A10">
                <w:rPr>
                  <w:rStyle w:val="afb"/>
                  <w:lang w:val="ru-RU"/>
                </w:rPr>
                <w:t>.</w:t>
              </w:r>
              <w:r w:rsidR="003760A2" w:rsidRPr="00236A10">
                <w:rPr>
                  <w:rStyle w:val="afb"/>
                  <w:lang w:val="ru-RU"/>
                </w:rPr>
                <w:t>1</w:t>
              </w:r>
            </w:hyperlink>
            <w:r w:rsidR="008C2A1B" w:rsidRPr="00591ECF">
              <w:rPr>
                <w:lang w:val="ru-RU"/>
              </w:rPr>
              <w:t>)</w:t>
            </w:r>
          </w:p>
        </w:tc>
      </w:tr>
      <w:tr w:rsidR="008B2CA1" w:rsidRPr="002108C2" w:rsidTr="00843CC2">
        <w:tc>
          <w:tcPr>
            <w:tcW w:w="558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2" w:type="dxa"/>
          </w:tcPr>
          <w:p w:rsidR="008B2CA1" w:rsidRDefault="008C2A1B">
            <w:r>
              <w:t>Start_button_02</w:t>
            </w:r>
          </w:p>
        </w:tc>
        <w:tc>
          <w:tcPr>
            <w:tcW w:w="1701" w:type="dxa"/>
          </w:tcPr>
          <w:p w:rsidR="008B2CA1" w:rsidRPr="008C2A1B" w:rsidRDefault="008C2A1B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8B2CA1" w:rsidRPr="008C2A1B" w:rsidRDefault="00236A10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8B2CA1" w:rsidRPr="008C2A1B" w:rsidRDefault="008C2A1B" w:rsidP="0021629D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к стандартному окну открытия файла </w:t>
            </w:r>
          </w:p>
        </w:tc>
      </w:tr>
    </w:tbl>
    <w:p w:rsidR="00331D5A" w:rsidRDefault="00843CC2" w:rsidP="0021629D">
      <w:pPr>
        <w:jc w:val="center"/>
        <w:rPr>
          <w:i/>
          <w:lang w:val="ru-RU"/>
        </w:rPr>
      </w:pPr>
      <w:r>
        <w:rPr>
          <w:i/>
          <w:lang w:val="ru-RU"/>
        </w:rPr>
        <w:t>Таблица 1. Элементы стартового окна программы</w:t>
      </w:r>
    </w:p>
    <w:p w:rsidR="006E2C8C" w:rsidRPr="00591ECF" w:rsidRDefault="0021629D" w:rsidP="00591ECF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9A0041" w:rsidRDefault="002108C2" w:rsidP="009A0041">
      <w:pPr>
        <w:pStyle w:val="2"/>
        <w:rPr>
          <w:lang w:val="ru-RU"/>
        </w:rPr>
      </w:pPr>
      <w:bookmarkStart w:id="4" w:name="_Toc378211247"/>
      <w:r>
        <w:rPr>
          <w:lang w:val="ru-RU"/>
        </w:rPr>
        <w:lastRenderedPageBreak/>
        <w:t>Рабочее окно программы</w:t>
      </w:r>
      <w:r w:rsidR="00493864">
        <w:rPr>
          <w:lang w:val="ru-RU"/>
        </w:rPr>
        <w:t xml:space="preserve"> и выбор фильтров</w:t>
      </w:r>
      <w:bookmarkEnd w:id="4"/>
      <w:r w:rsidR="00493864">
        <w:rPr>
          <w:lang w:val="ru-RU"/>
        </w:rPr>
        <w:t xml:space="preserve"> </w:t>
      </w:r>
    </w:p>
    <w:p w:rsidR="009A0041" w:rsidRDefault="00110050" w:rsidP="009A0041">
      <w:pPr>
        <w:pStyle w:val="3"/>
        <w:ind w:left="0" w:firstLine="0"/>
        <w:rPr>
          <w:lang w:val="ru-RU"/>
        </w:rPr>
      </w:pPr>
      <w:bookmarkStart w:id="5" w:name="_Первый_запуск_программы"/>
      <w:bookmarkStart w:id="6" w:name="_Toc378211248"/>
      <w:bookmarkEnd w:id="5"/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2E64C1D" wp14:editId="58029E1F">
                <wp:simplePos x="0" y="0"/>
                <wp:positionH relativeFrom="column">
                  <wp:posOffset>-393700</wp:posOffset>
                </wp:positionH>
                <wp:positionV relativeFrom="paragraph">
                  <wp:posOffset>347980</wp:posOffset>
                </wp:positionV>
                <wp:extent cx="8420101" cy="3649498"/>
                <wp:effectExtent l="0" t="0" r="19050" b="27305"/>
                <wp:wrapNone/>
                <wp:docPr id="252" name="Группа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1" cy="3649498"/>
                          <a:chOff x="-39756" y="-30120"/>
                          <a:chExt cx="8420101" cy="3649498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7283395" y="0"/>
                            <a:ext cx="333955" cy="3339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A24BB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7951529" y="-30120"/>
                            <a:ext cx="428816" cy="394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A24BB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1" name="Группа 251"/>
                        <wpg:cNvGrpSpPr/>
                        <wpg:grpSpPr>
                          <a:xfrm>
                            <a:off x="-39756" y="-11058"/>
                            <a:ext cx="4356707" cy="3232716"/>
                            <a:chOff x="-39756" y="-34912"/>
                            <a:chExt cx="4356707" cy="3232716"/>
                          </a:xfrm>
                        </wpg:grpSpPr>
                        <wpg:grpSp>
                          <wpg:cNvPr id="250" name="Группа 250"/>
                          <wpg:cNvGrpSpPr/>
                          <wpg:grpSpPr>
                            <a:xfrm>
                              <a:off x="-39756" y="299042"/>
                              <a:ext cx="1689100" cy="2710740"/>
                              <a:chOff x="-39756" y="-34913"/>
                              <a:chExt cx="1689100" cy="2710740"/>
                            </a:xfrm>
                          </wpg:grpSpPr>
                          <wps:wsp>
                            <wps:cNvPr id="2" name="Овал 2"/>
                            <wps:cNvSpPr/>
                            <wps:spPr>
                              <a:xfrm>
                                <a:off x="-39756" y="-34913"/>
                                <a:ext cx="373711" cy="341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A24BB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Овал 9"/>
                            <wps:cNvSpPr/>
                            <wps:spPr>
                              <a:xfrm>
                                <a:off x="0" y="38166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A24BB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Овал 10"/>
                            <wps:cNvSpPr/>
                            <wps:spPr>
                              <a:xfrm>
                                <a:off x="0" y="936321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A24BB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рямая со стрелкой 12"/>
                            <wps:cNvCnPr/>
                            <wps:spPr>
                              <a:xfrm>
                                <a:off x="365759" y="532677"/>
                                <a:ext cx="388235" cy="125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Овал 18"/>
                            <wps:cNvSpPr/>
                            <wps:spPr>
                              <a:xfrm>
                                <a:off x="7951" y="1494905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A24BB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Прямая со стрелкой 20"/>
                            <wps:cNvCnPr/>
                            <wps:spPr>
                              <a:xfrm flipV="1">
                                <a:off x="354495" y="1407262"/>
                                <a:ext cx="1294849" cy="2462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Овал 21"/>
                            <wps:cNvSpPr/>
                            <wps:spPr>
                              <a:xfrm>
                                <a:off x="7951" y="1951437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A24BB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ая со стрелкой 22"/>
                            <wps:cNvCnPr/>
                            <wps:spPr>
                              <a:xfrm flipV="1">
                                <a:off x="333954" y="1718641"/>
                                <a:ext cx="1220140" cy="373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Прямая со стрелкой 304"/>
                            <wps:cNvCnPr/>
                            <wps:spPr>
                              <a:xfrm>
                                <a:off x="333954" y="1085030"/>
                                <a:ext cx="426390" cy="68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Прямая со стрелкой 305"/>
                            <wps:cNvCnPr/>
                            <wps:spPr>
                              <a:xfrm flipV="1">
                                <a:off x="354494" y="2512391"/>
                                <a:ext cx="386800" cy="1634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9" name="Группа 249"/>
                          <wpg:cNvGrpSpPr/>
                          <wpg:grpSpPr>
                            <a:xfrm>
                              <a:off x="7959" y="-34912"/>
                              <a:ext cx="3823904" cy="3232716"/>
                              <a:chOff x="-2162747" y="-34912"/>
                              <a:chExt cx="3823904" cy="3232716"/>
                            </a:xfrm>
                          </wpg:grpSpPr>
                          <wps:wsp>
                            <wps:cNvPr id="23" name="Овал 23"/>
                            <wps:cNvSpPr/>
                            <wps:spPr>
                              <a:xfrm>
                                <a:off x="725612" y="-2385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A24BB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Прямая со стрелкой 24"/>
                            <wps:cNvCnPr>
                              <a:stCxn id="23" idx="3"/>
                            </wps:cNvCnPr>
                            <wps:spPr>
                              <a:xfrm flipH="1">
                                <a:off x="428196" y="26116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Овал 232"/>
                            <wps:cNvSpPr/>
                            <wps:spPr>
                              <a:xfrm>
                                <a:off x="-2162747" y="2863850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A24BB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Овал 306"/>
                            <wps:cNvSpPr/>
                            <wps:spPr>
                              <a:xfrm>
                                <a:off x="-328488" y="-3491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A24BB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Прямая со стрелкой 307"/>
                            <wps:cNvCnPr/>
                            <wps:spPr>
                              <a:xfrm flipH="1">
                                <a:off x="-616608" y="230643"/>
                                <a:ext cx="309273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Прямая со стрелкой 309"/>
                            <wps:cNvCnPr/>
                            <wps:spPr>
                              <a:xfrm flipH="1">
                                <a:off x="1314844" y="168991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9" name="Овал 239"/>
                          <wps:cNvSpPr/>
                          <wps:spPr>
                            <a:xfrm>
                              <a:off x="3831866" y="155718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EB5F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Овал 240"/>
                          <wps:cNvSpPr/>
                          <wps:spPr>
                            <a:xfrm>
                              <a:off x="3636617" y="799687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EB5F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Овал 241"/>
                          <wps:cNvSpPr/>
                          <wps:spPr>
                            <a:xfrm>
                              <a:off x="3065117" y="79369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EB5F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 w:rsidRPr="00153CB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Овал 310"/>
                          <wps:cNvSpPr/>
                          <wps:spPr>
                            <a:xfrm>
                              <a:off x="3855775" y="217948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EB5F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2" name="Овал 242"/>
                        <wps:cNvSpPr/>
                        <wps:spPr>
                          <a:xfrm>
                            <a:off x="6246136" y="3221813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EB5F4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64C1D" id="Группа 252" o:spid="_x0000_s1033" style="position:absolute;left:0;text-align:left;margin-left:-31pt;margin-top:27.4pt;width:663pt;height:287.35pt;z-index:251817984;mso-width-relative:margin;mso-height-relative:margin" coordorigin="-397,-301" coordsize="84201,3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">
                <v:oval id="Овал 25" o:spid="_x0000_s1034" style="position:absolute;left:72833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ep6sMA&#10;AADbAAAADwAAAGRycy9kb3ducmV2LnhtbESPzWrCQBSF90LfYbiF7nRSobWNTkQqqRXcmLT7S+aa&#10;hGTuhMw0iW/fKQguD+fn42y2k2nFQL2rLSt4XkQgiAuray4VfOfp/A2E88gaW8uk4EoOtsnDbIOx&#10;tiOfach8KcIIuxgVVN53sZSuqMigW9iOOHgX2xv0Qfal1D2OYdy0chlFr9JgzYFQYUcfFRVN9msC&#10;1x32x6H72TVp/rkqsr0/jem7Uk+P024NwtPk7+Fb+0srWL7A/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ep6sMAAADbAAAADwAAAAAAAAAAAAAAAACYAgAAZHJzL2Rv&#10;d25yZXYueG1sUEsFBgAAAAAEAAQA9QAAAIgDAAAAAA=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A24BB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9</w:t>
                        </w:r>
                      </w:p>
                    </w:txbxContent>
                  </v:textbox>
                </v:oval>
                <v:oval id="Овал 26" o:spid="_x0000_s1035" style="position:absolute;left:79515;top:-301;width:4288;height:3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3ncMA&#10;AADbAAAADwAAAGRycy9kb3ducmV2LnhtbESPzWqDQBSF94W8w3AD3dUxLtLWZBIkwbSFbqrJ/uLc&#10;qMS5I85E7dt3CoUuD+fn42z3s+nESINrLStYRTEI4srqlmsF5zJ/egHhPLLGzjIp+CYH+93iYYup&#10;thN/0Vj4WoQRdikqaLzvUyld1ZBBF9meOHhXOxj0QQ611ANOYdx0MonjtTTYciA02NOhoepW3E3g&#10;urfjx9hfsltenp6r4ug/p/xVqcflnG1AeJr9f/iv/a4VJGv4/R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U3ncMAAADbAAAADwAAAAAAAAAAAAAAAACYAgAAZHJzL2Rv&#10;d25yZXYueG1sUEsFBgAAAAAEAAQA9QAAAIgDAAAAAA=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A24BB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10</w:t>
                        </w:r>
                      </w:p>
                    </w:txbxContent>
                  </v:textbox>
                </v:oval>
                <v:group id="Группа 251" o:spid="_x0000_s1036" style="position:absolute;left:-397;top:-110;width:43566;height:32326" coordorigin="-397,-349" coordsize="43567,32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group id="Группа 250" o:spid="_x0000_s1037" style="position:absolute;left:-397;top:2990;width:16890;height:27107" coordorigin="-397,-349" coordsize="16891,27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oval id="Овал 2" o:spid="_x0000_s1038" style="position:absolute;left:-397;top:-349;width:3736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LPsEA&#10;AADaAAAADwAAAGRycy9kb3ducmV2LnhtbESPzYrCMBSF9wO+Q7jC7MZUFzpWo4hSR2E2Vt1fmmtb&#10;bG5KE9v69kYYmOXh/Hyc5bo3lWipcaVlBeNRBII4s7rkXMHlnHx9g3AeWWNlmRQ8ycF6NfhYYqxt&#10;xydqU5+LMMIuRgWF93UspcsKMuhGtiYO3s02Bn2QTS51g10YN5WcRNFUGiw5EAqsaVtQdk8fJnDd&#10;z+7Y1tfNPTnvZ1m6879dMlfqc9hvFiA89f4//Nc+aAUT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hSz7BAAAA2g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A24B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9" o:spid="_x0000_s1039" style="position:absolute;top:3816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ZT8EA&#10;AADaAAAADwAAAGRycy9kb3ducmV2LnhtbESPzYrCMBSF9wO+Q7iCuzHVhTNWo4hSnYHZWHV/aa5t&#10;sbkpTWzr25sBweXh/Hyc5bo3lWipcaVlBZNxBII4s7rkXMH5lHx+g3AeWWNlmRQ8yMF6NfhYYqxt&#10;x0dqU5+LMMIuRgWF93UspcsKMujGtiYO3tU2Bn2QTS51g10YN5WcRtFMGiw5EAqsaVtQdkvvJnDd&#10;Yffb1pfNLTntv7J05/+6ZK7UaNhvFiA89f4dfrV/tII5/F8JN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F2U/BAAAA2g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A24B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Овал 10" o:spid="_x0000_s1040" style="position:absolute;top:9363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zAz8IA&#10;AADbAAAADwAAAGRycy9kb3ducmV2LnhtbESPTW/CMAyG75P4D5GRuI10HGB0BIRA3Ya0C4XdrcZr&#10;KxqnarK2+/fzAYmbLb8fjze70TWqpy7Ung28zBNQxIW3NZcGrpfs+RVUiMgWG89k4I8C7LaTpw2m&#10;1g98pj6PpZIQDikaqGJsU61DUZHDMPctsdx+fOcwytqV2nY4SLhr9CJJltphzdJQYUuHiopb/uuk&#10;N3wcT337vb9ll/dVkR/j15CtjZlNx/0bqEhjfIjv7k8r+EIvv8gAe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MDPwgAAANsAAAAPAAAAAAAAAAAAAAAAAJgCAABkcnMvZG93&#10;bnJldi54bWxQSwUGAAAAAAQABAD1AAAAhwMAAAAA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A24B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41" type="#_x0000_t32" style="position:absolute;left:3657;top:5326;width:3882;height:1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HxwcMAAADbAAAADwAAAGRycy9kb3ducmV2LnhtbERPS4vCMBC+C/6HMMJeRFN1EalGUVdl&#10;D4L4OngbmrGtNpPSRO3++83Cgrf5+J4zmdWmEE+qXG5ZQa8bgSBOrM45VXA6rjsjEM4jaywsk4If&#10;cjCbNhsTjLV98Z6eB5+KEMIuRgWZ92UspUsyMui6tiQO3NVWBn2AVSp1ha8QbgrZj6KhNJhzaMiw&#10;pGVGyf3wMAo+r7d8sLydFpvd6nI/+2170f56KPXRqudjEJ5q/xb/u791mN+Hv1/CA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h8cHDAAAA2wAAAA8AAAAAAAAAAAAA&#10;AAAAoQIAAGRycy9kb3ducmV2LnhtbFBLBQYAAAAABAAEAPkAAACRAwAAAAA=&#10;" strokecolor="#1b587c [3206]" strokeweight=".5pt">
                      <v:stroke endarrow="block" joinstyle="miter"/>
                    </v:shape>
                    <v:oval id="Овал 18" o:spid="_x0000_s1042" style="position:absolute;left:79;top:14949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MycIA&#10;AADbAAAADwAAAGRycy9kb3ducmV2LnhtbESPTW/CMAyG75P4D5GRuI10HGB0BIRA3Ya0C4XdrcZr&#10;KxqnarK2+/fzAYmbLb8fjze70TWqpy7Ung28zBNQxIW3NZcGrpfs+RVUiMgWG89k4I8C7LaTpw2m&#10;1g98pj6PpZIQDikaqGJsU61DUZHDMPctsdx+fOcwytqV2nY4SLhr9CJJltphzdJQYUuHiopb/uuk&#10;N3wcT337vb9ll/dVkR/j15CtjZlNx/0bqEhjfIjv7k8r+AIrv8gAe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WszJwgAAANsAAAAPAAAAAAAAAAAAAAAAAJgCAABkcnMvZG93&#10;bnJldi54bWxQSwUGAAAAAAQABAD1AAAAhwMAAAAA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A24B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shape id="Прямая со стрелкой 20" o:spid="_x0000_s1043" type="#_x0000_t32" style="position:absolute;left:3544;top:14072;width:12949;height:24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wO58AAAADbAAAADwAAAGRycy9kb3ducmV2LnhtbERPy4rCMBTdD/gP4QruxtQuRqlGkYIg&#10;igM+cH1prm21uSlJxta/N4sBl4fzXqx604gnOV9bVjAZJyCIC6trLhVczpvvGQgfkDU2lknBizys&#10;loOvBWbadnyk5ymUIoawz1BBFUKbSemLigz6sW2JI3ezzmCI0JVSO+xiuGlkmiQ/0mDNsaHClvKK&#10;isfpzyjIf3fX7jBNZ+a+v+8e53y63adOqdGwX89BBOrDR/zv3moFaVwf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DufAAAAA2wAAAA8AAAAAAAAAAAAAAAAA&#10;oQIAAGRycy9kb3ducmV2LnhtbFBLBQYAAAAABAAEAPkAAACOAwAAAAA=&#10;" strokecolor="#1b587c [3206]" strokeweight=".5pt">
                      <v:stroke endarrow="block" joinstyle="miter"/>
                    </v:shape>
                    <v:oval id="Овал 21" o:spid="_x0000_s1044" style="position:absolute;left:79;top:19514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yv6cMA&#10;AADbAAAADwAAAGRycy9kb3ducmV2LnhtbESPzWqDQBSF94W8w3AD3dXRLNLWZBIkwbSFbqrJ/uLc&#10;qMS5I85E7dt3CoUuD+fn42z3s+nESINrLStIohgEcWV1y7WCc5k/vYBwHlljZ5kUfJOD/W7xsMVU&#10;24m/aCx8LcIIuxQVNN73qZSuasigi2xPHLyrHQz6IIda6gGnMG46uYrjtTTYciA02NOhoepW3E3g&#10;urfjx9hfsltenp6r4ug/p/xVqcflnG1AeJr9f/iv/a4VrBL4/R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yv6cMAAADb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A24B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Прямая со стрелкой 22" o:spid="_x0000_s1045" type="#_x0000_t32" style="position:absolute;left:3339;top:17186;width:12201;height:3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I1C8MAAADbAAAADwAAAGRycy9kb3ducmV2LnhtbESPQWsCMRSE74X+h/AKvdWsOVRZjSIL&#10;BVEsqKXnx+a5u7p5WZLUXf99Iwgeh5n5hpkvB9uKK/nQONYwHmUgiEtnGq40/By/PqYgQkQ22Dom&#10;DTcKsFy8vswxN67nPV0PsRIJwiFHDXWMXS5lKGuyGEauI07eyXmLMUlfSeOxT3DbSpVln9Jiw2mh&#10;xo6KmsrL4c9qKL43v/1uoqb2vD1vLsdist4qr/X727CagYg0xGf40V4bDUrB/Uv6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iNQvDAAAA2wAAAA8AAAAAAAAAAAAA&#10;AAAAoQIAAGRycy9kb3ducmV2LnhtbFBLBQYAAAAABAAEAPkAAACRAwAAAAA=&#10;" strokecolor="#1b587c [3206]" strokeweight=".5pt">
                      <v:stroke endarrow="block" joinstyle="miter"/>
                    </v:shape>
                    <v:shape id="Прямая со стрелкой 304" o:spid="_x0000_s1046" type="#_x0000_t32" style="position:absolute;left:3339;top:10850;width:4264;height: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8SMcAAADcAAAADwAAAGRycy9kb3ducmV2LnhtbESPS2sCQRCE74H8h6EDuYjOmpUQNo4S&#10;n+QghKg55NbstPucnmVnXNd/7wiBHIuq+oqazntTi45aV1hWMB5FIIhTqwvOFBwPm+EbCOeRNdaW&#10;ScGVHMxnjw9TTLS98Dd1e5+JAGGXoILc+yaR0qU5GXQj2xAH72Rbgz7INpO6xUuAm1q+RNGrNFhw&#10;WMixoWVOabU/GwWTU1nEy/K42H6tf6sfvxssBquzUs9P/cc7CE+9/w//tT+1gjiawP1MO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FXxIxwAAANwAAAAPAAAAAAAA&#10;AAAAAAAAAKECAABkcnMvZG93bnJldi54bWxQSwUGAAAAAAQABAD5AAAAlQMAAAAA&#10;" strokecolor="#1b587c [3206]" strokeweight=".5pt">
                      <v:stroke endarrow="block" joinstyle="miter"/>
                    </v:shape>
                    <v:shape id="Прямая со стрелкой 305" o:spid="_x0000_s1047" type="#_x0000_t32" style="position:absolute;left:3544;top:25123;width:3868;height:16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QdgMUAAADcAAAADwAAAGRycy9kb3ducmV2LnhtbESPQWvCQBSE7wX/w/IEb3VjpFWiq0hA&#10;EKWFqnh+ZJ9JNPs27K4m/ffdQqHHYWa+YZbr3jTiSc7XlhVMxgkI4sLqmksF59P2dQ7CB2SNjWVS&#10;8E0e1qvByxIzbTv+oucxlCJC2GeooAqhzaT0RUUG/di2xNG7WmcwROlKqR12EW4amSbJuzRYc1yo&#10;sKW8ouJ+fBgF+ef+0n3M0rm5HW77+ymf7Q6pU2o07DcLEIH68B/+a++0gmnyB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QdgMUAAADcAAAADwAAAAAAAAAA&#10;AAAAAAChAgAAZHJzL2Rvd25yZXYueG1sUEsFBgAAAAAEAAQA+QAAAJMDAAAAAA==&#10;" strokecolor="#1b587c [3206]" strokeweight=".5pt">
                      <v:stroke endarrow="block" joinstyle="miter"/>
                    </v:shape>
                  </v:group>
                  <v:group id="Группа 249" o:spid="_x0000_s1048" style="position:absolute;left:79;top:-349;width:38239;height:32327" coordorigin="-21627,-349" coordsize="38239,32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oval id="Овал 23" o:spid="_x0000_s1049" style="position:absolute;left:7256;top:-238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UBcMA&#10;AADbAAAADwAAAGRycy9kb3ducmV2LnhtbESPzWrCQBSF90LfYbiF7nRSC7WNTkQqqRXcmLT7S+aa&#10;hGTuhMw0iW/fKQguD+fn42y2k2nFQL2rLSt4XkQgiAuray4VfOfp/A2E88gaW8uk4EoOtsnDbIOx&#10;tiOfach8KcIIuxgVVN53sZSuqMigW9iOOHgX2xv0Qfal1D2OYdy0chlFr9JgzYFQYUcfFRVN9msC&#10;1x32x6H72TVp/rkqsr0/jem7Uk+P024NwtPk7+Fb+0srWL7A/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KUBcMAAADb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A24B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shape id="Прямая со стрелкой 24" o:spid="_x0000_s1050" type="#_x0000_t32" style="position:absolute;left:4281;top:2611;width:3464;height:1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cI5MMAAADbAAAADwAAAGRycy9kb3ducmV2LnhtbESPQWvCQBSE7wX/w/IK3uqmoahEVykB&#10;QRSFqnh+ZF+TaPZt2N2a+O9dQehxmJlvmPmyN424kfO1ZQWfowQEcWF1zaWC03H1MQXhA7LGxjIp&#10;uJOH5WLwNsdM245/6HYIpYgQ9hkqqEJoMyl9UZFBP7ItcfR+rTMYonSl1A67CDeNTJNkLA3WHBcq&#10;bCmvqLge/oyCfL85d7tJOjWX7WVzPeaT9TZ1Sg3f++8ZiEB9+A+/2mutIP2C5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HCOTDAAAA2wAAAA8AAAAAAAAAAAAA&#10;AAAAoQIAAGRycy9kb3ducmV2LnhtbFBLBQYAAAAABAAEAPkAAACRAwAAAAA=&#10;" strokecolor="#1b587c [3206]" strokeweight=".5pt">
                      <v:stroke endarrow="block" joinstyle="miter"/>
                    </v:shape>
                    <v:oval id="Овал 232" o:spid="_x0000_s1051" style="position:absolute;left:-21627;top:28638;width:3340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bUysQA&#10;AADcAAAADwAAAGRycy9kb3ducmV2LnhtbESPS2vCQBSF94L/YbiCO52Ygo/UUUSJrdBNY7u/ZG6T&#10;YOZOyEyT9N87BcHl4Tw+znY/mFp01LrKsoLFPAJBnFtdcaHg65rO1iCcR9ZYWyYFf+RgvxuPtpho&#10;2/MndZkvRBhhl6CC0vsmkdLlJRl0c9sQB+/HtgZ9kG0hdYt9GDe1jKNoKQ1WHAglNnQsKb9lvyZw&#10;3dvp0jXfh1t6Pa/y7OQ/+nSj1HQyHF5BeBr8M/xov2sF8UsM/2fC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W1Mr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A24B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Овал 306" o:spid="_x0000_s1052" style="position:absolute;left:-3284;top:-349;width:3338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X6cQA&#10;AADcAAAADwAAAGRycy9kb3ducmV2LnhtbESPzWrCQBSF90LfYbiF7uqkFmwbnYhUYhW6adLuL5lr&#10;EpK5EzJjEt++IwguD+fn46w3k2nFQL2rLSt4mUcgiAuray4V/Obp8zsI55E1tpZJwYUcbJKH2Rpj&#10;bUf+oSHzpQgj7GJUUHnfxVK6oiKDbm474uCdbG/QB9mXUvc4hnHTykUULaXBmgOhwo4+Kyqa7GwC&#10;133tjkP3t23SfP9WZDv/PaYfSj09TtsVCE+Tv4dv7YNW8Bot4XomHAG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gF+n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A24B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shape id="Прямая со стрелкой 307" o:spid="_x0000_s1053" type="#_x0000_t32" style="position:absolute;left:-6166;top:2306;width:3093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ombMUAAADcAAAADwAAAGRycy9kb3ducmV2LnhtbESP3WrCQBSE74W+w3IKvdNNIzSSuooE&#10;CqJU8IdeH7LHJJo9G3ZXk759tyB4OczMN8x8OZhW3Mn5xrKC90kCgri0uuFKwen4NZ6B8AFZY2uZ&#10;FPySh+XiZTTHXNue93Q/hEpECPscFdQhdLmUvqzJoJ/Yjjh6Z+sMhihdJbXDPsJNK9Mk+ZAGG44L&#10;NXZU1FReDzejoNhtfvrvLJ2Zy/ayuR6LbL1NnVJvr8PqE0SgITzDj/ZaK5gmGfyf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ombMUAAADcAAAADwAAAAAAAAAA&#10;AAAAAAChAgAAZHJzL2Rvd25yZXYueG1sUEsFBgAAAAAEAAQA+QAAAJMDAAAAAA==&#10;" strokecolor="#1b587c [3206]" strokeweight=".5pt">
                      <v:stroke endarrow="block" joinstyle="miter"/>
                    </v:shape>
                    <v:shape id="Прямая со стрелкой 309" o:spid="_x0000_s1054" type="#_x0000_t32" style="position:absolute;left:13148;top:16899;width:3463;height:18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kXhcUAAADcAAAADwAAAGRycy9kb3ducmV2LnhtbESP3WrCQBSE7wt9h+UUvKsbI/gTXaUE&#10;CqK0UBWvD9ljEs2eDburiW/vFgq9HGbmG2a57k0j7uR8bVnBaJiAIC6srrlUcDx8vs9A+ICssbFM&#10;Ch7kYb16fVlipm3HP3Tfh1JECPsMFVQhtJmUvqjIoB/aljh6Z+sMhihdKbXDLsJNI9MkmUiDNceF&#10;ClvKKyqu+5tRkH9vT93XNJ2Zy+6yvR7y6WaXOqUGb/3HAkSgPvyH/9obrWCczOH3TDwCcvU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kXhcUAAADcAAAADwAAAAAAAAAA&#10;AAAAAAChAgAAZHJzL2Rvd25yZXYueG1sUEsFBgAAAAAEAAQA+QAAAJMDAAAAAA==&#10;" strokecolor="#1b587c [3206]" strokeweight=".5pt">
                      <v:stroke endarrow="block" joinstyle="miter"/>
                    </v:shape>
                  </v:group>
                  <v:oval id="Овал 239" o:spid="_x0000_s1055" style="position:absolute;left:38318;top:15571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JGu8MA&#10;AADcAAAADwAAAGRycy9kb3ducmV2LnhtbESPzWrCQBSF94LvMFyhOzNRoWrqKKKkreDG2O4vmdsk&#10;mLkTMmOSvn2nILg8nJ+Ps9kNphYdta6yrGAWxSCIc6srLhR8XdPpCoTzyBpry6TglxzstuPRBhNt&#10;e75Ql/lChBF2CSoovW8SKV1ekkEX2YY4eD+2NeiDbAupW+zDuKnlPI5fpcGKA6HEhg4l5bfsbgLX&#10;fRxPXfO9v6XX92WeHf25T9dKvUyG/RsIT4N/hh/tT61gvljD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JGu8MAAADcAAAADwAAAAAAAAAAAAAAAACYAgAAZHJzL2Rv&#10;d25yZXYueG1sUEsFBgAAAAAEAAQA9QAAAIgDAAAAAA=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EB5F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13</w:t>
                          </w:r>
                        </w:p>
                      </w:txbxContent>
                    </v:textbox>
                  </v:oval>
                  <v:oval id="Овал 240" o:spid="_x0000_s1056" style="position:absolute;left:36366;top:799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6cW8EA&#10;AADcAAAADwAAAGRycy9kb3ducmV2LnhtbERPTWvCQBC9F/wPywi91U2ltDa6iiixLXgx1vuQnSbB&#10;7GzIrkn8951DocfH+15tRteonrpQezbwPEtAERfe1lwa+D5nTwtQISJbbDyTgTsF2KwnDytMrR/4&#10;RH0eSyUhHFI0UMXYplqHoiKHYeZbYuF+fOcwCuxKbTscJNw1ep4kr9phzdJQYUu7ioprfnPSGz72&#10;X3172V6z8+GtyPfxOGTvxjxOx+0SVKQx/ov/3J/WwPxF5ss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OnFvBAAAA3AAAAA8AAAAAAAAAAAAAAAAAmAIAAGRycy9kb3du&#10;cmV2LnhtbFBLBQYAAAAABAAEAPUAAACGAwAAAAA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EB5F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12</w:t>
                          </w:r>
                        </w:p>
                      </w:txbxContent>
                    </v:textbox>
                  </v:oval>
                  <v:oval id="Овал 241" o:spid="_x0000_s1057" style="position:absolute;left:30651;top:793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I5wMQA&#10;AADcAAAADwAAAGRycy9kb3ducmV2LnhtbESPzWrCQBSF90LfYbgFdzpRSm1TJyKVaAU3Tdr9JXOb&#10;hGTuhMw0iW/fKQguD+fn42x3k2nFQL2rLStYLSMQxIXVNZcKvvJ08QLCeWSNrWVScCUHu+RhtsVY&#10;25E/ach8KcIIuxgVVN53sZSuqMigW9qOOHg/tjfog+xLqXscw7hp5TqKnqXBmgOhwo7eKyqa7NcE&#10;rjsdzkP3vW/S/LgpsoO/jOmrUvPHaf8GwtPk7+Fb+0MrWD+t4P9MOAI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OcD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EB5F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 w:rsidRPr="00153CBD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oval>
                  <v:oval id="Овал 310" o:spid="_x0000_s1058" style="position:absolute;left:38557;top:21794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828EA&#10;AADcAAAADwAAAGRycy9kb3ducmV2LnhtbERPS2vCQBC+F/wPyxS81Y0KrY2uIkr6AC/Geh+y0ySY&#10;nQ3ZNUn/fedQ6PHje292o2tUT12oPRuYzxJQxIW3NZcGvi7Z0wpUiMgWG89k4IcC7LaThw2m1g98&#10;pj6PpZIQDikaqGJsU61DUZHDMPMtsXDfvnMYBXalth0OEu4avUiSZ+2wZmmosKVDRcUtvzvpDe/H&#10;z7697m/Z5e2lyI/xNGSvxkwfx/0aVKQx/ov/3B/WwHIu8+WMHA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cvNvBAAAA3AAAAA8AAAAAAAAAAAAAAAAAmAIAAGRycy9kb3du&#10;cmV2LnhtbFBLBQYAAAAABAAEAPUAAACGAwAAAAA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EB5F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14</w:t>
                          </w:r>
                        </w:p>
                      </w:txbxContent>
                    </v:textbox>
                  </v:oval>
                </v:group>
                <v:oval id="Овал 242" o:spid="_x0000_s1059" style="position:absolute;left:62461;top:32218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nt8QA&#10;AADcAAAADwAAAGRycy9kb3ducmV2LnhtbESPS2vCQBSF94L/YbiCO50Yio/UUUSJrdBNY7u/ZG6T&#10;YOZOyEyT9N87BcHl4Tw+znY/mFp01LrKsoLFPAJBnFtdcaHg65rO1iCcR9ZYWyYFf+RgvxuPtpho&#10;2/MndZkvRBhhl6CC0vsmkdLlJRl0c9sQB+/HtgZ9kG0hdYt9GDe1jKNoKQ1WHAglNnQsKb9lvyZw&#10;3dvp0jXfh1t6Pa/y7OQ/+nSj1HQyHF5BeBr8M/xov2sF8UsM/2fC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Qp7f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EB5F4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24BBC">
        <w:rPr>
          <w:lang w:val="ru-RU"/>
        </w:rPr>
        <w:t>Первый запуск программы</w:t>
      </w:r>
      <w:bookmarkEnd w:id="6"/>
    </w:p>
    <w:p w:rsidR="00110050" w:rsidRPr="00110050" w:rsidRDefault="00110050" w:rsidP="00110050">
      <w:pPr>
        <w:rPr>
          <w:lang w:val="ru-RU"/>
        </w:rPr>
      </w:pPr>
    </w:p>
    <w:p w:rsidR="00593E5C" w:rsidRPr="00110050" w:rsidRDefault="007326E5" w:rsidP="0011005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8223250" cy="4781550"/>
            <wp:effectExtent l="0" t="0" r="6350" b="0"/>
            <wp:docPr id="311" name="Рисунок 311" descr="C:\Users\tema-_000\Desktop\Circle Images\Main_window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a-_000\Desktop\Circle Images\Main_window_st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E5C">
        <w:rPr>
          <w:i/>
          <w:lang w:val="ru-RU"/>
        </w:rPr>
        <w:t xml:space="preserve">Рисунок </w:t>
      </w:r>
      <w:r w:rsidR="00504F15">
        <w:rPr>
          <w:i/>
          <w:lang w:val="ru-RU"/>
        </w:rPr>
        <w:t>3</w:t>
      </w:r>
      <w:r w:rsidR="00593E5C">
        <w:rPr>
          <w:i/>
          <w:lang w:val="ru-RU"/>
        </w:rPr>
        <w:t xml:space="preserve">. </w:t>
      </w:r>
      <w:r w:rsidR="00A24BBC">
        <w:rPr>
          <w:i/>
          <w:lang w:val="ru-RU"/>
        </w:rPr>
        <w:t>Первый запуск программы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693529" w:rsidTr="005C47B8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  <w:r w:rsidR="001F54C4">
              <w:rPr>
                <w:b/>
                <w:sz w:val="24"/>
                <w:lang w:val="ru-RU"/>
              </w:rPr>
              <w:t>/Описание</w:t>
            </w:r>
          </w:p>
        </w:tc>
      </w:tr>
      <w:tr w:rsidR="00693529" w:rsidRPr="008C2A1B" w:rsidTr="005C47B8">
        <w:tc>
          <w:tcPr>
            <w:tcW w:w="558" w:type="dxa"/>
          </w:tcPr>
          <w:p w:rsidR="00693529" w:rsidRPr="008C2A1B" w:rsidRDefault="00693529" w:rsidP="005C47B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693529" w:rsidRPr="00153CBD" w:rsidRDefault="00153CBD" w:rsidP="005C47B8">
            <w:r>
              <w:t>Main</w:t>
            </w:r>
            <w:r>
              <w:rPr>
                <w:lang w:val="ru-RU"/>
              </w:rPr>
              <w:t>_</w:t>
            </w:r>
            <w:proofErr w:type="spellStart"/>
            <w:r>
              <w:t>pict</w:t>
            </w:r>
            <w:proofErr w:type="spellEnd"/>
          </w:p>
        </w:tc>
        <w:tc>
          <w:tcPr>
            <w:tcW w:w="1701" w:type="dxa"/>
          </w:tcPr>
          <w:p w:rsidR="00693529" w:rsidRPr="008C2A1B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693529" w:rsidRPr="008C2A1B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693529" w:rsidRPr="008C2A1B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Логотип программы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693529" w:rsidRPr="007326E5" w:rsidTr="005C47B8">
        <w:tc>
          <w:tcPr>
            <w:tcW w:w="558" w:type="dxa"/>
          </w:tcPr>
          <w:p w:rsidR="00693529" w:rsidRPr="008C2A1B" w:rsidRDefault="00693529" w:rsidP="005C47B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693529" w:rsidRPr="00153CBD" w:rsidRDefault="00110050" w:rsidP="005C47B8">
            <w:r>
              <w:t>Main_button_01</w:t>
            </w:r>
          </w:p>
        </w:tc>
        <w:tc>
          <w:tcPr>
            <w:tcW w:w="1701" w:type="dxa"/>
          </w:tcPr>
          <w:p w:rsidR="00693529" w:rsidRPr="008C2A1B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693529" w:rsidRPr="008C2A1B" w:rsidRDefault="0011005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693529" w:rsidRPr="008C2A1B" w:rsidRDefault="00EC198A" w:rsidP="00EE624A">
            <w:pPr>
              <w:rPr>
                <w:lang w:val="ru-RU"/>
              </w:rPr>
            </w:pPr>
            <w:r>
              <w:rPr>
                <w:lang w:val="ru-RU"/>
              </w:rPr>
              <w:t>Закрытие поля с выбором</w:t>
            </w:r>
            <w:r w:rsidR="007326E5">
              <w:rPr>
                <w:lang w:val="ru-RU"/>
              </w:rPr>
              <w:t xml:space="preserve"> фильтров </w:t>
            </w:r>
            <w:r w:rsidR="00EE624A">
              <w:rPr>
                <w:lang w:val="ru-RU"/>
              </w:rPr>
              <w:t>(</w:t>
            </w:r>
            <w:hyperlink w:anchor="_Закрытие_поля_с" w:history="1">
              <w:r w:rsidR="00EE624A" w:rsidRPr="00EE624A">
                <w:rPr>
                  <w:rStyle w:val="afb"/>
                  <w:lang w:val="ru-RU"/>
                </w:rPr>
                <w:t>1.2</w:t>
              </w:r>
              <w:r w:rsidR="00EE624A" w:rsidRPr="00EE624A">
                <w:rPr>
                  <w:rStyle w:val="afb"/>
                  <w:lang w:val="ru-RU"/>
                </w:rPr>
                <w:t>.</w:t>
              </w:r>
              <w:r w:rsidR="00EE624A" w:rsidRPr="00EE624A">
                <w:rPr>
                  <w:rStyle w:val="afb"/>
                  <w:lang w:val="ru-RU"/>
                </w:rPr>
                <w:t>2</w:t>
              </w:r>
            </w:hyperlink>
            <w:r w:rsidR="00EE624A">
              <w:rPr>
                <w:lang w:val="ru-RU"/>
              </w:rPr>
              <w:t>)</w:t>
            </w:r>
          </w:p>
        </w:tc>
      </w:tr>
      <w:tr w:rsidR="00153CBD" w:rsidRPr="003760A2" w:rsidTr="005C47B8">
        <w:tc>
          <w:tcPr>
            <w:tcW w:w="558" w:type="dxa"/>
          </w:tcPr>
          <w:p w:rsidR="00153CBD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153CBD" w:rsidRPr="00EC198A" w:rsidRDefault="00153CBD" w:rsidP="005C47B8">
            <w:pPr>
              <w:rPr>
                <w:lang w:val="ru-RU"/>
              </w:rPr>
            </w:pPr>
            <w:r>
              <w:t>Main_</w:t>
            </w:r>
            <w:r w:rsidR="00EC198A">
              <w:t>button_02</w:t>
            </w:r>
          </w:p>
        </w:tc>
        <w:tc>
          <w:tcPr>
            <w:tcW w:w="1701" w:type="dxa"/>
          </w:tcPr>
          <w:p w:rsidR="00153CBD" w:rsidRDefault="003760A2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Default="007326E5" w:rsidP="005C47B8">
            <w:pPr>
              <w:rPr>
                <w:lang w:val="ru-RU"/>
              </w:rPr>
            </w:pPr>
            <w:r>
              <w:rPr>
                <w:lang w:val="ru-RU"/>
              </w:rPr>
              <w:t>Открытие контекстного меню со списком фильтров</w:t>
            </w:r>
            <w:r w:rsidR="004B4067">
              <w:rPr>
                <w:lang w:val="ru-RU"/>
              </w:rPr>
              <w:t xml:space="preserve"> (</w:t>
            </w:r>
            <w:hyperlink w:anchor="_Открытие_контекстного_меню" w:history="1">
              <w:r w:rsidR="004B4067" w:rsidRPr="004B4067">
                <w:rPr>
                  <w:rStyle w:val="afb"/>
                  <w:lang w:val="ru-RU"/>
                </w:rPr>
                <w:t>1.2.3</w:t>
              </w:r>
            </w:hyperlink>
            <w:r w:rsidR="004B4067">
              <w:rPr>
                <w:lang w:val="ru-RU"/>
              </w:rPr>
              <w:t>)</w:t>
            </w:r>
          </w:p>
        </w:tc>
      </w:tr>
      <w:tr w:rsidR="00153CBD" w:rsidRPr="00EC198A" w:rsidTr="005C47B8">
        <w:tc>
          <w:tcPr>
            <w:tcW w:w="558" w:type="dxa"/>
          </w:tcPr>
          <w:p w:rsidR="00153CBD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2" w:type="dxa"/>
          </w:tcPr>
          <w:p w:rsidR="00153CBD" w:rsidRDefault="00EC198A" w:rsidP="005C47B8">
            <w:r>
              <w:t>Main_button_03</w:t>
            </w:r>
          </w:p>
        </w:tc>
        <w:tc>
          <w:tcPr>
            <w:tcW w:w="1701" w:type="dxa"/>
          </w:tcPr>
          <w:p w:rsidR="00153CBD" w:rsidRDefault="003760A2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Default="007326E5" w:rsidP="00EC198A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 w:rsidR="00EC198A">
              <w:rPr>
                <w:lang w:val="ru-RU"/>
              </w:rPr>
              <w:t>нового поля для добавления фильтра</w:t>
            </w:r>
            <w:r w:rsidR="004B4067">
              <w:rPr>
                <w:lang w:val="ru-RU"/>
              </w:rPr>
              <w:t xml:space="preserve"> ()</w:t>
            </w:r>
          </w:p>
        </w:tc>
      </w:tr>
      <w:tr w:rsidR="00153CBD" w:rsidRPr="003760A2" w:rsidTr="005C47B8">
        <w:tc>
          <w:tcPr>
            <w:tcW w:w="558" w:type="dxa"/>
          </w:tcPr>
          <w:p w:rsidR="00153CBD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153CBD" w:rsidRDefault="00EC198A" w:rsidP="005C47B8">
            <w:r>
              <w:t>Main_button_04</w:t>
            </w:r>
          </w:p>
        </w:tc>
        <w:tc>
          <w:tcPr>
            <w:tcW w:w="1701" w:type="dxa"/>
          </w:tcPr>
          <w:p w:rsidR="00153CBD" w:rsidRDefault="003760A2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153CBD" w:rsidRDefault="001F54C4" w:rsidP="005C47B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C198A" w:rsidRPr="003760A2" w:rsidTr="005C47B8">
        <w:tc>
          <w:tcPr>
            <w:tcW w:w="558" w:type="dxa"/>
          </w:tcPr>
          <w:p w:rsidR="00EC198A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2" w:type="dxa"/>
          </w:tcPr>
          <w:p w:rsidR="00EC198A" w:rsidRDefault="00EC198A" w:rsidP="005C47B8">
            <w:r>
              <w:t>Main_button_05</w:t>
            </w:r>
          </w:p>
        </w:tc>
        <w:tc>
          <w:tcPr>
            <w:tcW w:w="1701" w:type="dxa"/>
          </w:tcPr>
          <w:p w:rsidR="00EC198A" w:rsidRPr="00EC198A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EC198A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EC198A" w:rsidRDefault="001F54C4" w:rsidP="005C47B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53CBD" w:rsidRPr="00236A10" w:rsidTr="005C47B8">
        <w:tc>
          <w:tcPr>
            <w:tcW w:w="558" w:type="dxa"/>
          </w:tcPr>
          <w:p w:rsidR="00153CBD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2" w:type="dxa"/>
          </w:tcPr>
          <w:p w:rsidR="00153CBD" w:rsidRDefault="003760A2" w:rsidP="005C47B8">
            <w:proofErr w:type="spellStart"/>
            <w:r>
              <w:t>Main_login</w:t>
            </w:r>
            <w:proofErr w:type="spellEnd"/>
          </w:p>
        </w:tc>
        <w:tc>
          <w:tcPr>
            <w:tcW w:w="1701" w:type="dxa"/>
          </w:tcPr>
          <w:p w:rsidR="00153CBD" w:rsidRDefault="00C0484D" w:rsidP="005C47B8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153CBD" w:rsidRDefault="003760A2" w:rsidP="005C47B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153CBD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Показывает под каким аккаунтом вы зашли в программу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153CBD" w:rsidRPr="00236A10" w:rsidTr="005C47B8">
        <w:tc>
          <w:tcPr>
            <w:tcW w:w="558" w:type="dxa"/>
          </w:tcPr>
          <w:p w:rsidR="00153CBD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2" w:type="dxa"/>
          </w:tcPr>
          <w:p w:rsidR="00153CBD" w:rsidRDefault="00236A10" w:rsidP="005C47B8">
            <w:r>
              <w:t>Main_but</w:t>
            </w:r>
            <w:r w:rsidR="00EC198A">
              <w:t>ton_06</w:t>
            </w:r>
          </w:p>
        </w:tc>
        <w:tc>
          <w:tcPr>
            <w:tcW w:w="1701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Pr="004B4067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 xml:space="preserve">Выход из аккаунта и переход к стандартному окну авторизации </w:t>
            </w:r>
            <w:r>
              <w:t>Google</w:t>
            </w:r>
          </w:p>
        </w:tc>
      </w:tr>
      <w:tr w:rsidR="00153CBD" w:rsidRPr="00644BD1" w:rsidTr="005C47B8">
        <w:tc>
          <w:tcPr>
            <w:tcW w:w="558" w:type="dxa"/>
          </w:tcPr>
          <w:p w:rsidR="00153CBD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72" w:type="dxa"/>
          </w:tcPr>
          <w:p w:rsidR="00153CBD" w:rsidRPr="00236A10" w:rsidRDefault="00EC198A" w:rsidP="005C47B8">
            <w:r>
              <w:t>Main_button_07</w:t>
            </w:r>
          </w:p>
        </w:tc>
        <w:tc>
          <w:tcPr>
            <w:tcW w:w="1701" w:type="dxa"/>
          </w:tcPr>
          <w:p w:rsidR="00153CBD" w:rsidRPr="00236A10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Default="00644BD1" w:rsidP="005C47B8">
            <w:pPr>
              <w:rPr>
                <w:lang w:val="ru-RU"/>
              </w:rPr>
            </w:pPr>
            <w:r>
              <w:rPr>
                <w:lang w:val="ru-RU"/>
              </w:rPr>
              <w:t xml:space="preserve">Запуск помощи по текущему шагу </w:t>
            </w:r>
            <w:r w:rsidR="004B4067">
              <w:rPr>
                <w:lang w:val="ru-RU"/>
              </w:rPr>
              <w:t>()</w:t>
            </w:r>
          </w:p>
        </w:tc>
      </w:tr>
      <w:tr w:rsidR="00153CBD" w:rsidTr="005C47B8">
        <w:tc>
          <w:tcPr>
            <w:tcW w:w="558" w:type="dxa"/>
          </w:tcPr>
          <w:p w:rsidR="00153CBD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72" w:type="dxa"/>
          </w:tcPr>
          <w:p w:rsidR="00153CBD" w:rsidRDefault="00EC198A" w:rsidP="005C47B8">
            <w:r>
              <w:t>Main_button_08</w:t>
            </w:r>
          </w:p>
        </w:tc>
        <w:tc>
          <w:tcPr>
            <w:tcW w:w="1701" w:type="dxa"/>
          </w:tcPr>
          <w:p w:rsidR="00153CBD" w:rsidRPr="00236A10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Default="00644BD1" w:rsidP="005C47B8">
            <w:pPr>
              <w:rPr>
                <w:lang w:val="ru-RU"/>
              </w:rPr>
            </w:pPr>
            <w:r>
              <w:rPr>
                <w:lang w:val="ru-RU"/>
              </w:rPr>
              <w:t>Переход к настройкам программы</w:t>
            </w:r>
            <w:r w:rsidR="004B4067">
              <w:rPr>
                <w:lang w:val="ru-RU"/>
              </w:rPr>
              <w:t xml:space="preserve"> ()</w:t>
            </w:r>
          </w:p>
        </w:tc>
      </w:tr>
      <w:tr w:rsidR="00153CBD" w:rsidRPr="00236A10" w:rsidTr="005C47B8">
        <w:tc>
          <w:tcPr>
            <w:tcW w:w="558" w:type="dxa"/>
          </w:tcPr>
          <w:p w:rsidR="00153CBD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72" w:type="dxa"/>
          </w:tcPr>
          <w:p w:rsidR="00153CBD" w:rsidRDefault="00EC198A" w:rsidP="005C47B8">
            <w:r>
              <w:t>Main_button_09</w:t>
            </w:r>
          </w:p>
        </w:tc>
        <w:tc>
          <w:tcPr>
            <w:tcW w:w="1701" w:type="dxa"/>
          </w:tcPr>
          <w:p w:rsidR="00153CBD" w:rsidRPr="00236A10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153CBD" w:rsidRDefault="001F54C4" w:rsidP="00EC198A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53CBD" w:rsidRPr="001F54C4" w:rsidTr="005C47B8">
        <w:tc>
          <w:tcPr>
            <w:tcW w:w="558" w:type="dxa"/>
          </w:tcPr>
          <w:p w:rsidR="00153CBD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72" w:type="dxa"/>
          </w:tcPr>
          <w:p w:rsidR="00153CBD" w:rsidRDefault="00EC198A" w:rsidP="005C47B8">
            <w:r>
              <w:t>Main_button_10</w:t>
            </w:r>
          </w:p>
        </w:tc>
        <w:tc>
          <w:tcPr>
            <w:tcW w:w="1701" w:type="dxa"/>
          </w:tcPr>
          <w:p w:rsidR="00153CBD" w:rsidRPr="00236A10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Загрузка формулы фильтра</w:t>
            </w:r>
            <w:r w:rsidR="001F54C4">
              <w:rPr>
                <w:lang w:val="ru-RU"/>
              </w:rPr>
              <w:t>. Переход к стандартному окну открытия файла</w:t>
            </w:r>
          </w:p>
        </w:tc>
      </w:tr>
      <w:tr w:rsidR="00236A10" w:rsidRPr="001F54C4" w:rsidTr="005C47B8">
        <w:tc>
          <w:tcPr>
            <w:tcW w:w="558" w:type="dxa"/>
          </w:tcPr>
          <w:p w:rsidR="00236A10" w:rsidRDefault="00EC198A" w:rsidP="00236A10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72" w:type="dxa"/>
          </w:tcPr>
          <w:p w:rsidR="00236A10" w:rsidRPr="001F54C4" w:rsidRDefault="00EC198A" w:rsidP="00236A10">
            <w:pPr>
              <w:rPr>
                <w:lang w:val="ru-RU"/>
              </w:rPr>
            </w:pPr>
            <w:r>
              <w:t>Main</w:t>
            </w:r>
            <w:r w:rsidRPr="001F54C4">
              <w:rPr>
                <w:lang w:val="ru-RU"/>
              </w:rPr>
              <w:t>_</w:t>
            </w:r>
            <w:r>
              <w:t>button</w:t>
            </w:r>
            <w:r w:rsidRPr="001F54C4">
              <w:rPr>
                <w:lang w:val="ru-RU"/>
              </w:rPr>
              <w:t>_11</w:t>
            </w:r>
          </w:p>
        </w:tc>
        <w:tc>
          <w:tcPr>
            <w:tcW w:w="1701" w:type="dxa"/>
          </w:tcPr>
          <w:p w:rsidR="00236A10" w:rsidRPr="00236A10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236A10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236A10" w:rsidRPr="00236A10" w:rsidRDefault="001F54C4" w:rsidP="00236A1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36A10" w:rsidRPr="00EC198A" w:rsidTr="005C47B8">
        <w:tc>
          <w:tcPr>
            <w:tcW w:w="558" w:type="dxa"/>
          </w:tcPr>
          <w:p w:rsidR="00236A10" w:rsidRDefault="00EC198A" w:rsidP="00236A10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72" w:type="dxa"/>
          </w:tcPr>
          <w:p w:rsidR="00236A10" w:rsidRPr="001F54C4" w:rsidRDefault="00236A10" w:rsidP="00236A10">
            <w:pPr>
              <w:rPr>
                <w:lang w:val="ru-RU"/>
              </w:rPr>
            </w:pPr>
            <w:r>
              <w:t>Main</w:t>
            </w:r>
            <w:r w:rsidRPr="001F54C4">
              <w:rPr>
                <w:lang w:val="ru-RU"/>
              </w:rPr>
              <w:t>_</w:t>
            </w:r>
            <w:r>
              <w:t>button</w:t>
            </w:r>
            <w:r w:rsidR="00EC198A" w:rsidRPr="001F54C4">
              <w:rPr>
                <w:lang w:val="ru-RU"/>
              </w:rPr>
              <w:t>_12</w:t>
            </w:r>
          </w:p>
        </w:tc>
        <w:tc>
          <w:tcPr>
            <w:tcW w:w="1701" w:type="dxa"/>
          </w:tcPr>
          <w:p w:rsidR="00236A10" w:rsidRPr="00236A10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236A10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236A10" w:rsidRPr="00236A10" w:rsidRDefault="001F54C4" w:rsidP="00236A1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36A10" w:rsidRPr="00504F15" w:rsidTr="005C47B8">
        <w:tc>
          <w:tcPr>
            <w:tcW w:w="558" w:type="dxa"/>
          </w:tcPr>
          <w:p w:rsidR="00236A10" w:rsidRDefault="00EC198A" w:rsidP="00236A10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72" w:type="dxa"/>
          </w:tcPr>
          <w:p w:rsidR="00236A10" w:rsidRDefault="00C0484D" w:rsidP="00236A10">
            <w:proofErr w:type="spellStart"/>
            <w:r>
              <w:t>Main_text</w:t>
            </w:r>
            <w:proofErr w:type="spellEnd"/>
          </w:p>
        </w:tc>
        <w:tc>
          <w:tcPr>
            <w:tcW w:w="1701" w:type="dxa"/>
          </w:tcPr>
          <w:p w:rsidR="00236A10" w:rsidRDefault="00C0484D" w:rsidP="00236A10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236A10" w:rsidRDefault="00C0484D" w:rsidP="00C0484D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236A10" w:rsidRDefault="00C0484D" w:rsidP="00236A10">
            <w:pPr>
              <w:rPr>
                <w:lang w:val="ru-RU"/>
              </w:rPr>
            </w:pPr>
            <w:r>
              <w:rPr>
                <w:lang w:val="ru-RU"/>
              </w:rPr>
              <w:t>Текст с пояснением для пользователя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</w:tbl>
    <w:p w:rsidR="00693529" w:rsidRPr="00153CBD" w:rsidRDefault="00153CBD" w:rsidP="00593E5C">
      <w:pPr>
        <w:jc w:val="center"/>
        <w:rPr>
          <w:i/>
          <w:lang w:val="ru-RU"/>
        </w:rPr>
      </w:pPr>
      <w:r w:rsidRPr="00153CBD">
        <w:rPr>
          <w:i/>
          <w:lang w:val="ru-RU"/>
        </w:rPr>
        <w:t>Таблица 2. Элементы рабочего окна программы</w:t>
      </w:r>
    </w:p>
    <w:p w:rsidR="00504F15" w:rsidRDefault="00504F1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8F6202" w:rsidRDefault="00C0484D" w:rsidP="00C66FAA">
      <w:pPr>
        <w:pStyle w:val="3"/>
        <w:ind w:left="709"/>
        <w:rPr>
          <w:lang w:val="ru-RU"/>
        </w:rPr>
      </w:pPr>
      <w:bookmarkStart w:id="7" w:name="_Закрытие_поля_с"/>
      <w:bookmarkStart w:id="8" w:name="_Toc378211249"/>
      <w:bookmarkEnd w:id="7"/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66645419" wp14:editId="31FB2D2F">
                <wp:simplePos x="0" y="0"/>
                <wp:positionH relativeFrom="column">
                  <wp:posOffset>-400050</wp:posOffset>
                </wp:positionH>
                <wp:positionV relativeFrom="paragraph">
                  <wp:posOffset>222250</wp:posOffset>
                </wp:positionV>
                <wp:extent cx="8420101" cy="3649498"/>
                <wp:effectExtent l="0" t="0" r="19050" b="27305"/>
                <wp:wrapNone/>
                <wp:docPr id="313" name="Группа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1" cy="3649498"/>
                          <a:chOff x="-39756" y="-30120"/>
                          <a:chExt cx="8420101" cy="3649498"/>
                        </a:xfrm>
                      </wpg:grpSpPr>
                      <wps:wsp>
                        <wps:cNvPr id="314" name="Овал 314"/>
                        <wps:cNvSpPr/>
                        <wps:spPr>
                          <a:xfrm>
                            <a:off x="7283395" y="0"/>
                            <a:ext cx="333955" cy="3339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C048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Овал 315"/>
                        <wps:cNvSpPr/>
                        <wps:spPr>
                          <a:xfrm>
                            <a:off x="7951529" y="-30120"/>
                            <a:ext cx="428816" cy="394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C048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6" name="Группа 316"/>
                        <wpg:cNvGrpSpPr/>
                        <wpg:grpSpPr>
                          <a:xfrm>
                            <a:off x="-39756" y="-11058"/>
                            <a:ext cx="3270029" cy="1493092"/>
                            <a:chOff x="-39756" y="-34912"/>
                            <a:chExt cx="3270029" cy="1493092"/>
                          </a:xfrm>
                        </wpg:grpSpPr>
                        <wpg:grpSp>
                          <wpg:cNvPr id="317" name="Группа 317"/>
                          <wpg:cNvGrpSpPr/>
                          <wpg:grpSpPr>
                            <a:xfrm>
                              <a:off x="-39756" y="299042"/>
                              <a:ext cx="812800" cy="1159138"/>
                              <a:chOff x="-39756" y="-34913"/>
                              <a:chExt cx="812800" cy="1159138"/>
                            </a:xfrm>
                          </wpg:grpSpPr>
                          <wps:wsp>
                            <wps:cNvPr id="318" name="Овал 318"/>
                            <wps:cNvSpPr/>
                            <wps:spPr>
                              <a:xfrm>
                                <a:off x="-39756" y="-34913"/>
                                <a:ext cx="373711" cy="341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Овал 319"/>
                            <wps:cNvSpPr/>
                            <wps:spPr>
                              <a:xfrm>
                                <a:off x="0" y="38166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Овал 320"/>
                            <wps:cNvSpPr/>
                            <wps:spPr>
                              <a:xfrm>
                                <a:off x="0" y="790271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Прямая со стрелкой 321"/>
                            <wps:cNvCnPr/>
                            <wps:spPr>
                              <a:xfrm>
                                <a:off x="365759" y="532677"/>
                                <a:ext cx="388235" cy="125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333954" y="957974"/>
                                <a:ext cx="439090" cy="637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8" name="Группа 328"/>
                          <wpg:cNvGrpSpPr/>
                          <wpg:grpSpPr>
                            <a:xfrm>
                              <a:off x="1554098" y="-34912"/>
                              <a:ext cx="1676175" cy="478048"/>
                              <a:chOff x="-616608" y="-34912"/>
                              <a:chExt cx="1676175" cy="478048"/>
                            </a:xfrm>
                          </wpg:grpSpPr>
                          <wps:wsp>
                            <wps:cNvPr id="329" name="Овал 329"/>
                            <wps:cNvSpPr/>
                            <wps:spPr>
                              <a:xfrm>
                                <a:off x="725612" y="-2385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Прямая со стрелкой 330"/>
                            <wps:cNvCnPr/>
                            <wps:spPr>
                              <a:xfrm flipH="1">
                                <a:off x="428196" y="26116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Овал 332"/>
                            <wps:cNvSpPr/>
                            <wps:spPr>
                              <a:xfrm>
                                <a:off x="-328488" y="-3491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Прямая со стрелкой 333"/>
                            <wps:cNvCnPr/>
                            <wps:spPr>
                              <a:xfrm flipH="1">
                                <a:off x="-616608" y="230643"/>
                                <a:ext cx="309273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9" name="Овал 339"/>
                        <wps:cNvSpPr/>
                        <wps:spPr>
                          <a:xfrm>
                            <a:off x="6246136" y="3221813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C048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45419" id="Группа 313" o:spid="_x0000_s1060" style="position:absolute;left:0;text-align:left;margin-left:-31.5pt;margin-top:17.5pt;width:663pt;height:287.35pt;z-index:251833344;mso-width-relative:margin;mso-height-relative:margin" coordorigin="-397,-301" coordsize="84201,3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">
                <v:oval id="Овал 314" o:spid="_x0000_s1061" style="position:absolute;left:72833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62MQA&#10;AADcAAAADwAAAGRycy9kb3ducmV2LnhtbESPzWrCQBSF94W+w3AL7nRilbZGRxElWqGbRt1fMrdJ&#10;MHMnZMYkvr0jCF0ezs/HWax6U4mWGldaVjAeRSCIM6tLzhWcjsnwC4TzyBory6TgRg5Wy9eXBcba&#10;dvxLbepzEUbYxaig8L6OpXRZQQbdyNbEwfuzjUEfZJNL3WAXxk0l36PoQxosORAKrGlTUHZJryZw&#10;3X57aOvz+pIcd59ZuvU/XTJTavDWr+cgPPX+P/xsf2sFk/EUHmfC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nutj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C048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6</w:t>
                        </w:r>
                      </w:p>
                    </w:txbxContent>
                  </v:textbox>
                </v:oval>
                <v:oval id="Овал 315" o:spid="_x0000_s1062" style="position:absolute;left:79515;top:-301;width:4288;height:3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fQ8QA&#10;AADcAAAADwAAAGRycy9kb3ducmV2LnhtbESPzWrCQBSF94W+w3AL7nRixbZGRxElWqGbRt1fMrdJ&#10;MHMnZMYkvr0jCF0ezs/HWax6U4mWGldaVjAeRSCIM6tLzhWcjsnwC4TzyBory6TgRg5Wy9eXBcba&#10;dvxLbepzEUbYxaig8L6OpXRZQQbdyNbEwfuzjUEfZJNL3WAXxk0l36PoQxosORAKrGlTUHZJryZw&#10;3X57aOvz+pIcd59ZuvU/XTJTavDWr+cgPPX+P/xsf2sFk/EUHmfC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rH0P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C048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7</w:t>
                        </w:r>
                      </w:p>
                    </w:txbxContent>
                  </v:textbox>
                </v:oval>
                <v:group id="Группа 316" o:spid="_x0000_s1063" style="position:absolute;left:-397;top:-110;width:32699;height:14930" coordorigin="-397,-349" coordsize="32700,14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Группа 317" o:spid="_x0000_s1064" style="position:absolute;left:-397;top:2990;width:8127;height:11591" coordorigin="-397,-349" coordsize="8128,11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oval id="Овал 318" o:spid="_x0000_s1065" style="position:absolute;left:-397;top:-349;width:3736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qw3cEA&#10;AADcAAAADwAAAGRycy9kb3ducmV2LnhtbERPS2vCQBC+F/wPyxS81Y0KrY2uIkr6AC/Geh+y0ySY&#10;nQ3ZNUn/fedQ6PHje292o2tUT12oPRuYzxJQxIW3NZcGvi7Z0wpUiMgWG89k4IcC7LaThw2m1g98&#10;pj6PpZIQDikaqGJsU61DUZHDMPMtsXDfvnMYBXalth0OEu4avUiSZ+2wZmmosKVDRcUtvzvpDe/H&#10;z7697m/Z5e2lyI/xNGSvxkwfx/0aVKQx/ov/3B/WwHIua+WMHA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qsN3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319" o:spid="_x0000_s1066" style="position:absolute;top:3816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VRsQA&#10;AADcAAAADwAAAGRycy9kb3ducmV2LnhtbESPzWrCQBSF94W+w3AL3dWJFWyNmYhUUi24adT9JXNN&#10;gpk7ITMm8e0dodDl4fx8nGQ1mkb01LnasoLpJAJBXFhdc6ngeMjePkE4j6yxsUwKbuRglT4/JRhr&#10;O/Av9bkvRRhhF6OCyvs2ltIVFRl0E9sSB+9sO4M+yK6UusMhjJtGvkfRXBqsORAqbOmrouKSX03g&#10;uu3mp29P60t2+P4o8o3fD9lCqdeXcb0E4Wn0/+G/9k4rmE0X8DgTj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mFUb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Овал 320" o:spid="_x0000_s1067" style="position:absolute;top:7902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B2ZsEA&#10;AADcAAAADwAAAGRycy9kb3ducmV2LnhtbERPTWvCQBC9F/wPywi91U0ttDa6iiixLXgx1vuQnSbB&#10;7GzIrkn8951DocfH+15tRteonrpQezbwPEtAERfe1lwa+D5nTwtQISJbbDyTgTsF2KwnDytMrR/4&#10;RH0eSyUhHFI0UMXYplqHoiKHYeZbYuF+fOcwCuxKbTscJNw1ep4kr9phzdJQYUu7ioprfnPSGz72&#10;X3172V6z8+GtyPfxOGTvxjxOx+0SVKQx/ov/3J/WwMtc5ss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wdmb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shape id="Прямая со стрелкой 321" o:spid="_x0000_s1068" type="#_x0000_t32" style="position:absolute;left:3657;top:5326;width:3882;height:1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eDsMcAAADcAAAADwAAAGRycy9kb3ducmV2LnhtbESPS4vCQBCE78L+h6EXvIhOfLBIdBRf&#10;u3hYWNbHwVuTaZNopidkRo3/3hEEj0VVfUWNp7UpxJUql1tW0O1EIIgTq3NOFey23+0hCOeRNRaW&#10;ScGdHEwnH40xxtre+J+uG5+KAGEXo4LM+zKW0iUZGXQdWxIH72grgz7IKpW6wluAm0L2ouhLGsw5&#10;LGRY0iKj5Ly5GAWD4ynvL067+c/f6nDe+9/WvLW8KNX8rGcjEJ5q/w6/2mutoN/rwvNMOAJy8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14OwxwAAANwAAAAPAAAAAAAA&#10;AAAAAAAAAKECAABkcnMvZG93bnJldi54bWxQSwUGAAAAAAQABAD5AAAAlQMAAAAA&#10;" strokecolor="#1b587c [3206]" strokeweight=".5pt">
                      <v:stroke endarrow="block" joinstyle="miter"/>
                    </v:shape>
                    <v:shape id="Прямая со стрелкой 326" o:spid="_x0000_s1069" type="#_x0000_t32" style="position:absolute;left:3339;top:9579;width:4391;height: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4bxMcAAADcAAAADwAAAGRycy9kb3ducmV2LnhtbESPT4vCMBTE78J+h/AWvIimqyJSjbLq&#10;rngQlvXPwdujebbV5qU0Ueu3N4LgcZiZ3zDjaW0KcaXK5ZYVfHUiEMSJ1TmnCnbb3/YQhPPIGgvL&#10;pOBODqaTj8YYY21v/E/XjU9FgLCLUUHmfRlL6ZKMDLqOLYmDd7SVQR9klUpd4S3ATSG7UTSQBnMO&#10;CxmWNM8oOW8uRkH/eMp789Nutvz7OZz3ft2atRYXpZqf9fcIhKfav8Ov9kor6HUH8DwTjoCcP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PhvExwAAANwAAAAPAAAAAAAA&#10;AAAAAAAAAKECAABkcnMvZG93bnJldi54bWxQSwUGAAAAAAQABAD5AAAAlQMAAAAA&#10;" strokecolor="#1b587c [3206]" strokeweight=".5pt">
                      <v:stroke endarrow="block" joinstyle="miter"/>
                    </v:shape>
                  </v:group>
                  <v:group id="Группа 328" o:spid="_x0000_s1070" style="position:absolute;left:15540;top:-349;width:16762;height:4780" coordorigin="-6166,-349" coordsize="16761,4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oval id="Овал 329" o:spid="_x0000_s1071" style="position:absolute;left:7256;top:-238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f+8MA&#10;AADcAAAADwAAAGRycy9kb3ducmV2LnhtbESPzWrCQBSF94LvMFyhOzNRoWrqKKKkreDG2O4vmdsk&#10;mLkTMmOSvn2nILg8nJ+Ps9kNphYdta6yrGAWxSCIc6srLhR8XdPpCoTzyBpry6TglxzstuPRBhNt&#10;e75Ql/lChBF2CSoovW8SKV1ekkEX2YY4eD+2NeiDbAupW+zDuKnlPI5fpcGKA6HEhg4l5bfsbgLX&#10;fRxPXfO9v6XX92WeHf25T9dKvUyG/RsIT4N/hh/tT61gMV/D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rf+8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Прямая со стрелкой 330" o:spid="_x0000_s1072" type="#_x0000_t32" style="position:absolute;left:4281;top:2611;width:3464;height:1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90pcEAAADcAAAADwAAAGRycy9kb3ducmV2LnhtbERPy4rCMBTdD/gP4QqzG1MrjFKNIgVB&#10;lBnwgetLc22rzU1JMrb+vVkMuDyc92LVm0Y8yPnasoLxKAFBXFhdc6ngfNp8zUD4gKyxsUwKnuRh&#10;tRx8LDDTtuMDPY6hFDGEfYYKqhDaTEpfVGTQj2xLHLmrdQZDhK6U2mEXw00j0yT5lgZrjg0VtpRX&#10;VNyPf0ZB/ru7dD/TdGZu+9vufsqn233qlPoc9us5iEB9eIv/3VutYDKJ8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33SlwQAAANwAAAAPAAAAAAAAAAAAAAAA&#10;AKECAABkcnMvZG93bnJldi54bWxQSwUGAAAAAAQABAD5AAAAjwMAAAAA&#10;" strokecolor="#1b587c [3206]" strokeweight=".5pt">
                      <v:stroke endarrow="block" joinstyle="miter"/>
                    </v:shape>
                    <v:oval id="Овал 332" o:spid="_x0000_s1073" style="position:absolute;left:-3284;top:-349;width:3338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bV8QA&#10;AADcAAAADwAAAGRycy9kb3ducmV2LnhtbESPzWrCQBSF90LfYbiF7nRSBW1TJyKVtApumrT7S+Y2&#10;CcncCZlpkr69IwguD+fn42x3k2nFQL2rLSt4XkQgiAuray4VfOfp/AWE88gaW8uk4J8c7JKH2RZj&#10;bUf+oiHzpQgj7GJUUHnfxVK6oiKDbmE74uD92t6gD7Ivpe5xDOOmlcsoWkuDNQdChR29V1Q02Z8J&#10;XPd5OA3dz75J849NkR38eUxflXp6nPZvIDxN/h6+tY9awWq1hOuZcARkc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21f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shape id="Прямая со стрелкой 333" o:spid="_x0000_s1074" type="#_x0000_t32" style="position:absolute;left:-6166;top:2306;width:3093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3q0sUAAADcAAAADwAAAGRycy9kb3ducmV2LnhtbESPS2vDMBCE74X+B7GF3ho5NjTBjRKC&#10;oRASWsiDnBdr66dWRlJj999XhUKOw8x8w6w2k+nFjZxvLCuYzxIQxKXVDVcKLuf3lyUIH5A19pZJ&#10;wQ952KwfH1aYazvykW6nUIkIYZ+jgjqEIZfSlzUZ9DM7EEfvyzqDIUpXSe1wjHDTyzRJXqXBhuNC&#10;jQMVNZXd6dsoKD731/FjkS5Ne2j33blY7A6pU+r5adq+gQg0hXv4v73TCrIsg7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3q0sUAAADcAAAADwAAAAAAAAAA&#10;AAAAAAChAgAAZHJzL2Rvd25yZXYueG1sUEsFBgAAAAAEAAQA+QAAAJMDAAAAAA==&#10;" strokecolor="#1b587c [3206]" strokeweight=".5pt">
                      <v:stroke endarrow="block" joinstyle="miter"/>
                    </v:shape>
                  </v:group>
                </v:group>
                <v:oval id="Овал 339" o:spid="_x0000_s1075" style="position:absolute;left:62461;top:32218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JJsMA&#10;AADcAAAADwAAAGRycy9kb3ducmV2LnhtbESPzWrCQBSF9wXfYbiCuzpRwWrqKKJELbgxtvtL5jYJ&#10;Zu6EzJjEt3eEQpeH8/NxVpveVKKlxpWWFUzGEQjizOqScwXf1+R9AcJ5ZI2VZVLwIAeb9eBthbG2&#10;HV+oTX0uwgi7GBUU3texlC4ryKAb25o4eL+2MeiDbHKpG+zCuKnkNIrm0mDJgVBgTbuCslt6N4Hr&#10;jvuvtv7Z3pLr4SNL9/7cJUulRsN++wnCU+//w3/tk1Ywmy3hdSYc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NJJsMAAADcAAAADwAAAAAAAAAAAAAAAACYAgAAZHJzL2Rv&#10;d25yZXYueG1sUEsFBgAAAAAEAAQA9QAAAIgDAAAAAA=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C048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lang w:val="ru-RU"/>
        </w:rPr>
        <w:t>Закрытие поля с выбором фильтров</w:t>
      </w:r>
      <w:bookmarkEnd w:id="8"/>
    </w:p>
    <w:p w:rsidR="00C0484D" w:rsidRPr="00C0484D" w:rsidRDefault="00C0484D" w:rsidP="00C0484D">
      <w:pPr>
        <w:rPr>
          <w:lang w:val="ru-RU"/>
        </w:rPr>
      </w:pPr>
    </w:p>
    <w:p w:rsidR="00494B13" w:rsidRDefault="00C0484D" w:rsidP="00494B1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011F59" wp14:editId="221C4072">
            <wp:extent cx="8223250" cy="4781550"/>
            <wp:effectExtent l="0" t="0" r="6350" b="0"/>
            <wp:docPr id="312" name="Рисунок 312" descr="C:\Users\tema-_000\Desktop\Circle 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ma-_000\Desktop\Circle Images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13" w:rsidRDefault="00494B13" w:rsidP="00494B13">
      <w:pPr>
        <w:jc w:val="center"/>
        <w:rPr>
          <w:i/>
          <w:lang w:val="ru-RU"/>
        </w:rPr>
      </w:pPr>
      <w:r w:rsidRPr="00494B13">
        <w:rPr>
          <w:i/>
          <w:lang w:val="ru-RU"/>
        </w:rPr>
        <w:t xml:space="preserve">Рисунок 4. </w:t>
      </w:r>
      <w:r w:rsidR="00C0484D" w:rsidRPr="00C0484D">
        <w:rPr>
          <w:i/>
          <w:lang w:val="ru-RU"/>
        </w:rPr>
        <w:t>Закрытие поля с выбором фильтров</w:t>
      </w:r>
    </w:p>
    <w:p w:rsidR="00C0484D" w:rsidRDefault="00C66FAA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C0484D" w:rsidTr="00D36A31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</w:p>
        </w:tc>
      </w:tr>
      <w:tr w:rsidR="00C0484D" w:rsidRPr="008C2A1B" w:rsidTr="00D36A31">
        <w:tc>
          <w:tcPr>
            <w:tcW w:w="558" w:type="dxa"/>
          </w:tcPr>
          <w:p w:rsidR="00C0484D" w:rsidRPr="008C2A1B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C0484D" w:rsidRPr="00153CBD" w:rsidRDefault="00C0484D" w:rsidP="00D36A31">
            <w:r>
              <w:t>Main</w:t>
            </w:r>
            <w:r>
              <w:rPr>
                <w:lang w:val="ru-RU"/>
              </w:rPr>
              <w:t>_</w:t>
            </w:r>
            <w:proofErr w:type="spellStart"/>
            <w:r>
              <w:t>pict</w:t>
            </w:r>
            <w:proofErr w:type="spellEnd"/>
          </w:p>
        </w:tc>
        <w:tc>
          <w:tcPr>
            <w:tcW w:w="1701" w:type="dxa"/>
          </w:tcPr>
          <w:p w:rsidR="00C0484D" w:rsidRPr="008C2A1B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C0484D" w:rsidRPr="008C2A1B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C0484D" w:rsidRPr="008C2A1B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Логотип программы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C0484D" w:rsidRPr="007326E5" w:rsidTr="00D36A31">
        <w:tc>
          <w:tcPr>
            <w:tcW w:w="558" w:type="dxa"/>
          </w:tcPr>
          <w:p w:rsidR="00C0484D" w:rsidRPr="008C2A1B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C0484D" w:rsidRPr="00153CBD" w:rsidRDefault="00C0484D" w:rsidP="00D36A31">
            <w:r>
              <w:t>Main_button_01</w:t>
            </w:r>
          </w:p>
        </w:tc>
        <w:tc>
          <w:tcPr>
            <w:tcW w:w="1701" w:type="dxa"/>
          </w:tcPr>
          <w:p w:rsidR="00C0484D" w:rsidRPr="008C2A1B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C0484D" w:rsidRPr="008C2A1B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C0484D" w:rsidRPr="008C2A1B" w:rsidRDefault="00EE624A" w:rsidP="00D36A31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C0484D">
              <w:rPr>
                <w:lang w:val="ru-RU"/>
              </w:rPr>
              <w:t>аскрытие поля с выбором фильтров</w:t>
            </w:r>
            <w:r>
              <w:rPr>
                <w:lang w:val="ru-RU"/>
              </w:rPr>
              <w:t xml:space="preserve"> (</w:t>
            </w:r>
            <w:hyperlink w:anchor="_Первый_запуск_программы" w:history="1">
              <w:r w:rsidRPr="00EE624A">
                <w:rPr>
                  <w:rStyle w:val="afb"/>
                  <w:lang w:val="ru-RU"/>
                </w:rPr>
                <w:t>1.2.1</w:t>
              </w:r>
            </w:hyperlink>
            <w:r>
              <w:rPr>
                <w:lang w:val="ru-RU"/>
              </w:rPr>
              <w:t>)</w:t>
            </w:r>
            <w:r w:rsidR="00C0484D">
              <w:rPr>
                <w:lang w:val="ru-RU"/>
              </w:rPr>
              <w:t xml:space="preserve"> </w:t>
            </w:r>
          </w:p>
        </w:tc>
      </w:tr>
      <w:tr w:rsidR="00C0484D" w:rsidRPr="003760A2" w:rsidTr="00D36A31">
        <w:tc>
          <w:tcPr>
            <w:tcW w:w="558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C0484D" w:rsidRPr="00EC198A" w:rsidRDefault="00C0484D" w:rsidP="00D36A31">
            <w:pPr>
              <w:rPr>
                <w:lang w:val="ru-RU"/>
              </w:rPr>
            </w:pPr>
            <w:r>
              <w:t>Main</w:t>
            </w:r>
            <w:r w:rsidRPr="00EE624A">
              <w:rPr>
                <w:lang w:val="ru-RU"/>
              </w:rPr>
              <w:t>_</w:t>
            </w:r>
            <w:r>
              <w:t>button</w:t>
            </w:r>
            <w:r w:rsidRPr="00EE624A">
              <w:rPr>
                <w:lang w:val="ru-RU"/>
              </w:rPr>
              <w:t>_05</w:t>
            </w:r>
          </w:p>
        </w:tc>
        <w:tc>
          <w:tcPr>
            <w:tcW w:w="1701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C0484D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C0484D">
              <w:rPr>
                <w:lang w:val="ru-RU"/>
              </w:rPr>
              <w:t>аскрытие поля с выбором действий</w:t>
            </w:r>
            <w:r>
              <w:rPr>
                <w:lang w:val="ru-RU"/>
              </w:rPr>
              <w:t xml:space="preserve"> ()</w:t>
            </w:r>
          </w:p>
        </w:tc>
      </w:tr>
      <w:tr w:rsidR="00C0484D" w:rsidRPr="00236A10" w:rsidTr="00D36A31">
        <w:tc>
          <w:tcPr>
            <w:tcW w:w="558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2" w:type="dxa"/>
          </w:tcPr>
          <w:p w:rsidR="00C0484D" w:rsidRPr="00EE624A" w:rsidRDefault="00C0484D" w:rsidP="00D36A31">
            <w:pPr>
              <w:rPr>
                <w:lang w:val="ru-RU"/>
              </w:rPr>
            </w:pPr>
            <w:r>
              <w:t>Main</w:t>
            </w:r>
            <w:r w:rsidRPr="00EE624A">
              <w:rPr>
                <w:lang w:val="ru-RU"/>
              </w:rPr>
              <w:t>_</w:t>
            </w:r>
            <w:r>
              <w:t>login</w:t>
            </w:r>
          </w:p>
        </w:tc>
        <w:tc>
          <w:tcPr>
            <w:tcW w:w="1701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Показывает под каким аккаунтом вы зашли в программу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C0484D" w:rsidRPr="00236A10" w:rsidTr="00D36A31">
        <w:tc>
          <w:tcPr>
            <w:tcW w:w="558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C0484D" w:rsidRDefault="00C0484D" w:rsidP="00D36A31">
            <w:r>
              <w:t>Main_button_06</w:t>
            </w:r>
          </w:p>
        </w:tc>
        <w:tc>
          <w:tcPr>
            <w:tcW w:w="1701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C0484D" w:rsidRPr="001F54C4" w:rsidRDefault="00C0484D" w:rsidP="00D36A31">
            <w:r>
              <w:rPr>
                <w:lang w:val="ru-RU"/>
              </w:rPr>
              <w:t xml:space="preserve">Выход из аккаунта и переход к стандартному окну авторизации </w:t>
            </w:r>
            <w:r>
              <w:t>Google</w:t>
            </w:r>
          </w:p>
        </w:tc>
      </w:tr>
      <w:tr w:rsidR="00C0484D" w:rsidRPr="00644BD1" w:rsidTr="00D36A31">
        <w:tc>
          <w:tcPr>
            <w:tcW w:w="558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2" w:type="dxa"/>
          </w:tcPr>
          <w:p w:rsidR="00C0484D" w:rsidRPr="00236A10" w:rsidRDefault="00C0484D" w:rsidP="00D36A31">
            <w:r>
              <w:t>Main_button_07</w:t>
            </w:r>
          </w:p>
        </w:tc>
        <w:tc>
          <w:tcPr>
            <w:tcW w:w="1701" w:type="dxa"/>
          </w:tcPr>
          <w:p w:rsidR="00C0484D" w:rsidRPr="00236A10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Запуск помощи по текущему шагу</w:t>
            </w:r>
            <w:r w:rsidR="004B4067">
              <w:rPr>
                <w:lang w:val="ru-RU"/>
              </w:rPr>
              <w:t xml:space="preserve"> ()</w:t>
            </w:r>
            <w:r>
              <w:rPr>
                <w:lang w:val="ru-RU"/>
              </w:rPr>
              <w:t xml:space="preserve"> </w:t>
            </w:r>
          </w:p>
        </w:tc>
      </w:tr>
      <w:tr w:rsidR="00C0484D" w:rsidTr="00D36A31">
        <w:tc>
          <w:tcPr>
            <w:tcW w:w="558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2" w:type="dxa"/>
          </w:tcPr>
          <w:p w:rsidR="00C0484D" w:rsidRDefault="00C0484D" w:rsidP="00D36A31">
            <w:r>
              <w:t>Main_button_08</w:t>
            </w:r>
          </w:p>
        </w:tc>
        <w:tc>
          <w:tcPr>
            <w:tcW w:w="1701" w:type="dxa"/>
          </w:tcPr>
          <w:p w:rsidR="00C0484D" w:rsidRPr="00236A10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C0484D" w:rsidRDefault="00C0484D" w:rsidP="00D36A31">
            <w:pPr>
              <w:rPr>
                <w:lang w:val="ru-RU"/>
              </w:rPr>
            </w:pPr>
            <w:r>
              <w:rPr>
                <w:lang w:val="ru-RU"/>
              </w:rPr>
              <w:t>Переход к настройкам программы</w:t>
            </w:r>
            <w:r w:rsidR="004B4067">
              <w:rPr>
                <w:lang w:val="ru-RU"/>
              </w:rPr>
              <w:t xml:space="preserve"> ()</w:t>
            </w:r>
          </w:p>
        </w:tc>
      </w:tr>
      <w:tr w:rsidR="005A68C8" w:rsidRPr="00236A10" w:rsidTr="00D36A31">
        <w:tc>
          <w:tcPr>
            <w:tcW w:w="558" w:type="dxa"/>
          </w:tcPr>
          <w:p w:rsidR="005A68C8" w:rsidRDefault="005A68C8" w:rsidP="005A68C8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2" w:type="dxa"/>
          </w:tcPr>
          <w:p w:rsidR="005A68C8" w:rsidRDefault="005A68C8" w:rsidP="005A68C8">
            <w:proofErr w:type="spellStart"/>
            <w:r>
              <w:t>Main_text</w:t>
            </w:r>
            <w:proofErr w:type="spellEnd"/>
          </w:p>
        </w:tc>
        <w:tc>
          <w:tcPr>
            <w:tcW w:w="1701" w:type="dxa"/>
          </w:tcPr>
          <w:p w:rsidR="005A68C8" w:rsidRDefault="005A68C8" w:rsidP="005A68C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5A68C8" w:rsidRDefault="005A68C8" w:rsidP="005A68C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5A68C8" w:rsidRDefault="005A68C8" w:rsidP="005A68C8">
            <w:pPr>
              <w:rPr>
                <w:lang w:val="ru-RU"/>
              </w:rPr>
            </w:pPr>
            <w:r>
              <w:rPr>
                <w:lang w:val="ru-RU"/>
              </w:rPr>
              <w:t>Текст с пояснением для пользователя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</w:tbl>
    <w:p w:rsidR="00C66FAA" w:rsidRPr="00153CBD" w:rsidRDefault="00C66FAA" w:rsidP="00C66FAA">
      <w:pPr>
        <w:jc w:val="center"/>
        <w:rPr>
          <w:i/>
          <w:lang w:val="ru-RU"/>
        </w:rPr>
      </w:pPr>
      <w:r>
        <w:rPr>
          <w:i/>
          <w:lang w:val="ru-RU"/>
        </w:rPr>
        <w:t>Таблица 3</w:t>
      </w:r>
      <w:r w:rsidRPr="00153CBD">
        <w:rPr>
          <w:i/>
          <w:lang w:val="ru-RU"/>
        </w:rPr>
        <w:t xml:space="preserve">. Элементы </w:t>
      </w:r>
      <w:r w:rsidR="00C0484D">
        <w:rPr>
          <w:i/>
          <w:lang w:val="ru-RU"/>
        </w:rPr>
        <w:t>рабочего окна при закрытии поля с выбором фильтров</w:t>
      </w:r>
    </w:p>
    <w:p w:rsidR="005A68C8" w:rsidRDefault="005A68C8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5A68C8" w:rsidRDefault="00EE624A" w:rsidP="005A68C8">
      <w:pPr>
        <w:pStyle w:val="3"/>
        <w:rPr>
          <w:lang w:val="ru-RU"/>
        </w:rPr>
      </w:pPr>
      <w:bookmarkStart w:id="9" w:name="_Открытие_контекстного_меню"/>
      <w:bookmarkStart w:id="10" w:name="_Toc378211250"/>
      <w:bookmarkEnd w:id="9"/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24FFE59" wp14:editId="31DD8921">
                <wp:simplePos x="0" y="0"/>
                <wp:positionH relativeFrom="column">
                  <wp:posOffset>-400050</wp:posOffset>
                </wp:positionH>
                <wp:positionV relativeFrom="paragraph">
                  <wp:posOffset>209550</wp:posOffset>
                </wp:positionV>
                <wp:extent cx="8420101" cy="3649498"/>
                <wp:effectExtent l="0" t="0" r="19050" b="27305"/>
                <wp:wrapNone/>
                <wp:docPr id="342" name="Группа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1" cy="3649498"/>
                          <a:chOff x="-39756" y="-30120"/>
                          <a:chExt cx="8420101" cy="3649498"/>
                        </a:xfrm>
                      </wpg:grpSpPr>
                      <wps:wsp>
                        <wps:cNvPr id="343" name="Овал 343"/>
                        <wps:cNvSpPr/>
                        <wps:spPr>
                          <a:xfrm>
                            <a:off x="7283395" y="0"/>
                            <a:ext cx="333955" cy="3339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EE624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Овал 344"/>
                        <wps:cNvSpPr/>
                        <wps:spPr>
                          <a:xfrm>
                            <a:off x="7951529" y="-30120"/>
                            <a:ext cx="428816" cy="394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EE624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5" name="Группа 345"/>
                        <wpg:cNvGrpSpPr/>
                        <wpg:grpSpPr>
                          <a:xfrm>
                            <a:off x="-39756" y="-11058"/>
                            <a:ext cx="4356707" cy="2971788"/>
                            <a:chOff x="-39756" y="-34912"/>
                            <a:chExt cx="4356707" cy="2971788"/>
                          </a:xfrm>
                        </wpg:grpSpPr>
                        <wpg:grpSp>
                          <wpg:cNvPr id="346" name="Группа 346"/>
                          <wpg:cNvGrpSpPr/>
                          <wpg:grpSpPr>
                            <a:xfrm>
                              <a:off x="-39756" y="299042"/>
                              <a:ext cx="838200" cy="2637834"/>
                              <a:chOff x="-39756" y="-34913"/>
                              <a:chExt cx="838200" cy="2637834"/>
                            </a:xfrm>
                          </wpg:grpSpPr>
                          <wps:wsp>
                            <wps:cNvPr id="347" name="Овал 347"/>
                            <wps:cNvSpPr/>
                            <wps:spPr>
                              <a:xfrm>
                                <a:off x="-39756" y="-34913"/>
                                <a:ext cx="373711" cy="341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Овал 348"/>
                            <wps:cNvSpPr/>
                            <wps:spPr>
                              <a:xfrm>
                                <a:off x="0" y="38166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Овал 349"/>
                            <wps:cNvSpPr/>
                            <wps:spPr>
                              <a:xfrm>
                                <a:off x="0" y="936321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Прямая со стрелкой 350"/>
                            <wps:cNvCnPr/>
                            <wps:spPr>
                              <a:xfrm>
                                <a:off x="365759" y="532677"/>
                                <a:ext cx="388235" cy="125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Овал 351"/>
                            <wps:cNvSpPr/>
                            <wps:spPr>
                              <a:xfrm>
                                <a:off x="7951" y="1494905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Прямая со стрелкой 352"/>
                            <wps:cNvCnPr/>
                            <wps:spPr>
                              <a:xfrm flipV="1">
                                <a:off x="354495" y="1459921"/>
                                <a:ext cx="412199" cy="1935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Прямая со стрелкой 355"/>
                            <wps:cNvCnPr/>
                            <wps:spPr>
                              <a:xfrm>
                                <a:off x="333954" y="1085030"/>
                                <a:ext cx="426390" cy="68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Прямая со стрелкой 369"/>
                            <wps:cNvCnPr/>
                            <wps:spPr>
                              <a:xfrm flipV="1">
                                <a:off x="303695" y="1713921"/>
                                <a:ext cx="475699" cy="72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" name="Прямая со стрелкой 370"/>
                            <wps:cNvCnPr/>
                            <wps:spPr>
                              <a:xfrm>
                                <a:off x="208445" y="1845433"/>
                                <a:ext cx="589999" cy="173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Прямая со стрелкой 371"/>
                            <wps:cNvCnPr/>
                            <wps:spPr>
                              <a:xfrm>
                                <a:off x="100495" y="1828767"/>
                                <a:ext cx="691599" cy="4757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Прямая со стрелкой 372"/>
                            <wps:cNvCnPr/>
                            <wps:spPr>
                              <a:xfrm>
                                <a:off x="68744" y="1799436"/>
                                <a:ext cx="710650" cy="803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7" name="Группа 357"/>
                          <wpg:cNvGrpSpPr/>
                          <wpg:grpSpPr>
                            <a:xfrm>
                              <a:off x="1554098" y="-34912"/>
                              <a:ext cx="2277765" cy="1906798"/>
                              <a:chOff x="-616608" y="-34912"/>
                              <a:chExt cx="2277765" cy="1906798"/>
                            </a:xfrm>
                          </wpg:grpSpPr>
                          <wps:wsp>
                            <wps:cNvPr id="358" name="Овал 358"/>
                            <wps:cNvSpPr/>
                            <wps:spPr>
                              <a:xfrm>
                                <a:off x="725612" y="-2385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Прямая со стрелкой 359"/>
                            <wps:cNvCnPr/>
                            <wps:spPr>
                              <a:xfrm flipH="1">
                                <a:off x="428196" y="26116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1" name="Овал 361"/>
                            <wps:cNvSpPr/>
                            <wps:spPr>
                              <a:xfrm>
                                <a:off x="-328488" y="-3491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Прямая со стрелкой 362"/>
                            <wps:cNvCnPr/>
                            <wps:spPr>
                              <a:xfrm flipH="1">
                                <a:off x="-616608" y="230643"/>
                                <a:ext cx="309273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Прямая со стрелкой 363"/>
                            <wps:cNvCnPr/>
                            <wps:spPr>
                              <a:xfrm flipH="1">
                                <a:off x="1314844" y="168991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4" name="Овал 364"/>
                          <wps:cNvSpPr/>
                          <wps:spPr>
                            <a:xfrm>
                              <a:off x="3831866" y="155718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EE624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Овал 365"/>
                          <wps:cNvSpPr/>
                          <wps:spPr>
                            <a:xfrm>
                              <a:off x="3636617" y="799687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EE624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Овал 366"/>
                          <wps:cNvSpPr/>
                          <wps:spPr>
                            <a:xfrm>
                              <a:off x="3065117" y="79369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EE624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Овал 367"/>
                          <wps:cNvSpPr/>
                          <wps:spPr>
                            <a:xfrm>
                              <a:off x="3855775" y="217948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EE624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8" name="Овал 368"/>
                        <wps:cNvSpPr/>
                        <wps:spPr>
                          <a:xfrm>
                            <a:off x="6246136" y="3221813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EE624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FFE59" id="Группа 342" o:spid="_x0000_s1076" style="position:absolute;left:0;text-align:left;margin-left:-31.5pt;margin-top:16.5pt;width:663pt;height:287.35pt;z-index:251835392;mso-width-relative:margin;mso-height-relative:margin" coordorigin="-397,-301" coordsize="84201,3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">
                <v:oval id="Овал 343" o:spid="_x0000_s1077" style="position:absolute;left:72833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NscQA&#10;AADcAAAADwAAAGRycy9kb3ducmV2LnhtbESPzWrCQBSF94LvMFyhuzpRi7VpRhElrUI3xnZ/yVyT&#10;kMydkJkm6dt3CgWXh/PzcZLdaBrRU+cqywoW8wgEcW51xYWCz2v6uAHhPLLGxjIp+CEHu+10kmCs&#10;7cAX6jNfiDDCLkYFpfdtLKXLSzLo5rYlDt7NdgZ9kF0hdYdDGDeNXEbRWhqsOBBKbOlQUl5n3yZw&#10;3fvx3Ldf+zq9vj3n2dF/DOmLUg+zcf8KwtPo7+H/9kkrWD2t4O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9DbH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EE624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7</w:t>
                        </w:r>
                      </w:p>
                    </w:txbxContent>
                  </v:textbox>
                </v:oval>
                <v:oval id="Овал 344" o:spid="_x0000_s1078" style="position:absolute;left:79515;top:-301;width:4288;height:3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SVxcQA&#10;AADcAAAADwAAAGRycy9kb3ducmV2LnhtbESPzWrCQBSF9wXfYbhCd3WilarRUUSJreDGqPtL5poE&#10;M3dCZkzSt+8UCl0ezs/HWW16U4mWGldaVjAeRSCIM6tLzhVcL8nbHITzyBory6Tgmxxs1oOXFcba&#10;dnymNvW5CCPsYlRQeF/HUrqsIINuZGvi4N1tY9AH2eRSN9iFcVPJSRR9SIMlB0KBNe0Kyh7p0wSu&#10;+9wf2/q2fSSXwyxL9/7UJQulXof9dgnCU+//w3/tL63gfTqF3zPh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UlcX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EE624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8</w:t>
                        </w:r>
                      </w:p>
                    </w:txbxContent>
                  </v:textbox>
                </v:oval>
                <v:group id="Группа 345" o:spid="_x0000_s1079" style="position:absolute;left:-397;top:-110;width:43566;height:29717" coordorigin="-397,-349" coordsize="43567,29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group id="Группа 346" o:spid="_x0000_s1080" style="position:absolute;left:-397;top:2990;width:8381;height:26378" coordorigin="-397,-349" coordsize="8382,26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<v:oval id="Овал 347" o:spid="_x0000_s1081" style="position:absolute;left:-397;top:-349;width:3736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YLssQA&#10;AADcAAAADwAAAGRycy9kb3ducmV2LnhtbESPzWrCQBSF94W+w3AL7nTSKlVTRxElWqGbRt1fMrdJ&#10;MHMnZMYkvr0jCF0ezs/HWax6U4mWGldaVvA+ikAQZ1aXnCs4HZPhDITzyBory6TgRg5Wy9eXBcba&#10;dvxLbepzEUbYxaig8L6OpXRZQQbdyNbEwfuzjUEfZJNL3WAXxk0lP6LoUxosORAKrGlTUHZJryZw&#10;3X57aOvz+pIcd9Ms3fqfLpkrNXjr118gPPX+P/xsf2sF48kUHmfC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GC7L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348" o:spid="_x0000_s1082" style="position:absolute;top:3816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fwMIA&#10;AADcAAAADwAAAGRycy9kb3ducmV2LnhtbERPTU/CQBC9m/gfNmPCTbaKUSgshEiKknihwH3SHduG&#10;7mzTXdr6752DiceX973ajK5RPXWh9mzgaZqAIi68rbk0cD5lj3NQISJbbDyTgR8KsFnf360wtX7g&#10;I/V5LJWEcEjRQBVjm2odioochqlviYX79p3DKLArte1wkHDX6OckedUOa5aGClt6r6i45jcnveFj&#10;d+jby/aanfZvRb6LX0O2MGbyMG6XoCKN8V/85/60BmYvslbOyB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Z/AwgAAANwAAAAPAAAAAAAAAAAAAAAAAJgCAABkcnMvZG93&#10;bnJldi54bWxQSwUGAAAAAAQABAD1AAAAhwMAAAAA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Овал 349" o:spid="_x0000_s1083" style="position:absolute;top:9363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U6W8QA&#10;AADcAAAADwAAAGRycy9kb3ducmV2LnhtbESPzWrCQBSF94LvMFyhuzrRFjVpRpFKWgU3xnZ/ydwm&#10;wcydkJkm6dt3CgWXh/PzcdLdaBrRU+dqywoW8wgEcWF1zaWCj2v2uAHhPLLGxjIp+CEHu+10kmKi&#10;7cAX6nNfijDCLkEFlfdtIqUrKjLo5rYlDt6X7Qz6ILtS6g6HMG4auYyilTRYcyBU2NJrRcUt/zaB&#10;694Pp7793N+y69u6yA/+PGSxUg+zcf8CwtPo7+H/9lEreHqO4e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Olv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shape id="Прямая со стрелкой 350" o:spid="_x0000_s1084" type="#_x0000_t32" style="position:absolute;left:3657;top:5326;width:3882;height:1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1VVsUAAADcAAAADwAAAGRycy9kb3ducmV2LnhtbERPy2rCQBTdC/2H4RbcSJ3UaCnRMVT7&#10;wIUgtXbh7pK55mHmTsiMMf37zkJweTjvRdqbWnTUutKygudxBII4s7rkXMHh5/PpFYTzyBpry6Tg&#10;jxyky4fBAhNtr/xN3d7nIoSwS1BB4X2TSOmyggy6sW2IA3eyrUEfYJtL3eI1hJtaTqLoRRosOTQU&#10;2NC6oOy8vxgF01NVxuvqsPrafRzPv347Wo3eL0oNH/u3OQhPvb+Lb+6NVhDPwvxwJhwB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1VVsUAAADcAAAADwAAAAAAAAAA&#10;AAAAAAChAgAAZHJzL2Rvd25yZXYueG1sUEsFBgAAAAAEAAQA+QAAAJMDAAAAAA==&#10;" strokecolor="#1b587c [3206]" strokeweight=".5pt">
                      <v:stroke endarrow="block" joinstyle="miter"/>
                    </v:shape>
                    <v:oval id="Овал 351" o:spid="_x0000_s1085" style="position:absolute;left:79;top:14949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ggMQA&#10;AADcAAAADwAAAGRycy9kb3ducmV2LnhtbESPzWrCQBSF94W+w3AL7nRixbZGRxElWqGbRt1fMrdJ&#10;MHMnZMYkvr0jCF0ezs/HWax6U4mWGldaVjAeRSCIM6tLzhWcjsnwC4TzyBory6TgRg5Wy9eXBcba&#10;dvxLbepzEUbYxaig8L6OpXRZQQbdyNbEwfuzjUEfZJNL3WAXxk0l36PoQxosORAKrGlTUHZJryZw&#10;3X57aOvz+pIcd59ZuvU/XTJTavDWr+cgPPX+P/xsf2sFk+kYHmfC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6oID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shape id="Прямая со стрелкой 352" o:spid="_x0000_s1086" type="#_x0000_t32" style="position:absolute;left:3544;top:14599;width:4122;height:19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6q6cUAAADcAAAADwAAAGRycy9kb3ducmV2LnhtbESPQWvCQBSE7wX/w/IEb3VjpFWiq0hA&#10;EKWFqnh+ZJ9JNPs27K4m/ffdQqHHYWa+YZbr3jTiSc7XlhVMxgkI4sLqmksF59P2dQ7CB2SNjWVS&#10;8E0e1qvByxIzbTv+oucxlCJC2GeooAqhzaT0RUUG/di2xNG7WmcwROlKqR12EW4amSbJuzRYc1yo&#10;sKW8ouJ+fBgF+ef+0n3M0rm5HW77+ymf7Q6pU2o07DcLEIH68B/+a++0gulb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6q6cUAAADcAAAADwAAAAAAAAAA&#10;AAAAAAChAgAAZHJzL2Rvd25yZXYueG1sUEsFBgAAAAAEAAQA+QAAAJMDAAAAAA==&#10;" strokecolor="#1b587c [3206]" strokeweight=".5pt">
                      <v:stroke endarrow="block" joinstyle="miter"/>
                    </v:shape>
                    <v:shape id="Прямая со стрелкой 355" o:spid="_x0000_s1087" type="#_x0000_t32" style="position:absolute;left:3339;top:10850;width:4264;height: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r2zsgAAADcAAAADwAAAGRycy9kb3ducmV2LnhtbESPzWvCQBTE74L/w/KEXkQ3rR9IdJVq&#10;VXooFL8O3h7ZZxLNvg3ZVeN/3xUKHoeZ+Q0zmdWmEDeqXG5ZwXs3AkGcWJ1zqmC/W3VGIJxH1lhY&#10;JgUPcjCbNhsTjLW984ZuW5+KAGEXo4LM+zKW0iUZGXRdWxIH72Qrgz7IKpW6wnuAm0J+RNFQGsw5&#10;LGRY0iKj5LK9GgX90znvLc77+fp3ebwc/E973v66KvXWqj/HIDzV/hX+b39rBb3BAJ5nwhGQ0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Or2zsgAAADcAAAADwAAAAAA&#10;AAAAAAAAAAChAgAAZHJzL2Rvd25yZXYueG1sUEsFBgAAAAAEAAQA+QAAAJYDAAAAAA==&#10;" strokecolor="#1b587c [3206]" strokeweight=".5pt">
                      <v:stroke endarrow="block" joinstyle="miter"/>
                    </v:shape>
                    <v:shape id="Прямая со стрелкой 369" o:spid="_x0000_s1088" type="#_x0000_t32" style="position:absolute;left:3036;top:17139;width:4757;height:7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byJcUAAADcAAAADwAAAGRycy9kb3ducmV2LnhtbESPQWvCQBSE74X+h+UVvNVNI6iNrlIC&#10;gigVqqXnR/aZRLNvw+5q4r93C4LHYWa+YebL3jTiSs7XlhV8DBMQxIXVNZcKfg+r9ykIH5A1NpZJ&#10;wY08LBevL3PMtO34h677UIoIYZ+hgiqENpPSFxUZ9EPbEkfvaJ3BEKUrpXbYRbhpZJokY2mw5rhQ&#10;YUt5RcV5fzEK8t3mr/uepFNz2p4250M+WW9Tp9Tgrf+agQjUh2f40V5rBaPxJ/yf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byJcUAAADcAAAADwAAAAAAAAAA&#10;AAAAAAChAgAAZHJzL2Rvd25yZXYueG1sUEsFBgAAAAAEAAQA+QAAAJMDAAAAAA==&#10;" strokecolor="#1b587c [3206]" strokeweight=".5pt">
                      <v:stroke endarrow="block" joinstyle="miter"/>
                    </v:shape>
                    <v:shape id="Прямая со стрелкой 370" o:spid="_x0000_s1089" type="#_x0000_t32" style="position:absolute;left:2084;top:18454;width:5900;height:1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JNsUAAADcAAAADwAAAGRycy9kb3ducmV2LnhtbERPy2rCQBTdC/2H4RbcSJ3UiC3RMVT7&#10;wIUgtXbh7pK55mHmTsiMMf37zkJweTjvRdqbWnTUutKygudxBII4s7rkXMHh5/PpFYTzyBpry6Tg&#10;jxyky4fBAhNtr/xN3d7nIoSwS1BB4X2TSOmyggy6sW2IA3eyrUEfYJtL3eI1hJtaTqJoJg2WHBoK&#10;bGhdUHbeX4yC6akq43V1WH3tPo7nX78drUbvF6WGj/3bHISn3t/FN/dGK4hfwvxwJhwB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gJNsUAAADcAAAADwAAAAAAAAAA&#10;AAAAAAChAgAAZHJzL2Rvd25yZXYueG1sUEsFBgAAAAAEAAQA+QAAAJMDAAAAAA==&#10;" strokecolor="#1b587c [3206]" strokeweight=".5pt">
                      <v:stroke endarrow="block" joinstyle="miter"/>
                    </v:shape>
                    <v:shape id="Прямая со стрелкой 371" o:spid="_x0000_s1090" type="#_x0000_t32" style="position:absolute;left:1004;top:18287;width:6916;height:4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SsrcgAAADcAAAADwAAAGRycy9kb3ducmV2LnhtbESPQWvCQBSE74X+h+UVehGzUYst0VXU&#10;1uJBkMb04O2RfSbR7NuQXTX++26h0OMwM98w03lnanGl1lWWFQyiGARxbnXFhYJsv+6/gXAeWWNt&#10;mRTcycF89vgwxUTbG3/RNfWFCBB2CSoovW8SKV1ekkEX2YY4eEfbGvRBtoXULd4C3NRyGMdjabDi&#10;sFBiQ6uS8nN6MQpejqdqtDply8/dx+H87be9Ze/9otTzU7eYgPDU+f/wX3ujFYxeB/B7JhwBOfs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GSsrcgAAADcAAAADwAAAAAA&#10;AAAAAAAAAAChAgAAZHJzL2Rvd25yZXYueG1sUEsFBgAAAAAEAAQA+QAAAJYDAAAAAA==&#10;" strokecolor="#1b587c [3206]" strokeweight=".5pt">
                      <v:stroke endarrow="block" joinstyle="miter"/>
                    </v:shape>
                    <v:shape id="Прямая со стрелкой 372" o:spid="_x0000_s1091" type="#_x0000_t32" style="position:absolute;left:687;top:17994;width:7106;height:8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y2sgAAADcAAAADwAAAGRycy9kb3ducmV2LnhtbESPzWvCQBTE74L/w/IEL6KbqlRJXaV+&#10;VHooFL8OvT2yzySafRuyq6b/vSsIHoeZ+Q0zmdWmEFeqXG5ZwVsvAkGcWJ1zqmC/++qOQTiPrLGw&#10;TAr+ycFs2mxMMNb2xhu6bn0qAoRdjAoy78tYSpdkZND1bEkcvKOtDPogq1TqCm8BbgrZj6J3aTDn&#10;sJBhSYuMkvP2YhQMj6d8sDjt5+vf1d/54H86887yolS7VX9+gPBU+1f42f7WCgajPjzOhCMgp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LYy2sgAAADcAAAADwAAAAAA&#10;AAAAAAAAAAChAgAAZHJzL2Rvd25yZXYueG1sUEsFBgAAAAAEAAQA+QAAAJYDAAAAAA==&#10;" strokecolor="#1b587c [3206]" strokeweight=".5pt">
                      <v:stroke endarrow="block" joinstyle="miter"/>
                    </v:shape>
                  </v:group>
                  <v:group id="Группа 357" o:spid="_x0000_s1092" style="position:absolute;left:15540;top:-349;width:22778;height:19067" coordorigin="-6166,-349" coordsize="22777,19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oval id="Овал 358" o:spid="_x0000_s1093" style="position:absolute;left:7256;top:-238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JHcIA&#10;AADcAAAADwAAAGRycy9kb3ducmV2LnhtbERPTU/CQBC9m/gfNmPCTbZKVCgshEiKknihwH3SHduG&#10;7mzTXdr6752DiceX973ajK5RPXWh9mzgaZqAIi68rbk0cD5lj3NQISJbbDyTgR8KsFnf360wtX7g&#10;I/V5LJWEcEjRQBVjm2odioochqlviYX79p3DKLArte1wkHDX6OckedUOa5aGClt6r6i45jcnveFj&#10;d+jby/aanfZvRb6LX0O2MGbyMG6XoCKN8V/85/60BmYvslbOyB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AkdwgAAANwAAAAPAAAAAAAAAAAAAAAAAJgCAABkcnMvZG93&#10;bnJldi54bWxQSwUGAAAAAAQABAD1AAAAhwMAAAAA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shape id="Прямая со стрелкой 359" o:spid="_x0000_s1094" type="#_x0000_t32" style="position:absolute;left:4281;top:2611;width:3464;height:1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o4mMUAAADcAAAADwAAAGRycy9kb3ducmV2LnhtbESPQWvCQBSE70L/w/IK3nTTSKtGV5GA&#10;IEoFtfT8yL4m0ezbsLs16b/vFgoeh5n5hlmue9OIOzlfW1bwMk5AEBdW11wq+LhsRzMQPiBrbCyT&#10;gh/ysF49DZaYadvxie7nUIoIYZ+hgiqENpPSFxUZ9GPbEkfvyzqDIUpXSu2wi3DTyDRJ3qTBmuNC&#10;hS3lFRW387dRkB/3n937NJ2Z6+G6v13y6e6QOqWGz/1mASJQHx7h//ZOK5i8zuH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o4mMUAAADcAAAADwAAAAAAAAAA&#10;AAAAAAChAgAAZHJzL2Rvd25yZXYueG1sUEsFBgAAAAAEAAQA+QAAAJMDAAAAAA==&#10;" strokecolor="#1b587c [3206]" strokeweight=".5pt">
                      <v:stroke endarrow="block" joinstyle="miter"/>
                    </v:shape>
                    <v:oval id="Овал 361" o:spid="_x0000_s1095" style="position:absolute;left:-3284;top:-349;width:3338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qPcMA&#10;AADcAAAADwAAAGRycy9kb3ducmV2LnhtbESPS2vCQBSF90L/w3AL3enEFrRGR5FKfICbRt1fMrdJ&#10;MHMnZKZJ/PeOILg8nMfHWax6U4mWGldaVjAeRSCIM6tLzhWcT8nwG4TzyBory6TgRg5Wy7fBAmNt&#10;O/6lNvW5CCPsYlRQeF/HUrqsIINuZGvi4P3ZxqAPssmlbrAL46aSn1E0kQZLDoQCa/opKLum/yZw&#10;3W5zaOvL+pqcttMs3fhjl8yU+njv13MQnnr/Cj/be63gazKGx5lw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ZqPc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Прямая со стрелкой 362" o:spid="_x0000_s1096" type="#_x0000_t32" style="position:absolute;left:-6166;top:2306;width:3093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gVMQAAADcAAAADwAAAGRycy9kb3ducmV2LnhtbESPQWvCQBSE7wX/w/IEb3VjBJXoKhIQ&#10;RGmhWnp+ZJ9JNPs27K4m/nu3UOhxmJlvmNWmN414kPO1ZQWTcQKCuLC65lLB93n3vgDhA7LGxjIp&#10;eJKHzXrwtsJM246/6HEKpYgQ9hkqqEJoMyl9UZFBP7YtcfQu1hkMUbpSaoddhJtGpkkykwZrjgsV&#10;tpRXVNxOd6Mg/zz8dB/zdGGux+vhds7n+2PqlBoN++0SRKA+/If/2nutYDpL4fdMP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8mBUxAAAANwAAAAPAAAAAAAAAAAA&#10;AAAAAKECAABkcnMvZG93bnJldi54bWxQSwUGAAAAAAQABAD5AAAAkgMAAAAA&#10;" strokecolor="#1b587c [3206]" strokeweight=".5pt">
                      <v:stroke endarrow="block" joinstyle="miter"/>
                    </v:shape>
                    <v:shape id="Прямая со стрелкой 363" o:spid="_x0000_s1097" type="#_x0000_t32" style="position:absolute;left:13148;top:16899;width:3463;height:18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7Fz8UAAADcAAAADwAAAGRycy9kb3ducmV2LnhtbESPQWvCQBSE74X+h+UVvNVNI6ikriKB&#10;gigKjdLzI/tMotm3YXc16b/vCkKPw8x8wyxWg2nFnZxvLCv4GCcgiEurG64UnI5f73MQPiBrbC2T&#10;gl/ysFq+viww07bnb7oXoRIRwj5DBXUIXSalL2sy6Me2I47e2TqDIUpXSe2wj3DTyjRJptJgw3Gh&#10;xo7ymsprcTMK8sP2p9/P0rm57C7b6zGfbXapU2r0Nqw/QQQawn/42d5oBZPpBB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7Fz8UAAADcAAAADwAAAAAAAAAA&#10;AAAAAAChAgAAZHJzL2Rvd25yZXYueG1sUEsFBgAAAAAEAAQA+QAAAJMDAAAAAA==&#10;" strokecolor="#1b587c [3206]" strokeweight=".5pt">
                      <v:stroke endarrow="block" joinstyle="miter"/>
                    </v:shape>
                  </v:group>
                  <v:oval id="Овал 364" o:spid="_x0000_s1098" style="position:absolute;left:38318;top:15571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JpcQA&#10;AADcAAAADwAAAGRycy9kb3ducmV2LnhtbESPzWrCQBSF94LvMFyhO51oi9rUUURJreDG2O4vmWsS&#10;zNwJmWmSvr1TEFwezs/HWW16U4mWGldaVjCdRCCIM6tLzhV8X5LxEoTzyBory6Tgjxxs1sPBCmNt&#10;Oz5Tm/pchBF2MSoovK9jKV1WkEE3sTVx8K62MeiDbHKpG+zCuKnkLIrm0mDJgVBgTbuCslv6awLX&#10;HfbHtv7Z3pLL5yJL9/7UJe9KvYz67QcIT71/hh/tL63gdf4G/2fC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hyaX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EE624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11</w:t>
                          </w:r>
                        </w:p>
                      </w:txbxContent>
                    </v:textbox>
                  </v:oval>
                  <v:oval id="Овал 365" o:spid="_x0000_s1099" style="position:absolute;left:36366;top:799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sPsQA&#10;AADcAAAADwAAAGRycy9kb3ducmV2LnhtbESPzWrCQBSF94LvMFyhO51oqdrUUURJreDG2O4vmWsS&#10;zNwJmWmSvr1TEFwezs/HWW16U4mWGldaVjCdRCCIM6tLzhV8X5LxEoTzyBory6Tgjxxs1sPBCmNt&#10;Oz5Tm/pchBF2MSoovK9jKV1WkEE3sTVx8K62MeiDbHKpG+zCuKnkLIrm0mDJgVBgTbuCslv6awLX&#10;HfbHtv7Z3pLL5yJL9/7UJe9KvYz67QcIT71/hh/tL63gdf4G/2fC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bD7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EE624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10</w:t>
                          </w:r>
                        </w:p>
                      </w:txbxContent>
                    </v:textbox>
                  </v:oval>
                  <v:oval id="Овал 366" o:spid="_x0000_s1100" style="position:absolute;left:30651;top:793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/yScMA&#10;AADcAAAADwAAAGRycy9kb3ducmV2LnhtbESPzWrCQBSF94LvMFzBnU6sEDV1FFHSWnBjbPeXzG0S&#10;zNwJmWmSvn1HKLg8nJ+Ps90PphYdta6yrGAxj0AQ51ZXXCj4vKWzNQjnkTXWlknBLznY78ajLSba&#10;9nylLvOFCCPsElRQet8kUrq8JINubhvi4H3b1qAPsi2kbrEP46aWL1EUS4MVB0KJDR1Lyu/Zjwlc&#10;93766Jqvwz29va3y7OQvfbpRajoZDq8gPA3+Gf5vn7WCZRzD40w4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/yScMAAADcAAAADwAAAAAAAAAAAAAAAACYAgAAZHJzL2Rv&#10;d25yZXYueG1sUEsFBgAAAAAEAAQA9QAAAIgDAAAAAA=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EE624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9</w:t>
                          </w:r>
                        </w:p>
                      </w:txbxContent>
                    </v:textbox>
                  </v:oval>
                  <v:oval id="Овал 367" o:spid="_x0000_s1101" style="position:absolute;left:38557;top:21794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X0sQA&#10;AADcAAAADwAAAGRycy9kb3ducmV2LnhtbESPzWrCQBSF90LfYbgFd3XSFrRGJyKV2BbcNNH9JXOb&#10;hGTuhMw0Sd++IwguD+fn42x3k2nFQL2rLSt4XkQgiAuray4VnPP06Q2E88gaW8uk4I8c7JKH2RZj&#10;bUf+piHzpQgj7GJUUHnfxVK6oiKDbmE74uD92N6gD7Ivpe5xDOOmlS9RtJQGaw6ECjt6r6hosl8T&#10;uO7j8DV0l32T5sdVkR38aUzXSs0fp/0GhKfJ38O39qdW8LpcwfVMOAI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zV9L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EE624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12</w:t>
                          </w:r>
                        </w:p>
                      </w:txbxContent>
                    </v:textbox>
                  </v:oval>
                </v:group>
                <v:oval id="Овал 368" o:spid="_x0000_s1102" style="position:absolute;left:62461;top:32218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zDoMEA&#10;AADcAAAADwAAAGRycy9kb3ducmV2LnhtbERPTWvCQBC9C/0PyxR6000raBtdRSqpFbw01vuQnSbB&#10;7GzIrkn8951DocfH+15vR9eonrpQezbwPEtAERfe1lwa+D5n01dQISJbbDyTgTsF2G4eJmtMrR/4&#10;i/o8lkpCOKRooIqxTbUORUUOw8y3xML9+M5hFNiV2nY4SLhr9EuSLLTDmqWhwpbeKyqu+c1Jbzjs&#10;j3172V2z88eyyPfxNGRvxjw9jrsVqEhj/Bf/uT+tgflC1soZOQJ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sw6DBAAAA3AAAAA8AAAAAAAAAAAAAAAAAmAIAAGRycy9kb3du&#10;cmV2LnhtbFBLBQYAAAAABAAEAPUAAACGAwAAAAA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EE624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73D44">
        <w:rPr>
          <w:lang w:val="ru-RU"/>
        </w:rPr>
        <w:t>Открытие контекстного меню со списком фильтров</w:t>
      </w:r>
      <w:bookmarkEnd w:id="10"/>
    </w:p>
    <w:p w:rsidR="00EE624A" w:rsidRPr="00EE624A" w:rsidRDefault="00EE624A" w:rsidP="00EE624A">
      <w:pPr>
        <w:rPr>
          <w:lang w:val="ru-RU"/>
        </w:rPr>
      </w:pPr>
    </w:p>
    <w:p w:rsidR="00173D44" w:rsidRDefault="00EE624A" w:rsidP="00173D4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8223250" cy="4781550"/>
            <wp:effectExtent l="0" t="0" r="6350" b="0"/>
            <wp:docPr id="341" name="Рисунок 341" descr="C:\Users\tema-_000\Desktop\Circle 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ma-_000\Desktop\Circle Images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4A" w:rsidRDefault="00EE624A" w:rsidP="00EE624A">
      <w:pPr>
        <w:jc w:val="center"/>
        <w:rPr>
          <w:i/>
          <w:lang w:val="ru-RU"/>
        </w:rPr>
      </w:pPr>
      <w:r w:rsidRPr="00EE624A">
        <w:rPr>
          <w:i/>
          <w:lang w:val="ru-RU"/>
        </w:rPr>
        <w:t>Рисунок 5. Открытие контекстного меню со списком фильтров</w:t>
      </w:r>
    </w:p>
    <w:p w:rsidR="004B4067" w:rsidRDefault="004B4067" w:rsidP="004B4067">
      <w:pPr>
        <w:rPr>
          <w:i/>
          <w:lang w:val="ru-RU"/>
        </w:rPr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4B4067" w:rsidTr="00D36A31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4B4067" w:rsidRPr="00843CC2" w:rsidRDefault="004B4067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4B4067" w:rsidRPr="00843CC2" w:rsidRDefault="004B4067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B4067" w:rsidRPr="00843CC2" w:rsidRDefault="004B4067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B4067" w:rsidRPr="00843CC2" w:rsidRDefault="004B4067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4B4067" w:rsidRPr="00843CC2" w:rsidRDefault="004B4067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</w:p>
        </w:tc>
      </w:tr>
      <w:tr w:rsidR="004B4067" w:rsidRPr="008C2A1B" w:rsidTr="00D36A31">
        <w:tc>
          <w:tcPr>
            <w:tcW w:w="558" w:type="dxa"/>
          </w:tcPr>
          <w:p w:rsidR="004B4067" w:rsidRPr="008C2A1B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4B4067" w:rsidRPr="00153CBD" w:rsidRDefault="004B4067" w:rsidP="00D36A31">
            <w:r>
              <w:t>Main</w:t>
            </w:r>
            <w:r>
              <w:rPr>
                <w:lang w:val="ru-RU"/>
              </w:rPr>
              <w:t>_</w:t>
            </w:r>
            <w:proofErr w:type="spellStart"/>
            <w:r>
              <w:t>pict</w:t>
            </w:r>
            <w:proofErr w:type="spellEnd"/>
          </w:p>
        </w:tc>
        <w:tc>
          <w:tcPr>
            <w:tcW w:w="1701" w:type="dxa"/>
          </w:tcPr>
          <w:p w:rsidR="004B4067" w:rsidRPr="008C2A1B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Pr="008C2A1B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4B4067" w:rsidRPr="008C2A1B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Логотип программы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4B4067" w:rsidRPr="007326E5" w:rsidTr="00D36A31">
        <w:tc>
          <w:tcPr>
            <w:tcW w:w="558" w:type="dxa"/>
          </w:tcPr>
          <w:p w:rsidR="004B4067" w:rsidRPr="008C2A1B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4B4067" w:rsidRPr="00153CBD" w:rsidRDefault="004B4067" w:rsidP="00D36A31">
            <w:r>
              <w:t>Main_button_01</w:t>
            </w:r>
          </w:p>
        </w:tc>
        <w:tc>
          <w:tcPr>
            <w:tcW w:w="1701" w:type="dxa"/>
          </w:tcPr>
          <w:p w:rsidR="004B4067" w:rsidRPr="008C2A1B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Pr="008C2A1B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B4067" w:rsidRPr="008C2A1B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Закрытие поля с выбором фильтров (</w:t>
            </w:r>
            <w:hyperlink w:anchor="_Закрытие_поля_с" w:history="1">
              <w:r w:rsidRPr="00EE624A">
                <w:rPr>
                  <w:rStyle w:val="afb"/>
                  <w:lang w:val="ru-RU"/>
                </w:rPr>
                <w:t>1.2.2</w:t>
              </w:r>
            </w:hyperlink>
            <w:r>
              <w:rPr>
                <w:lang w:val="ru-RU"/>
              </w:rPr>
              <w:t>)</w:t>
            </w:r>
          </w:p>
        </w:tc>
      </w:tr>
      <w:tr w:rsidR="004B4067" w:rsidRPr="003760A2" w:rsidTr="00D36A31">
        <w:tc>
          <w:tcPr>
            <w:tcW w:w="558" w:type="dxa"/>
          </w:tcPr>
          <w:p w:rsidR="004B4067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4B4067" w:rsidRPr="00EC198A" w:rsidRDefault="004B4067" w:rsidP="00D36A31">
            <w:pPr>
              <w:rPr>
                <w:lang w:val="ru-RU"/>
              </w:rPr>
            </w:pPr>
            <w:r>
              <w:t>Main_button_02</w:t>
            </w:r>
          </w:p>
        </w:tc>
        <w:tc>
          <w:tcPr>
            <w:tcW w:w="1701" w:type="dxa"/>
          </w:tcPr>
          <w:p w:rsidR="004B4067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B4067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Закрытие контекстного меню со списком фильтров (</w:t>
            </w:r>
            <w:hyperlink w:anchor="_Первый_запуск_программы" w:history="1">
              <w:r w:rsidRPr="004B4067">
                <w:rPr>
                  <w:rStyle w:val="afb"/>
                  <w:lang w:val="ru-RU"/>
                </w:rPr>
                <w:t>1.</w:t>
              </w:r>
              <w:r w:rsidRPr="004B4067">
                <w:rPr>
                  <w:rStyle w:val="afb"/>
                  <w:lang w:val="ru-RU"/>
                </w:rPr>
                <w:t>2</w:t>
              </w:r>
              <w:r w:rsidRPr="004B4067">
                <w:rPr>
                  <w:rStyle w:val="afb"/>
                  <w:lang w:val="ru-RU"/>
                </w:rPr>
                <w:t>.2</w:t>
              </w:r>
            </w:hyperlink>
            <w:r>
              <w:rPr>
                <w:lang w:val="ru-RU"/>
              </w:rPr>
              <w:t>)</w:t>
            </w:r>
          </w:p>
        </w:tc>
      </w:tr>
      <w:tr w:rsidR="004B4067" w:rsidRPr="00EC198A" w:rsidTr="00D36A31">
        <w:tc>
          <w:tcPr>
            <w:tcW w:w="558" w:type="dxa"/>
          </w:tcPr>
          <w:p w:rsidR="004B4067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2" w:type="dxa"/>
          </w:tcPr>
          <w:p w:rsidR="004B4067" w:rsidRDefault="004B4067" w:rsidP="00D36A31">
            <w:r>
              <w:t>Main_button_13</w:t>
            </w:r>
          </w:p>
        </w:tc>
        <w:tc>
          <w:tcPr>
            <w:tcW w:w="1701" w:type="dxa"/>
          </w:tcPr>
          <w:p w:rsidR="004B4067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4B4067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B4067" w:rsidRDefault="004B4067" w:rsidP="00D36A31">
            <w:pPr>
              <w:rPr>
                <w:lang w:val="ru-RU"/>
              </w:rPr>
            </w:pPr>
            <w:r>
              <w:rPr>
                <w:lang w:val="ru-RU"/>
              </w:rPr>
              <w:t>Переход к выбору критериев фильтра (</w:t>
            </w:r>
            <w:hyperlink w:anchor="_Изменение_критериев_фильтра" w:history="1">
              <w:r w:rsidR="0025011B" w:rsidRPr="0025011B">
                <w:rPr>
                  <w:rStyle w:val="afb"/>
                  <w:lang w:val="ru-RU"/>
                </w:rPr>
                <w:t>1.2.5</w:t>
              </w:r>
            </w:hyperlink>
            <w:r>
              <w:rPr>
                <w:lang w:val="ru-RU"/>
              </w:rPr>
              <w:t>)</w:t>
            </w:r>
          </w:p>
        </w:tc>
      </w:tr>
      <w:tr w:rsidR="004B4067" w:rsidRPr="003760A2" w:rsidTr="00D36A31">
        <w:tc>
          <w:tcPr>
            <w:tcW w:w="558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4B4067" w:rsidRDefault="004B4067" w:rsidP="004B4067">
            <w:proofErr w:type="spellStart"/>
            <w:r>
              <w:t>Main_login</w:t>
            </w:r>
            <w:proofErr w:type="spellEnd"/>
          </w:p>
        </w:tc>
        <w:tc>
          <w:tcPr>
            <w:tcW w:w="1701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Показывает под каким аккаунтом вы зашли в программу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4B4067" w:rsidRPr="003760A2" w:rsidTr="00D36A31">
        <w:tc>
          <w:tcPr>
            <w:tcW w:w="558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2" w:type="dxa"/>
          </w:tcPr>
          <w:p w:rsidR="004B4067" w:rsidRDefault="004B4067" w:rsidP="004B4067">
            <w:r>
              <w:t>Main_button_06</w:t>
            </w:r>
          </w:p>
        </w:tc>
        <w:tc>
          <w:tcPr>
            <w:tcW w:w="1701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B4067" w:rsidRP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 xml:space="preserve">Выход из аккаунта и переход к стандартному окну авторизации </w:t>
            </w:r>
            <w:r>
              <w:t>Google</w:t>
            </w:r>
          </w:p>
        </w:tc>
      </w:tr>
      <w:tr w:rsidR="004B4067" w:rsidRPr="00236A10" w:rsidTr="00D36A31">
        <w:tc>
          <w:tcPr>
            <w:tcW w:w="558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2" w:type="dxa"/>
          </w:tcPr>
          <w:p w:rsidR="004B4067" w:rsidRPr="00236A10" w:rsidRDefault="004B4067" w:rsidP="004B4067">
            <w:r>
              <w:t>Main_button_07</w:t>
            </w:r>
          </w:p>
        </w:tc>
        <w:tc>
          <w:tcPr>
            <w:tcW w:w="1701" w:type="dxa"/>
          </w:tcPr>
          <w:p w:rsidR="004B4067" w:rsidRPr="00236A10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Запуск помощи по текущему шагу ()</w:t>
            </w:r>
          </w:p>
        </w:tc>
      </w:tr>
      <w:tr w:rsidR="004B4067" w:rsidRPr="00236A10" w:rsidTr="00D36A31">
        <w:tc>
          <w:tcPr>
            <w:tcW w:w="558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2" w:type="dxa"/>
          </w:tcPr>
          <w:p w:rsidR="004B4067" w:rsidRDefault="004B4067" w:rsidP="004B4067">
            <w:r>
              <w:t>Main_button_08</w:t>
            </w:r>
          </w:p>
        </w:tc>
        <w:tc>
          <w:tcPr>
            <w:tcW w:w="1701" w:type="dxa"/>
          </w:tcPr>
          <w:p w:rsidR="004B4067" w:rsidRPr="00236A10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Переход к настройкам программы ()</w:t>
            </w:r>
          </w:p>
        </w:tc>
      </w:tr>
      <w:tr w:rsidR="004B4067" w:rsidRPr="00644BD1" w:rsidTr="00D36A31">
        <w:tc>
          <w:tcPr>
            <w:tcW w:w="558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72" w:type="dxa"/>
          </w:tcPr>
          <w:p w:rsidR="004B4067" w:rsidRDefault="004B4067" w:rsidP="004B4067">
            <w:r>
              <w:t>Main_button_09</w:t>
            </w:r>
          </w:p>
        </w:tc>
        <w:tc>
          <w:tcPr>
            <w:tcW w:w="1701" w:type="dxa"/>
          </w:tcPr>
          <w:p w:rsidR="004B4067" w:rsidRPr="00236A10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4B4067" w:rsidRDefault="001F54C4" w:rsidP="004B406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B4067" w:rsidRPr="001F54C4" w:rsidTr="00D36A31">
        <w:tc>
          <w:tcPr>
            <w:tcW w:w="558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72" w:type="dxa"/>
          </w:tcPr>
          <w:p w:rsidR="004B4067" w:rsidRDefault="004B4067" w:rsidP="004B4067">
            <w:r>
              <w:t>Main_button_10</w:t>
            </w:r>
          </w:p>
        </w:tc>
        <w:tc>
          <w:tcPr>
            <w:tcW w:w="1701" w:type="dxa"/>
          </w:tcPr>
          <w:p w:rsidR="004B4067" w:rsidRPr="00236A10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B4067" w:rsidRDefault="001F54C4" w:rsidP="004B4067">
            <w:pPr>
              <w:rPr>
                <w:lang w:val="ru-RU"/>
              </w:rPr>
            </w:pPr>
            <w:r>
              <w:rPr>
                <w:lang w:val="ru-RU"/>
              </w:rPr>
              <w:t>Загрузка формулы фильтра. Переход к стандартному окну открытия файла</w:t>
            </w:r>
          </w:p>
        </w:tc>
      </w:tr>
      <w:tr w:rsidR="004B4067" w:rsidRPr="00236A10" w:rsidTr="00D36A31">
        <w:tc>
          <w:tcPr>
            <w:tcW w:w="558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72" w:type="dxa"/>
          </w:tcPr>
          <w:p w:rsidR="004B4067" w:rsidRDefault="004B4067" w:rsidP="004B4067">
            <w:r>
              <w:t>Main_button_11</w:t>
            </w:r>
          </w:p>
        </w:tc>
        <w:tc>
          <w:tcPr>
            <w:tcW w:w="1701" w:type="dxa"/>
          </w:tcPr>
          <w:p w:rsidR="004B4067" w:rsidRPr="00236A10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4B4067" w:rsidRPr="00236A10" w:rsidRDefault="001F54C4" w:rsidP="004B406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B4067" w:rsidRPr="004B4067" w:rsidTr="00D36A31">
        <w:tc>
          <w:tcPr>
            <w:tcW w:w="558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72" w:type="dxa"/>
          </w:tcPr>
          <w:p w:rsidR="004B4067" w:rsidRDefault="004B4067" w:rsidP="004B4067">
            <w:r>
              <w:t>Main_button_12</w:t>
            </w:r>
          </w:p>
        </w:tc>
        <w:tc>
          <w:tcPr>
            <w:tcW w:w="1701" w:type="dxa"/>
          </w:tcPr>
          <w:p w:rsidR="004B4067" w:rsidRPr="00236A10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4B4067" w:rsidRPr="00236A10" w:rsidRDefault="001F54C4" w:rsidP="004B406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B4067" w:rsidRPr="004B4067" w:rsidTr="00D36A31">
        <w:tc>
          <w:tcPr>
            <w:tcW w:w="558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72" w:type="dxa"/>
          </w:tcPr>
          <w:p w:rsidR="004B4067" w:rsidRDefault="004B4067" w:rsidP="004B4067">
            <w:proofErr w:type="spellStart"/>
            <w:r>
              <w:t>Main_text</w:t>
            </w:r>
            <w:proofErr w:type="spellEnd"/>
          </w:p>
        </w:tc>
        <w:tc>
          <w:tcPr>
            <w:tcW w:w="1701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4B4067" w:rsidRDefault="004B4067" w:rsidP="004B4067">
            <w:pPr>
              <w:rPr>
                <w:lang w:val="ru-RU"/>
              </w:rPr>
            </w:pPr>
            <w:r>
              <w:rPr>
                <w:lang w:val="ru-RU"/>
              </w:rPr>
              <w:t>Текст с пояснением для пользователя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</w:tbl>
    <w:p w:rsidR="004B4067" w:rsidRDefault="004B4067" w:rsidP="004B4067">
      <w:pPr>
        <w:jc w:val="center"/>
        <w:rPr>
          <w:i/>
          <w:lang w:val="ru-RU"/>
        </w:rPr>
      </w:pPr>
      <w:r>
        <w:rPr>
          <w:i/>
          <w:lang w:val="ru-RU"/>
        </w:rPr>
        <w:t>Таблица 4. Элементы при открытии контекстного</w:t>
      </w:r>
      <w:r w:rsidR="0025011B">
        <w:rPr>
          <w:i/>
          <w:lang w:val="ru-RU"/>
        </w:rPr>
        <w:t xml:space="preserve"> меню со списком фильтров</w:t>
      </w:r>
    </w:p>
    <w:p w:rsidR="0025011B" w:rsidRPr="00EE624A" w:rsidRDefault="0025011B" w:rsidP="0025011B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C66FAA" w:rsidRDefault="00C66FAA" w:rsidP="00C66FAA">
      <w:pPr>
        <w:pStyle w:val="3"/>
        <w:ind w:left="709"/>
        <w:rPr>
          <w:lang w:val="ru-RU"/>
        </w:rPr>
      </w:pPr>
      <w:bookmarkStart w:id="11" w:name="_Toc378211251"/>
      <w:r>
        <w:rPr>
          <w:lang w:val="ru-RU"/>
        </w:rPr>
        <w:lastRenderedPageBreak/>
        <w:t>Выбор фильтра</w:t>
      </w:r>
      <w:bookmarkEnd w:id="11"/>
    </w:p>
    <w:p w:rsidR="00C66FAA" w:rsidRDefault="00C66FAA" w:rsidP="00C66FAA">
      <w:pPr>
        <w:ind w:left="708" w:firstLine="708"/>
        <w:rPr>
          <w:sz w:val="28"/>
          <w:lang w:val="ru-RU"/>
        </w:rPr>
      </w:pPr>
      <w:r w:rsidRPr="00C66FAA">
        <w:rPr>
          <w:sz w:val="28"/>
          <w:lang w:val="ru-RU"/>
        </w:rPr>
        <w:t xml:space="preserve">Выбор фильтра в списке фильтров осуществляется наведением на нужный фильтр </w:t>
      </w:r>
      <w:r w:rsidR="00644BD1">
        <w:rPr>
          <w:sz w:val="28"/>
        </w:rPr>
        <w:t>Main</w:t>
      </w:r>
      <w:r w:rsidR="00644BD1" w:rsidRPr="00644BD1">
        <w:rPr>
          <w:sz w:val="28"/>
          <w:lang w:val="ru-RU"/>
        </w:rPr>
        <w:t>_</w:t>
      </w:r>
      <w:r w:rsidR="00644BD1">
        <w:rPr>
          <w:sz w:val="28"/>
        </w:rPr>
        <w:t>button</w:t>
      </w:r>
      <w:r w:rsidR="0025011B">
        <w:rPr>
          <w:sz w:val="28"/>
          <w:lang w:val="ru-RU"/>
        </w:rPr>
        <w:t>_13</w:t>
      </w:r>
      <w:r w:rsidR="00644BD1">
        <w:rPr>
          <w:sz w:val="28"/>
          <w:lang w:val="ru-RU"/>
        </w:rPr>
        <w:t xml:space="preserve"> указателя мыши (</w:t>
      </w:r>
      <w:r w:rsidR="00644BD1">
        <w:rPr>
          <w:sz w:val="28"/>
        </w:rPr>
        <w:t>Main</w:t>
      </w:r>
      <w:r w:rsidR="00644BD1" w:rsidRPr="00644BD1">
        <w:rPr>
          <w:sz w:val="28"/>
          <w:lang w:val="ru-RU"/>
        </w:rPr>
        <w:t>_</w:t>
      </w:r>
      <w:r w:rsidR="00644BD1">
        <w:rPr>
          <w:sz w:val="28"/>
        </w:rPr>
        <w:t>button</w:t>
      </w:r>
      <w:r w:rsidR="001F54C4">
        <w:rPr>
          <w:sz w:val="28"/>
          <w:lang w:val="ru-RU"/>
        </w:rPr>
        <w:t>_13</w:t>
      </w:r>
      <w:r w:rsidRPr="00C66FAA">
        <w:rPr>
          <w:sz w:val="28"/>
          <w:lang w:val="ru-RU"/>
        </w:rPr>
        <w:t xml:space="preserve"> подсвечивается голубым цветом) и последующий одинарный клик на нём.</w:t>
      </w:r>
    </w:p>
    <w:p w:rsidR="00C66FAA" w:rsidRDefault="00C66FAA" w:rsidP="00C66FAA">
      <w:pPr>
        <w:ind w:left="708" w:firstLine="708"/>
        <w:jc w:val="center"/>
        <w:rPr>
          <w:sz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 wp14:anchorId="55C0AB88" wp14:editId="5B816BB4">
            <wp:extent cx="1828800" cy="210312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D1" w:rsidRDefault="0025011B" w:rsidP="00C66FAA">
      <w:pPr>
        <w:ind w:left="708" w:firstLine="708"/>
        <w:jc w:val="center"/>
        <w:rPr>
          <w:i/>
          <w:lang w:val="ru-RU"/>
        </w:rPr>
      </w:pPr>
      <w:r>
        <w:rPr>
          <w:i/>
          <w:lang w:val="ru-RU"/>
        </w:rPr>
        <w:t>Рисунок 6</w:t>
      </w:r>
      <w:r w:rsidR="00C66FAA">
        <w:rPr>
          <w:i/>
          <w:lang w:val="ru-RU"/>
        </w:rPr>
        <w:t>. Выбор фильтра</w:t>
      </w:r>
    </w:p>
    <w:p w:rsidR="00C66FAA" w:rsidRDefault="00644BD1" w:rsidP="00644BD1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644BD1" w:rsidRDefault="00644BD1" w:rsidP="00644BD1">
      <w:pPr>
        <w:pStyle w:val="3"/>
        <w:ind w:left="851"/>
        <w:rPr>
          <w:lang w:val="ru-RU"/>
        </w:rPr>
      </w:pPr>
      <w:bookmarkStart w:id="12" w:name="_Изменение_критериев_фильтра"/>
      <w:bookmarkStart w:id="13" w:name="_Toc378211252"/>
      <w:bookmarkEnd w:id="12"/>
      <w:r>
        <w:rPr>
          <w:lang w:val="ru-RU"/>
        </w:rPr>
        <w:lastRenderedPageBreak/>
        <w:t>Изменение критериев фильтра</w:t>
      </w:r>
      <w:bookmarkEnd w:id="13"/>
    </w:p>
    <w:p w:rsidR="00D25378" w:rsidRPr="00D25378" w:rsidRDefault="00D25378" w:rsidP="005C47B8">
      <w:pPr>
        <w:ind w:left="708" w:firstLine="708"/>
        <w:rPr>
          <w:sz w:val="28"/>
          <w:lang w:val="ru-RU"/>
        </w:rPr>
      </w:pPr>
      <w:r>
        <w:rPr>
          <w:sz w:val="28"/>
          <w:lang w:val="ru-RU"/>
        </w:rPr>
        <w:t xml:space="preserve">При выборе нужного фильтра элементы главного окна </w:t>
      </w:r>
      <w:r w:rsidR="005C47B8">
        <w:rPr>
          <w:sz w:val="28"/>
          <w:lang w:val="ru-RU"/>
        </w:rPr>
        <w:t>становятся обесцвечиваются и становятся недоступными.</w:t>
      </w:r>
    </w:p>
    <w:p w:rsidR="00D25378" w:rsidRDefault="002A7910" w:rsidP="00D25378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958F44" wp14:editId="25A5D04A">
                <wp:simplePos x="0" y="0"/>
                <wp:positionH relativeFrom="margin">
                  <wp:posOffset>4835398</wp:posOffset>
                </wp:positionH>
                <wp:positionV relativeFrom="paragraph">
                  <wp:posOffset>2947975</wp:posOffset>
                </wp:positionV>
                <wp:extent cx="373709" cy="341923"/>
                <wp:effectExtent l="0" t="0" r="26670" b="20320"/>
                <wp:wrapNone/>
                <wp:docPr id="434" name="Ова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09" cy="341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10" w:rsidRPr="00153CBD" w:rsidRDefault="002A7910" w:rsidP="005C47B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58F44" id="Овал 434" o:spid="_x0000_s1103" style="position:absolute;left:0;text-align:left;margin-left:380.75pt;margin-top:232.1pt;width:29.45pt;height:26.9pt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" fillcolor="white [3201]" strokecolor="#1b587c [3206]" strokeweight="1pt">
                <v:stroke joinstyle="miter"/>
                <v:textbox>
                  <w:txbxContent>
                    <w:p w:rsidR="002A7910" w:rsidRPr="00153CBD" w:rsidRDefault="002A7910" w:rsidP="005C47B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011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12E03E" wp14:editId="5431803E">
                <wp:simplePos x="0" y="0"/>
                <wp:positionH relativeFrom="margin">
                  <wp:align>center</wp:align>
                </wp:positionH>
                <wp:positionV relativeFrom="paragraph">
                  <wp:posOffset>2941015</wp:posOffset>
                </wp:positionV>
                <wp:extent cx="373709" cy="341923"/>
                <wp:effectExtent l="0" t="0" r="26670" b="20320"/>
                <wp:wrapNone/>
                <wp:docPr id="374" name="Овал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09" cy="341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31" w:rsidRPr="00153CBD" w:rsidRDefault="00D36A31" w:rsidP="005C47B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2E03E" id="Овал 374" o:spid="_x0000_s1104" style="position:absolute;left:0;text-align:left;margin-left:0;margin-top:231.6pt;width:29.45pt;height:26.9pt;z-index:251837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" fillcolor="white [3201]" strokecolor="#1b587c [3206]" strokeweight="1pt">
                <v:stroke joinstyle="miter"/>
                <v:textbox>
                  <w:txbxContent>
                    <w:p w:rsidR="00D36A31" w:rsidRPr="00153CBD" w:rsidRDefault="00D36A31" w:rsidP="005C47B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011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72FE14" wp14:editId="4D8A3176">
                <wp:simplePos x="0" y="0"/>
                <wp:positionH relativeFrom="column">
                  <wp:posOffset>4982083</wp:posOffset>
                </wp:positionH>
                <wp:positionV relativeFrom="paragraph">
                  <wp:posOffset>1954403</wp:posOffset>
                </wp:positionV>
                <wp:extent cx="373709" cy="341923"/>
                <wp:effectExtent l="0" t="0" r="0" b="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09" cy="341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31" w:rsidRPr="00153CBD" w:rsidRDefault="00D36A31" w:rsidP="005C47B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2FE14" id="Овал 125" o:spid="_x0000_s1105" style="position:absolute;left:0;text-align:left;margin-left:392.3pt;margin-top:153.9pt;width:29.45pt;height:26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" fillcolor="white [3201]" strokecolor="#1b587c [3206]" strokeweight="1pt">
                <v:stroke joinstyle="miter"/>
                <v:textbox>
                  <w:txbxContent>
                    <w:p w:rsidR="00D36A31" w:rsidRPr="00153CBD" w:rsidRDefault="00D36A31" w:rsidP="005C47B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5011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2915BC" wp14:editId="6033B2D3">
                <wp:simplePos x="0" y="0"/>
                <wp:positionH relativeFrom="column">
                  <wp:posOffset>2256333</wp:posOffset>
                </wp:positionH>
                <wp:positionV relativeFrom="paragraph">
                  <wp:posOffset>1954403</wp:posOffset>
                </wp:positionV>
                <wp:extent cx="373709" cy="341923"/>
                <wp:effectExtent l="0" t="0" r="0" b="0"/>
                <wp:wrapNone/>
                <wp:docPr id="124" name="Ова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09" cy="341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31" w:rsidRPr="00153CBD" w:rsidRDefault="00D36A31" w:rsidP="005C47B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915BC" id="Овал 124" o:spid="_x0000_s1106" style="position:absolute;left:0;text-align:left;margin-left:177.65pt;margin-top:153.9pt;width:29.45pt;height:26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" fillcolor="white [3201]" strokecolor="#1b587c [3206]" strokeweight="1pt">
                <v:stroke joinstyle="miter"/>
                <v:textbox>
                  <w:txbxContent>
                    <w:p w:rsidR="00D36A31" w:rsidRPr="00153CBD" w:rsidRDefault="00D36A31" w:rsidP="005C47B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5011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602736" wp14:editId="15CD254D">
                <wp:simplePos x="0" y="0"/>
                <wp:positionH relativeFrom="column">
                  <wp:posOffset>1950974</wp:posOffset>
                </wp:positionH>
                <wp:positionV relativeFrom="paragraph">
                  <wp:posOffset>1293241</wp:posOffset>
                </wp:positionV>
                <wp:extent cx="373709" cy="341923"/>
                <wp:effectExtent l="0" t="0" r="0" b="0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09" cy="341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31" w:rsidRPr="00153CBD" w:rsidRDefault="00D36A31" w:rsidP="005C47B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02736" id="Овал 123" o:spid="_x0000_s1107" style="position:absolute;left:0;text-align:left;margin-left:153.6pt;margin-top:101.85pt;width:29.45pt;height:26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" fillcolor="white [3201]" strokecolor="#1b587c [3206]" strokeweight="1pt">
                <v:stroke joinstyle="miter"/>
                <v:textbox>
                  <w:txbxContent>
                    <w:p w:rsidR="00D36A31" w:rsidRPr="00153CBD" w:rsidRDefault="00D36A31" w:rsidP="005C47B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</w:pPr>
                      <w:r w:rsidRPr="00153CBD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>
            <wp:extent cx="8221980" cy="4777105"/>
            <wp:effectExtent l="0" t="0" r="7620" b="4445"/>
            <wp:docPr id="433" name="Рисунок 433" descr="C:\Users\tema-_000\Desktop\Circle 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ma-_000\Desktop\Circle Images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B8" w:rsidRDefault="0025011B" w:rsidP="005C47B8">
      <w:pPr>
        <w:jc w:val="center"/>
        <w:rPr>
          <w:i/>
          <w:lang w:val="ru-RU"/>
        </w:rPr>
      </w:pPr>
      <w:r>
        <w:rPr>
          <w:i/>
          <w:lang w:val="ru-RU"/>
        </w:rPr>
        <w:t>Рисунок 7</w:t>
      </w:r>
      <w:r w:rsidR="005C47B8" w:rsidRPr="005C47B8">
        <w:rPr>
          <w:i/>
          <w:lang w:val="ru-RU"/>
        </w:rPr>
        <w:t>. Изменение критериев фильтра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5C47B8" w:rsidTr="005C47B8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5C47B8" w:rsidRPr="00843CC2" w:rsidRDefault="005C47B8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5C47B8" w:rsidRPr="00843CC2" w:rsidRDefault="005C47B8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5C47B8" w:rsidRPr="00843CC2" w:rsidRDefault="005C47B8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5C47B8" w:rsidRPr="00843CC2" w:rsidRDefault="005C47B8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5C47B8" w:rsidRPr="00843CC2" w:rsidRDefault="005C47B8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</w:p>
        </w:tc>
      </w:tr>
      <w:tr w:rsidR="005C47B8" w:rsidTr="005C47B8">
        <w:tc>
          <w:tcPr>
            <w:tcW w:w="558" w:type="dxa"/>
          </w:tcPr>
          <w:p w:rsidR="005C47B8" w:rsidRPr="008C2A1B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5C47B8" w:rsidRDefault="005C47B8" w:rsidP="005C47B8">
            <w:proofErr w:type="spellStart"/>
            <w:r>
              <w:t>Edit_pict</w:t>
            </w:r>
            <w:proofErr w:type="spellEnd"/>
          </w:p>
        </w:tc>
        <w:tc>
          <w:tcPr>
            <w:tcW w:w="1701" w:type="dxa"/>
          </w:tcPr>
          <w:p w:rsidR="005C47B8" w:rsidRPr="008C2A1B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5C47B8" w:rsidRPr="008C2A1B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5C47B8" w:rsidRPr="005C47B8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Пиктограмма и название фильтра</w:t>
            </w:r>
          </w:p>
        </w:tc>
      </w:tr>
      <w:tr w:rsidR="005C47B8" w:rsidRPr="00153CBD" w:rsidTr="005C47B8">
        <w:tc>
          <w:tcPr>
            <w:tcW w:w="558" w:type="dxa"/>
          </w:tcPr>
          <w:p w:rsidR="005C47B8" w:rsidRPr="008C2A1B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5C47B8" w:rsidRPr="005C47B8" w:rsidRDefault="005C47B8" w:rsidP="005C47B8">
            <w:pPr>
              <w:rPr>
                <w:lang w:val="ru-RU"/>
              </w:rPr>
            </w:pPr>
            <w:proofErr w:type="spellStart"/>
            <w:r>
              <w:t>Edit_list</w:t>
            </w:r>
            <w:proofErr w:type="spellEnd"/>
            <w:r>
              <w:rPr>
                <w:lang w:val="ru-RU"/>
              </w:rPr>
              <w:t>_1</w:t>
            </w:r>
          </w:p>
        </w:tc>
        <w:tc>
          <w:tcPr>
            <w:tcW w:w="1701" w:type="dxa"/>
          </w:tcPr>
          <w:p w:rsidR="005C47B8" w:rsidRPr="008C2A1B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5C47B8" w:rsidRPr="008C2A1B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5C47B8" w:rsidRPr="005C47B8" w:rsidRDefault="005C47B8" w:rsidP="005C47B8">
            <w:pPr>
              <w:rPr>
                <w:lang w:val="ru-RU"/>
              </w:rPr>
            </w:pPr>
            <w:r>
              <w:t xml:space="preserve">Список </w:t>
            </w:r>
            <w:r>
              <w:rPr>
                <w:lang w:val="ru-RU"/>
              </w:rPr>
              <w:t xml:space="preserve">включающих </w:t>
            </w:r>
            <w:r>
              <w:t>критериев фильтра</w:t>
            </w:r>
          </w:p>
        </w:tc>
      </w:tr>
      <w:tr w:rsidR="005C47B8" w:rsidRPr="002108C2" w:rsidTr="005C47B8">
        <w:tc>
          <w:tcPr>
            <w:tcW w:w="558" w:type="dxa"/>
          </w:tcPr>
          <w:p w:rsidR="005C47B8" w:rsidRPr="008C2A1B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5C47B8" w:rsidRDefault="005C47B8" w:rsidP="005C47B8">
            <w:r>
              <w:t>Edit_list_2</w:t>
            </w:r>
          </w:p>
        </w:tc>
        <w:tc>
          <w:tcPr>
            <w:tcW w:w="1701" w:type="dxa"/>
          </w:tcPr>
          <w:p w:rsidR="005C47B8" w:rsidRPr="008C2A1B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5C47B8" w:rsidRPr="008C2A1B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5C47B8" w:rsidRPr="005C47B8" w:rsidRDefault="005C47B8" w:rsidP="005C47B8">
            <w:pPr>
              <w:rPr>
                <w:lang w:val="ru-RU"/>
              </w:rPr>
            </w:pPr>
            <w:r>
              <w:rPr>
                <w:lang w:val="ru-RU"/>
              </w:rPr>
              <w:t>Список исключающих критериев фильтра</w:t>
            </w:r>
          </w:p>
        </w:tc>
      </w:tr>
      <w:tr w:rsidR="0025011B" w:rsidRPr="002108C2" w:rsidTr="005C47B8">
        <w:tc>
          <w:tcPr>
            <w:tcW w:w="558" w:type="dxa"/>
          </w:tcPr>
          <w:p w:rsidR="0025011B" w:rsidRDefault="0025011B" w:rsidP="005C47B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2" w:type="dxa"/>
          </w:tcPr>
          <w:p w:rsidR="0025011B" w:rsidRPr="0025011B" w:rsidRDefault="0025011B" w:rsidP="005C47B8">
            <w:r>
              <w:t>Edit_button_1</w:t>
            </w:r>
          </w:p>
        </w:tc>
        <w:tc>
          <w:tcPr>
            <w:tcW w:w="1701" w:type="dxa"/>
          </w:tcPr>
          <w:p w:rsidR="0025011B" w:rsidRPr="0025011B" w:rsidRDefault="0025011B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25011B" w:rsidRDefault="0025011B" w:rsidP="005C47B8">
            <w:pPr>
              <w:rPr>
                <w:lang w:val="ru-RU"/>
              </w:rPr>
            </w:pPr>
            <w:r>
              <w:rPr>
                <w:lang w:val="ru-RU"/>
              </w:rPr>
              <w:t>До</w:t>
            </w:r>
            <w:r w:rsidR="00372A7B">
              <w:rPr>
                <w:lang w:val="ru-RU"/>
              </w:rPr>
              <w:t>ступно</w:t>
            </w:r>
          </w:p>
        </w:tc>
        <w:tc>
          <w:tcPr>
            <w:tcW w:w="6009" w:type="dxa"/>
          </w:tcPr>
          <w:p w:rsidR="0025011B" w:rsidRDefault="0025011B" w:rsidP="005C47B8">
            <w:pPr>
              <w:rPr>
                <w:lang w:val="ru-RU"/>
              </w:rPr>
            </w:pPr>
          </w:p>
        </w:tc>
      </w:tr>
      <w:tr w:rsidR="00372A7B" w:rsidRPr="002108C2" w:rsidTr="005C47B8">
        <w:tc>
          <w:tcPr>
            <w:tcW w:w="558" w:type="dxa"/>
          </w:tcPr>
          <w:p w:rsidR="00372A7B" w:rsidRDefault="00372A7B" w:rsidP="005C47B8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372A7B" w:rsidRDefault="00372A7B" w:rsidP="005C47B8">
            <w:r>
              <w:t>Edit_button_2</w:t>
            </w:r>
          </w:p>
        </w:tc>
        <w:tc>
          <w:tcPr>
            <w:tcW w:w="1701" w:type="dxa"/>
          </w:tcPr>
          <w:p w:rsidR="00372A7B" w:rsidRPr="00372A7B" w:rsidRDefault="00372A7B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Default="00372A7B" w:rsidP="005C47B8">
            <w:pPr>
              <w:rPr>
                <w:lang w:val="ru-RU"/>
              </w:rPr>
            </w:pPr>
          </w:p>
        </w:tc>
      </w:tr>
    </w:tbl>
    <w:p w:rsidR="005C47B8" w:rsidRPr="005C47B8" w:rsidRDefault="005C47B8" w:rsidP="005C47B8">
      <w:pPr>
        <w:jc w:val="center"/>
        <w:rPr>
          <w:i/>
          <w:lang w:val="ru-RU"/>
        </w:rPr>
      </w:pPr>
      <w:r>
        <w:rPr>
          <w:i/>
          <w:lang w:val="ru-RU"/>
        </w:rPr>
        <w:t>Таблица 4. Элементы окна изменения критериев фильтра</w:t>
      </w:r>
    </w:p>
    <w:p w:rsidR="005C47B8" w:rsidRDefault="005C47B8" w:rsidP="005C47B8">
      <w:pPr>
        <w:pStyle w:val="3"/>
        <w:ind w:left="709"/>
        <w:rPr>
          <w:lang w:val="ru-RU"/>
        </w:rPr>
      </w:pPr>
      <w:r>
        <w:rPr>
          <w:lang w:val="ru-RU"/>
        </w:rPr>
        <w:br w:type="page"/>
      </w:r>
      <w:bookmarkStart w:id="14" w:name="_Toc378211253"/>
      <w:r w:rsidR="00372A7B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6B466AC" wp14:editId="71D3AACD">
                <wp:simplePos x="0" y="0"/>
                <wp:positionH relativeFrom="column">
                  <wp:posOffset>-394538</wp:posOffset>
                </wp:positionH>
                <wp:positionV relativeFrom="paragraph">
                  <wp:posOffset>218973</wp:posOffset>
                </wp:positionV>
                <wp:extent cx="8420101" cy="3649498"/>
                <wp:effectExtent l="0" t="0" r="19050" b="27305"/>
                <wp:wrapNone/>
                <wp:docPr id="403" name="Группа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1" cy="3649498"/>
                          <a:chOff x="-39756" y="-30120"/>
                          <a:chExt cx="8420101" cy="3649498"/>
                        </a:xfrm>
                      </wpg:grpSpPr>
                      <wps:wsp>
                        <wps:cNvPr id="404" name="Овал 404"/>
                        <wps:cNvSpPr/>
                        <wps:spPr>
                          <a:xfrm>
                            <a:off x="7283395" y="0"/>
                            <a:ext cx="333955" cy="3339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372A7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Овал 405"/>
                        <wps:cNvSpPr/>
                        <wps:spPr>
                          <a:xfrm>
                            <a:off x="7951529" y="-30120"/>
                            <a:ext cx="428816" cy="394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372A7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6" name="Группа 406"/>
                        <wpg:cNvGrpSpPr/>
                        <wpg:grpSpPr>
                          <a:xfrm>
                            <a:off x="-39756" y="-11058"/>
                            <a:ext cx="4356707" cy="3232716"/>
                            <a:chOff x="-39756" y="-34912"/>
                            <a:chExt cx="4356707" cy="3232716"/>
                          </a:xfrm>
                        </wpg:grpSpPr>
                        <wpg:grpSp>
                          <wpg:cNvPr id="407" name="Группа 407"/>
                          <wpg:cNvGrpSpPr/>
                          <wpg:grpSpPr>
                            <a:xfrm>
                              <a:off x="-39756" y="299042"/>
                              <a:ext cx="1689100" cy="2710740"/>
                              <a:chOff x="-39756" y="-34913"/>
                              <a:chExt cx="1689100" cy="2710740"/>
                            </a:xfrm>
                          </wpg:grpSpPr>
                          <wps:wsp>
                            <wps:cNvPr id="408" name="Овал 408"/>
                            <wps:cNvSpPr/>
                            <wps:spPr>
                              <a:xfrm>
                                <a:off x="-39756" y="-34913"/>
                                <a:ext cx="373711" cy="341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372A7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Овал 409"/>
                            <wps:cNvSpPr/>
                            <wps:spPr>
                              <a:xfrm>
                                <a:off x="0" y="38166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372A7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Овал 410"/>
                            <wps:cNvSpPr/>
                            <wps:spPr>
                              <a:xfrm>
                                <a:off x="0" y="936321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372A7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" name="Прямая со стрелкой 411"/>
                            <wps:cNvCnPr/>
                            <wps:spPr>
                              <a:xfrm>
                                <a:off x="365759" y="532677"/>
                                <a:ext cx="388235" cy="125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" name="Овал 412"/>
                            <wps:cNvSpPr/>
                            <wps:spPr>
                              <a:xfrm>
                                <a:off x="7951" y="1494905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372A7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Прямая со стрелкой 413"/>
                            <wps:cNvCnPr/>
                            <wps:spPr>
                              <a:xfrm flipV="1">
                                <a:off x="354495" y="1407262"/>
                                <a:ext cx="1294849" cy="2462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4" name="Овал 414"/>
                            <wps:cNvSpPr/>
                            <wps:spPr>
                              <a:xfrm>
                                <a:off x="7951" y="1951437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372A7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Прямая со стрелкой 415"/>
                            <wps:cNvCnPr/>
                            <wps:spPr>
                              <a:xfrm flipV="1">
                                <a:off x="333954" y="1718641"/>
                                <a:ext cx="1220140" cy="373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6" name="Прямая со стрелкой 416"/>
                            <wps:cNvCnPr/>
                            <wps:spPr>
                              <a:xfrm>
                                <a:off x="333954" y="1085030"/>
                                <a:ext cx="426390" cy="68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" name="Прямая со стрелкой 417"/>
                            <wps:cNvCnPr/>
                            <wps:spPr>
                              <a:xfrm flipV="1">
                                <a:off x="354494" y="2512391"/>
                                <a:ext cx="386800" cy="1634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8" name="Группа 418"/>
                          <wpg:cNvGrpSpPr/>
                          <wpg:grpSpPr>
                            <a:xfrm>
                              <a:off x="7959" y="-34912"/>
                              <a:ext cx="3823904" cy="3232716"/>
                              <a:chOff x="-2162747" y="-34912"/>
                              <a:chExt cx="3823904" cy="3232716"/>
                            </a:xfrm>
                          </wpg:grpSpPr>
                          <wps:wsp>
                            <wps:cNvPr id="419" name="Овал 419"/>
                            <wps:cNvSpPr/>
                            <wps:spPr>
                              <a:xfrm>
                                <a:off x="725612" y="-2385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372A7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" name="Прямая со стрелкой 420"/>
                            <wps:cNvCnPr/>
                            <wps:spPr>
                              <a:xfrm flipH="1">
                                <a:off x="428196" y="26116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1" name="Овал 421"/>
                            <wps:cNvSpPr/>
                            <wps:spPr>
                              <a:xfrm>
                                <a:off x="-2162747" y="2863850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372A7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Овал 422"/>
                            <wps:cNvSpPr/>
                            <wps:spPr>
                              <a:xfrm>
                                <a:off x="-328488" y="-3491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A31" w:rsidRPr="00153CBD" w:rsidRDefault="00D36A31" w:rsidP="00372A7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Прямая со стрелкой 423"/>
                            <wps:cNvCnPr/>
                            <wps:spPr>
                              <a:xfrm flipH="1">
                                <a:off x="-616608" y="230643"/>
                                <a:ext cx="309273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4" name="Прямая со стрелкой 424"/>
                            <wps:cNvCnPr/>
                            <wps:spPr>
                              <a:xfrm flipH="1">
                                <a:off x="1314844" y="168991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5" name="Овал 425"/>
                          <wps:cNvSpPr/>
                          <wps:spPr>
                            <a:xfrm>
                              <a:off x="3831866" y="155718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372A7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Овал 426"/>
                          <wps:cNvSpPr/>
                          <wps:spPr>
                            <a:xfrm>
                              <a:off x="3636617" y="799687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372A7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Овал 427"/>
                          <wps:cNvSpPr/>
                          <wps:spPr>
                            <a:xfrm>
                              <a:off x="3065117" y="79369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372A7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 w:rsidRPr="00153CB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Овал 428"/>
                          <wps:cNvSpPr/>
                          <wps:spPr>
                            <a:xfrm>
                              <a:off x="3855775" y="217948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A31" w:rsidRPr="00153CBD" w:rsidRDefault="00D36A31" w:rsidP="00372A7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9" name="Овал 429"/>
                        <wps:cNvSpPr/>
                        <wps:spPr>
                          <a:xfrm>
                            <a:off x="6246136" y="3221813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A31" w:rsidRPr="00153CBD" w:rsidRDefault="00D36A31" w:rsidP="00372A7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466AC" id="Группа 403" o:spid="_x0000_s1108" style="position:absolute;left:0;text-align:left;margin-left:-31.05pt;margin-top:17.25pt;width:663pt;height:287.35pt;z-index:251839488;mso-width-relative:margin;mso-height-relative:margin" coordorigin="-397,-301" coordsize="84201,3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">
                <v:oval id="Овал 404" o:spid="_x0000_s1109" style="position:absolute;left:72833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ThYMMA&#10;AADcAAAADwAAAGRycy9kb3ducmV2LnhtbESPzWrCQBSF94LvMFzBnU4UqW10FFGiLbgxtvtL5poE&#10;M3dCZkzi23cKBZeH8/Nx1tveVKKlxpWWFcymEQjizOqScwXf12TyDsJ5ZI2VZVLwJAfbzXCwxljb&#10;ji/Upj4XYYRdjAoK7+tYSpcVZNBNbU0cvJttDPogm1zqBrswbio5j6I3abDkQCiwpn1B2T19mMB1&#10;p8NXW//s7sn1uMzSgz93yYdS41G/W4Hw1PtX+L/9qRUsogX8nQ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ThYMMAAADcAAAADwAAAAAAAAAAAAAAAACYAgAAZHJzL2Rv&#10;d25yZXYueG1sUEsFBgAAAAAEAAQA9QAAAIgDAAAAAA=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372A7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9</w:t>
                        </w:r>
                      </w:p>
                    </w:txbxContent>
                  </v:textbox>
                </v:oval>
                <v:oval id="Овал 405" o:spid="_x0000_s1110" style="position:absolute;left:79515;top:-301;width:4288;height:3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hE+8MA&#10;AADcAAAADwAAAGRycy9kb3ducmV2LnhtbESPzWrCQBSF9wXfYbhCd3Wi2KrRUURJbaEbo+4vmWsS&#10;zNwJmWkS394RCl0ezs/HWW16U4mWGldaVjAeRSCIM6tLzhWcT8nbHITzyBory6TgTg4268HLCmNt&#10;Oz5Sm/pchBF2MSoovK9jKV1WkEE3sjVx8K62MeiDbHKpG+zCuKnkJIo+pMGSA6HAmnYFZbf01wSu&#10;O+y/2/qyvSWnz1mW7v1PlyyUeh322yUIT73/D/+1v7SCafQOzz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hE+8MAAADcAAAADwAAAAAAAAAAAAAAAACYAgAAZHJzL2Rv&#10;d25yZXYueG1sUEsFBgAAAAAEAAQA9QAAAIgDAAAAAA=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372A7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10</w:t>
                        </w:r>
                      </w:p>
                    </w:txbxContent>
                  </v:textbox>
                </v:oval>
                <v:group id="Группа 406" o:spid="_x0000_s1111" style="position:absolute;left:-397;top:-110;width:43566;height:32326" coordorigin="-397,-349" coordsize="43567,32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group id="Группа 407" o:spid="_x0000_s1112" style="position:absolute;left:-397;top:2990;width:16890;height:27107" coordorigin="-397,-349" coordsize="16891,27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<v:oval id="Овал 408" o:spid="_x0000_s1113" style="position:absolute;left:-397;top:-349;width:3736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rZcEA&#10;AADcAAAADwAAAGRycy9kb3ducmV2LnhtbERPTWvCQBC9F/wPywje6sYiraauIkpaC16M7X3ITpNg&#10;djZkt0n6751DocfH+97sRteonrpQezawmCegiAtvay4NfF6zxxWoEJEtNp7JwC8F2G0nDxtMrR/4&#10;Qn0eSyUhHFI0UMXYplqHoiKHYe5bYuG+fecwCuxKbTscJNw1+ilJnrXDmqWhwpYOFRW3/MdJb3g/&#10;fvTt1/6WXd9eivwYz0O2NmY2HfevoCKN8V/85z5ZA8tE1soZOQJ6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Z62X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372A7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409" o:spid="_x0000_s1114" style="position:absolute;top:3816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O/sMA&#10;AADcAAAADwAAAGRycy9kb3ducmV2LnhtbESPzWrCQBSF9wXfYbiCuzpRitXoKKJELXTTqPtL5poE&#10;M3dCZprEt3eEQpeH8/NxVpveVKKlxpWWFUzGEQjizOqScwWXc/I+B+E8ssbKMil4kIPNevC2wljb&#10;jn+oTX0uwgi7GBUU3texlC4ryKAb25o4eDfbGPRBNrnUDXZh3FRyGkUzabDkQCiwpl1B2T39NYHr&#10;jvuvtr5u78n58Jmle//dJQulRsN+uwThqff/4b/2SSv4iBbwOh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VO/s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372A7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Овал 410" o:spid="_x0000_s1115" style="position:absolute;top:9363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xvsEA&#10;AADcAAAADwAAAGRycy9kb3ducmV2LnhtbERPS2vCQBC+F/wPyxS81Y0irY2uIkr6AC/Geh+y0ySY&#10;nQ3ZNUn/fedQ6PHje292o2tUT12oPRuYzxJQxIW3NZcGvi7Z0wpUiMgWG89k4IcC7LaThw2m1g98&#10;pj6PpZIQDikaqGJsU61DUZHDMPMtsXDfvnMYBXalth0OEu4avUiSZ+2wZmmosKVDRcUtvzvpDe/H&#10;z7697m/Z5e2lyI/xNGSvxkwfx/0aVKQx/ov/3B/WwHIu8+WMHA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2cb7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372A7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shape id="Прямая со стрелкой 411" o:spid="_x0000_s1116" type="#_x0000_t32" style="position:absolute;left:3657;top:5326;width:3882;height:1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GEaMgAAADcAAAADwAAAGRycy9kb3ducmV2LnhtbESPS2sCQRCE74L/YWghF4mzG4OEzY7i&#10;IxEPgeDrkFuz0/vQnZ5lZ9TNv88IAY9F1VdFpbPO1OJKrassK4hHEQjizOqKCwWH/efzGwjnkTXW&#10;lknBLzmYTfu9FBNtb7yl684XIpSwS1BB6X2TSOmykgy6kW2Ig5fb1qAPsi2kbvEWyk0tX6JoIg1W&#10;HBZKbGhZUnbeXYyC1/xUjZenw2L9/fFzPvqv4WK4uij1NOjm7yA8df4R/qc3OnBxDPcz4Qj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RGEaMgAAADcAAAADwAAAAAA&#10;AAAAAAAAAAChAgAAZHJzL2Rvd25yZXYueG1sUEsFBgAAAAAEAAQA+QAAAJYDAAAAAA==&#10;" strokecolor="#1b587c [3206]" strokeweight=".5pt">
                      <v:stroke endarrow="block" joinstyle="miter"/>
                    </v:shape>
                    <v:oval id="Овал 412" o:spid="_x0000_s1117" style="position:absolute;left:79;top:14949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KUsQA&#10;AADcAAAADwAAAGRycy9kb3ducmV2LnhtbESPzWrCQBSF90LfYbgFdzpRSm1TJyKVaAU3Tdr9JXOb&#10;hGTuhMw0iW/fKQguD+fn42x3k2nFQL2rLStYLSMQxIXVNZcKvvJ08QLCeWSNrWVScCUHu+RhtsVY&#10;25E/ach8KcIIuxgVVN53sZSuqMigW9qOOHg/tjfog+xLqXscw7hp5TqKnqXBmgOhwo7eKyqa7NcE&#10;rjsdzkP3vW/S/LgpsoO/jOmrUvPHaf8GwtPk7+Fb+0MreFqt4f9MOAI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oSlL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372A7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shape id="Прямая со стрелкой 413" o:spid="_x0000_s1118" type="#_x0000_t32" style="position:absolute;left:3544;top:14072;width:12949;height:24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J718UAAADcAAAADwAAAGRycy9kb3ducmV2LnhtbESPQWvCQBSE74X+h+UJvdWNaVGJrlIC&#10;gigVqsXzI/tMotm3YXc16b/vCoLHYWa+YebL3jTiRs7XlhWMhgkI4sLqmksFv4fV+xSED8gaG8uk&#10;4I88LBevL3PMtO34h277UIoIYZ+hgiqENpPSFxUZ9EPbEkfvZJ3BEKUrpXbYRbhpZJokY2mw5rhQ&#10;YUt5RcVlfzUK8t3m2H1P0qk5b8+byyGfrLepU+pt0H/NQATqwzP8aK+1gs/RB9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J718UAAADcAAAADwAAAAAAAAAA&#10;AAAAAAChAgAAZHJzL2Rvd25yZXYueG1sUEsFBgAAAAAEAAQA+QAAAJMDAAAAAA==&#10;" strokecolor="#1b587c [3206]" strokeweight=".5pt">
                      <v:stroke endarrow="block" joinstyle="miter"/>
                    </v:shape>
                    <v:oval id="Овал 414" o:spid="_x0000_s1119" style="position:absolute;left:79;top:19514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13vcQA&#10;AADcAAAADwAAAGRycy9kb3ducmV2LnhtbESPzWrCQBSF90LfYbiF7nSiSG1TJyKV1ApumrT7S+Y2&#10;CcncCZkxiW/fKQguD+fn42x3k2nFQL2rLStYLiIQxIXVNZcKvvN0/gLCeWSNrWVScCUHu+RhtsVY&#10;25G/aMh8KcIIuxgVVN53sZSuqMigW9iOOHi/tjfog+xLqXscw7hp5SqKnqXBmgOhwo7eKyqa7GIC&#10;1x0Pp6H72Tdp/rEpsoM/j+mrUk+P0/4NhKfJ38O39qdWsF6u4f9MOAI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Nd73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372A7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Прямая со стрелкой 415" o:spid="_x0000_s1120" type="#_x0000_t32" style="position:absolute;left:3339;top:17186;width:12201;height:3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dGOMUAAADcAAAADwAAAGRycy9kb3ducmV2LnhtbESPQWvCQBSE74X+h+UJvdWNoVWJrlIC&#10;gigVqsXzI/tMotm3YXc16b/vCoLHYWa+YebL3jTiRs7XlhWMhgkI4sLqmksFv4fV+xSED8gaG8uk&#10;4I88LBevL3PMtO34h277UIoIYZ+hgiqENpPSFxUZ9EPbEkfvZJ3BEKUrpXbYRbhpZJokY2mw5rhQ&#10;YUt5RcVlfzUK8t3m2H1P0qk5b8+byyGfrLepU+pt0H/NQATqwzP8aK+1go/RJ9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dGOMUAAADcAAAADwAAAAAAAAAA&#10;AAAAAAChAgAAZHJzL2Rvd25yZXYueG1sUEsFBgAAAAAEAAQA+QAAAJMDAAAAAA==&#10;" strokecolor="#1b587c [3206]" strokeweight=".5pt">
                      <v:stroke endarrow="block" joinstyle="miter"/>
                    </v:shape>
                    <v:shape id="Прямая со стрелкой 416" o:spid="_x0000_s1121" type="#_x0000_t32" style="position:absolute;left:3339;top:10850;width:4264;height: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gcHMYAAADcAAAADwAAAGRycy9kb3ducmV2LnhtbESPS4vCQBCE78L+h6EXvIhOfCBL1lHW&#10;Jx4EWR8Hb02mTaKZnpAZNf77nQXBY1H1VVGjSW0KcafK5ZYVdDsRCOLE6pxTBYf9sv0FwnlkjYVl&#10;UvAkB5PxR2OEsbYP/qX7zqcilLCLUUHmfRlL6ZKMDLqOLYmDd7aVQR9klUpd4SOUm0L2omgoDeYc&#10;FjIsaZZRct3djILB+ZL3Z5fDdLVdnK5Hv2lNW/ObUs3P+ucbhKfav8Mveq0D1x3C/5lwBOT4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4HBzGAAAA3AAAAA8AAAAAAAAA&#10;AAAAAAAAoQIAAGRycy9kb3ducmV2LnhtbFBLBQYAAAAABAAEAPkAAACUAwAAAAA=&#10;" strokecolor="#1b587c [3206]" strokeweight=".5pt">
                      <v:stroke endarrow="block" joinstyle="miter"/>
                    </v:shape>
                    <v:shape id="Прямая со стрелкой 417" o:spid="_x0000_s1122" type="#_x0000_t32" style="position:absolute;left:3544;top:25123;width:3868;height:16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91MUAAADcAAAADwAAAGRycy9kb3ducmV2LnhtbESPQWvCQBSE70L/w/KE3nRjKEZSV5FA&#10;QRSFaun5kX1Notm3YXdr0n/vCkKPw8x8wyzXg2nFjZxvLCuYTRMQxKXVDVcKvs4fkwUIH5A1tpZJ&#10;wR95WK9eRkvMte35k26nUIkIYZ+jgjqELpfSlzUZ9FPbEUfvxzqDIUpXSe2wj3DTyjRJ5tJgw3Gh&#10;xo6Kmsrr6dcoKI677/6QpQtz2V9213ORbfepU+p1PGzeQQQawn/42d5qBW+zDB5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l91MUAAADcAAAADwAAAAAAAAAA&#10;AAAAAAChAgAAZHJzL2Rvd25yZXYueG1sUEsFBgAAAAAEAAQA+QAAAJMDAAAAAA==&#10;" strokecolor="#1b587c [3206]" strokeweight=".5pt">
                      <v:stroke endarrow="block" joinstyle="miter"/>
                    </v:shape>
                  </v:group>
                  <v:group id="Группа 418" o:spid="_x0000_s1123" style="position:absolute;left:79;top:-349;width:38239;height:32327" coordorigin="-21627,-349" coordsize="38239,32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<v:oval id="Овал 419" o:spid="_x0000_s1124" style="position:absolute;left:7256;top:-238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YI8QA&#10;AADcAAAADwAAAGRycy9kb3ducmV2LnhtbESPzWrCQBSF94W+w3AL3dWJRWyNmYhUUi24adT9JXNN&#10;gpk7ITMm8e0dodDl4fx8nGQ1mkb01LnasoLpJAJBXFhdc6ngeMjePkE4j6yxsUwKbuRglT4/JRhr&#10;O/Av9bkvRRhhF6OCyvs2ltIVFRl0E9sSB+9sO4M+yK6UusMhjJtGvkfRXBqsORAqbOmrouKSX03g&#10;uu3mp29P60t2+P4o8o3fD9lCqdeXcb0E4Wn0/+G/9k4rmE0X8DgTj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M2CP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372A7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shape id="Прямая со стрелкой 420" o:spid="_x0000_s1125" type="#_x0000_t32" style="position:absolute;left:4281;top:2611;width:3464;height:1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wvHcEAAADcAAAADwAAAGRycy9kb3ducmV2LnhtbERPTYvCMBC9L/gfwgje1tQiq1SjSEEQ&#10;ZRfUZc9DM7bVZlKSaOu/N4cFj4/3vVz3phEPcr62rGAyTkAQF1bXXCr4PW8/5yB8QNbYWCYFT/Kw&#10;Xg0+lphp2/GRHqdQihjCPkMFVQhtJqUvKjLox7YljtzFOoMhQldK7bCL4aaRaZJ8SYM1x4YKW8or&#10;Km6nu1GQ/+z/uu9ZOjfXw3V/O+ez3SF1So2G/WYBIlAf3uJ/904rmKZxfjwTj4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rC8dwQAAANwAAAAPAAAAAAAAAAAAAAAA&#10;AKECAABkcnMvZG93bnJldi54bWxQSwUGAAAAAAQABAD5AAAAjwMAAAAA&#10;" strokecolor="#1b587c [3206]" strokeweight=".5pt">
                      <v:stroke endarrow="block" joinstyle="miter"/>
                    </v:shape>
                    <v:oval id="Овал 421" o:spid="_x0000_s1126" style="position:absolute;left:-21627;top:28638;width:3340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YemMQA&#10;AADcAAAADwAAAGRycy9kb3ducmV2LnhtbESPzWrCQBSF90LfYbgFdzpRSm1TJyKVaAU3Tdr9JXOb&#10;hGTuhMw0iW/fKQguD+fn42x3k2nFQL2rLStYLSMQxIXVNZcKvvJ08QLCeWSNrWVScCUHu+RhtsVY&#10;25E/ach8KcIIuxgVVN53sZSuqMigW9qOOHg/tjfog+xLqXscw7hp5TqKnqXBmgOhwo7eKyqa7NcE&#10;rjsdzkP3vW/S/LgpsoO/jOmrUvPHaf8GwtPk7+Fb+0MreFqv4P9MOAI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WHpj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372A7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Овал 422" o:spid="_x0000_s1127" style="position:absolute;left:-3284;top:-349;width:3338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SA78QA&#10;AADcAAAADwAAAGRycy9kb3ducmV2LnhtbESPS2vCQBSF94L/YbiCO50Yio/UUUSJrdBNY7u/ZG6T&#10;YOZOyEyT9N87BcHl4Tw+znY/mFp01LrKsoLFPAJBnFtdcaHg65rO1iCcR9ZYWyYFf+RgvxuPtpho&#10;2/MndZkvRBhhl6CC0vsmkdLlJRl0c9sQB+/HtgZ9kG0hdYt9GDe1jKNoKQ1WHAglNnQsKb9lvyZw&#10;3dvp0jXfh1t6Pa/y7OQ/+nSj1HQyHF5BeBr8M/xov2sFL3EM/2fC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EgO/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D36A31" w:rsidRPr="00153CBD" w:rsidRDefault="00D36A31" w:rsidP="00372A7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shape id="Прямая со стрелкой 423" o:spid="_x0000_s1128" type="#_x0000_t32" style="position:absolute;left:-6166;top:2306;width:3093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6xasUAAADcAAAADwAAAGRycy9kb3ducmV2LnhtbESPQWvCQBSE7wX/w/IEb3VjLFWiq0hA&#10;EKWFqnh+ZJ9JNPs27K4m/ffdQqHHYWa+YZbr3jTiSc7XlhVMxgkI4sLqmksF59P2dQ7CB2SNjWVS&#10;8E0e1qvByxIzbTv+oucxlCJC2GeooAqhzaT0RUUG/di2xNG7WmcwROlKqR12EW4amSbJuzRYc1yo&#10;sKW8ouJ+fBgF+ef+0n3M0rm5HW77+ymf7Q6pU2o07DcLEIH68B/+a++0grd0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6xasUAAADcAAAADwAAAAAAAAAA&#10;AAAAAAChAgAAZHJzL2Rvd25yZXYueG1sUEsFBgAAAAAEAAQA+QAAAJMDAAAAAA==&#10;" strokecolor="#1b587c [3206]" strokeweight=".5pt">
                      <v:stroke endarrow="block" joinstyle="miter"/>
                    </v:shape>
                    <v:shape id="Прямая со стрелкой 424" o:spid="_x0000_s1129" type="#_x0000_t32" style="position:absolute;left:13148;top:16899;width:3463;height:18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cpHsUAAADcAAAADwAAAGRycy9kb3ducmV2LnhtbESPQWvCQBSE74X+h+UVvNWNQaqkriIB&#10;QRQLjeL5kX1Notm3YXc18d+7hUKPw8x8wyxWg2nFnZxvLCuYjBMQxKXVDVcKTsfN+xyED8gaW8uk&#10;4EEeVsvXlwVm2vb8TfciVCJC2GeooA6hy6T0ZU0G/dh2xNH7sc5giNJVUjvsI9y0Mk2SD2mw4bhQ&#10;Y0d5TeW1uBkF+dfu3B9m6dxc9pfd9ZjPtvvUKTV6G9afIAIN4T/8195qBdN0C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cpHsUAAADcAAAADwAAAAAAAAAA&#10;AAAAAAChAgAAZHJzL2Rvd25yZXYueG1sUEsFBgAAAAAEAAQA+QAAAJMDAAAAAA==&#10;" strokecolor="#1b587c [3206]" strokeweight=".5pt">
                      <v:stroke endarrow="block" joinstyle="miter"/>
                    </v:shape>
                  </v:group>
                  <v:oval id="Овал 425" o:spid="_x0000_s1130" style="position:absolute;left:38318;top:15571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0Ym8QA&#10;AADcAAAADwAAAGRycy9kb3ducmV2LnhtbESPzWrCQBSF94LvMFyhuzpRrLVpRhElrUI3xnZ/yVyT&#10;kMydkJkm6dt3CgWXh/PzcZLdaBrRU+cqywoW8wgEcW51xYWCz2v6uAHhPLLGxjIp+CEHu+10kmCs&#10;7cAX6jNfiDDCLkYFpfdtLKXLSzLo5rYlDt7NdgZ9kF0hdYdDGDeNXEbRWhqsOBBKbOlQUl5n3yZw&#10;3fvx3Ldf+zq9vj3n2dF/DOmLUg+zcf8KwtPo7+H/9kkrWC2f4O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tGJv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372A7B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13</w:t>
                          </w:r>
                        </w:p>
                      </w:txbxContent>
                    </v:textbox>
                  </v:oval>
                  <v:oval id="Овал 426" o:spid="_x0000_s1131" style="position:absolute;left:36366;top:799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+G7MMA&#10;AADcAAAADwAAAGRycy9kb3ducmV2LnhtbESPzWrCQBSF94LvMFyhO50oRW3qKKKkreDGpN1fMtck&#10;mLkTMmOSvn2nILg8nJ+Ps9kNphYdta6yrGA+i0AQ51ZXXCj4zpLpGoTzyBpry6TglxzstuPRBmNt&#10;e75Ql/pChBF2MSoovW9iKV1ekkE3sw1x8K62NeiDbAupW+zDuKnlIoqW0mDFgVBiQ4eS8lt6N4Hr&#10;Po+nrvnZ35LsY5WnR3/ukzelXibD/h2Ep8E/w4/2l1bwuljC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+G7MMAAADcAAAADwAAAAAAAAAAAAAAAACYAgAAZHJzL2Rv&#10;d25yZXYueG1sUEsFBgAAAAAEAAQA9QAAAIgDAAAAAA=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372A7B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12</w:t>
                          </w:r>
                        </w:p>
                      </w:txbxContent>
                    </v:textbox>
                  </v:oval>
                  <v:oval id="Овал 427" o:spid="_x0000_s1132" style="position:absolute;left:30651;top:793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Mjd8MA&#10;AADcAAAADwAAAGRycy9kb3ducmV2LnhtbESPzWrCQBSF9wXfYbiCuzpRpGp0FFFiW3Bj1P0lc02C&#10;mTshMybx7TuFQpeH8/Nx1tveVKKlxpWWFUzGEQjizOqScwXXS/K+AOE8ssbKMil4kYPtZvC2xljb&#10;js/Upj4XYYRdjAoK7+tYSpcVZNCNbU0cvLttDPogm1zqBrswbio5jaIPabDkQCiwpn1B2SN9msB1&#10;n4fvtr7tHsnlOM/Sgz91yVKp0bDfrUB46v1/+K/9pRXMpnP4PR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Mjd8MAAADcAAAADwAAAAAAAAAAAAAAAACYAgAAZHJzL2Rv&#10;d25yZXYueG1sUEsFBgAAAAAEAAQA9QAAAIgDAAAAAA=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372A7B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 w:rsidRPr="00153CBD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oval>
                  <v:oval id="Овал 428" o:spid="_x0000_s1133" style="position:absolute;left:38557;top:21794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3BcEA&#10;AADcAAAADwAAAGRycy9kb3ducmV2LnhtbERPTWvCQBC9F/wPywi91U2ltDa6iiixLXgx1vuQnSbB&#10;7GzIrkn8951DocfH+15tRteonrpQezbwPEtAERfe1lwa+D5nTwtQISJbbDyTgTsF2KwnDytMrR/4&#10;RH0eSyUhHFI0UMXYplqHoiKHYeZbYuF+fOcwCuxKbTscJNw1ep4kr9phzdJQYUu7ioprfnPSGz72&#10;X3172V6z8+GtyPfxOGTvxjxOx+0SVKQx/ov/3J/WwMtc1so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stwXBAAAA3AAAAA8AAAAAAAAAAAAAAAAAmAIAAGRycy9kb3du&#10;cmV2LnhtbFBLBQYAAAAABAAEAPUAAACGAwAAAAA=&#10;" fillcolor="white [3201]" strokecolor="#1b587c [3206]" strokeweight="1pt">
                    <v:stroke joinstyle="miter"/>
                    <v:textbox>
                      <w:txbxContent>
                        <w:p w:rsidR="00D36A31" w:rsidRPr="00153CBD" w:rsidRDefault="00D36A31" w:rsidP="00372A7B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14</w:t>
                          </w:r>
                        </w:p>
                      </w:txbxContent>
                    </v:textbox>
                  </v:oval>
                </v:group>
                <v:oval id="Овал 429" o:spid="_x0000_s1134" style="position:absolute;left:62461;top:32218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ASnsMA&#10;AADcAAAADwAAAGRycy9kb3ducmV2LnhtbESPzWrCQBSF94LvMFyhOzNRpGrqKKKkreDG2O4vmdsk&#10;mLkTMmOSvn2nILg8nJ+Ps9kNphYdta6yrGAWxSCIc6srLhR8XdPpCoTzyBpry6TglxzstuPRBhNt&#10;e75Ql/lChBF2CSoovW8SKV1ekkEX2YY4eD+2NeiDbAupW+zDuKnlPI5fpcGKA6HEhg4l5bfsbgLX&#10;fRxPXfO9v6XX92WeHf25T9dKvUyG/RsIT4N/hh/tT61gMV/D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ASnsMAAADcAAAADwAAAAAAAAAAAAAAAACYAgAAZHJzL2Rv&#10;d25yZXYueG1sUEsFBgAAAAAEAAQA9QAAAIgDAAAAAA==&#10;" fillcolor="white [3201]" strokecolor="#1b587c [3206]" strokeweight="1pt">
                  <v:stroke joinstyle="miter"/>
                  <v:textbox>
                    <w:txbxContent>
                      <w:p w:rsidR="00D36A31" w:rsidRPr="00153CBD" w:rsidRDefault="00D36A31" w:rsidP="00372A7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lang w:val="ru-RU"/>
        </w:rPr>
        <w:t>Окно программы после выбора фильтра</w:t>
      </w:r>
      <w:bookmarkEnd w:id="14"/>
    </w:p>
    <w:p w:rsidR="00372A7B" w:rsidRPr="00372A7B" w:rsidRDefault="00372A7B" w:rsidP="00372A7B">
      <w:pPr>
        <w:rPr>
          <w:lang w:val="ru-RU"/>
        </w:rPr>
      </w:pPr>
    </w:p>
    <w:p w:rsidR="00E54C8B" w:rsidRDefault="001F54C4" w:rsidP="00E54C8B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F5FBD8" wp14:editId="5ACB71CC">
                <wp:simplePos x="0" y="0"/>
                <wp:positionH relativeFrom="column">
                  <wp:posOffset>2362860</wp:posOffset>
                </wp:positionH>
                <wp:positionV relativeFrom="paragraph">
                  <wp:posOffset>990184</wp:posOffset>
                </wp:positionV>
                <wp:extent cx="461176" cy="397548"/>
                <wp:effectExtent l="0" t="0" r="0" b="0"/>
                <wp:wrapNone/>
                <wp:docPr id="430" name="Овал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6" cy="3975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31" w:rsidRPr="00153CBD" w:rsidRDefault="00D36A31" w:rsidP="001F54C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5FBD8" id="Овал 430" o:spid="_x0000_s1135" style="position:absolute;left:0;text-align:left;margin-left:186.05pt;margin-top:77.95pt;width:36.3pt;height:31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" fillcolor="white [3201]" strokecolor="#1b587c [3206]" strokeweight="1pt">
                <v:stroke joinstyle="miter"/>
                <v:textbox>
                  <w:txbxContent>
                    <w:p w:rsidR="00D36A31" w:rsidRPr="00153CBD" w:rsidRDefault="00D36A31" w:rsidP="001F54C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70C0"/>
                          <w:sz w:val="16"/>
                          <w:szCs w:val="20"/>
                          <w:lang w:val="ru-RU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372A7B">
        <w:rPr>
          <w:noProof/>
          <w:lang w:val="ru-RU" w:eastAsia="ru-RU"/>
        </w:rPr>
        <w:drawing>
          <wp:inline distT="0" distB="0" distL="0" distR="0">
            <wp:extent cx="8221980" cy="4784090"/>
            <wp:effectExtent l="0" t="0" r="7620" b="0"/>
            <wp:docPr id="375" name="Рисунок 375" descr="C:\Users\tema-_000\Desktop\Circle 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ma-_000\Desktop\Circle Images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8B" w:rsidRDefault="00372A7B" w:rsidP="00372A7B">
      <w:pPr>
        <w:jc w:val="center"/>
        <w:rPr>
          <w:i/>
          <w:lang w:val="ru-RU"/>
        </w:rPr>
      </w:pPr>
      <w:r>
        <w:rPr>
          <w:i/>
          <w:lang w:val="ru-RU"/>
        </w:rPr>
        <w:t>Рисунок 8</w:t>
      </w:r>
      <w:r w:rsidR="00E54C8B" w:rsidRPr="00285C0F">
        <w:rPr>
          <w:i/>
          <w:lang w:val="ru-RU"/>
        </w:rPr>
        <w:t>.</w:t>
      </w:r>
      <w:r w:rsidR="00285C0F" w:rsidRPr="00285C0F">
        <w:rPr>
          <w:i/>
          <w:lang w:val="ru-RU"/>
        </w:rPr>
        <w:t xml:space="preserve"> Окно</w:t>
      </w:r>
      <w:r>
        <w:rPr>
          <w:i/>
          <w:lang w:val="ru-RU"/>
        </w:rPr>
        <w:t xml:space="preserve"> программы после выбора фильтра</w:t>
      </w:r>
    </w:p>
    <w:p w:rsidR="00372A7B" w:rsidRPr="00285C0F" w:rsidRDefault="00372A7B" w:rsidP="00372A7B">
      <w:pPr>
        <w:jc w:val="center"/>
        <w:rPr>
          <w:i/>
          <w:lang w:val="ru-RU"/>
        </w:rPr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372A7B" w:rsidTr="00D36A31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372A7B" w:rsidRPr="00843CC2" w:rsidRDefault="00372A7B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372A7B" w:rsidRPr="00843CC2" w:rsidRDefault="00372A7B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372A7B" w:rsidRPr="00843CC2" w:rsidRDefault="00372A7B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72A7B" w:rsidRPr="00843CC2" w:rsidRDefault="00372A7B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372A7B" w:rsidRPr="00843CC2" w:rsidRDefault="00372A7B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</w:p>
        </w:tc>
      </w:tr>
      <w:tr w:rsidR="00372A7B" w:rsidRPr="008C2A1B" w:rsidTr="00D36A31">
        <w:tc>
          <w:tcPr>
            <w:tcW w:w="558" w:type="dxa"/>
          </w:tcPr>
          <w:p w:rsidR="00372A7B" w:rsidRPr="008C2A1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372A7B" w:rsidRPr="00153CBD" w:rsidRDefault="00372A7B" w:rsidP="00D36A31">
            <w:r>
              <w:t>Main</w:t>
            </w:r>
            <w:r>
              <w:rPr>
                <w:lang w:val="ru-RU"/>
              </w:rPr>
              <w:t>_</w:t>
            </w:r>
            <w:proofErr w:type="spellStart"/>
            <w:r>
              <w:t>pict</w:t>
            </w:r>
            <w:proofErr w:type="spellEnd"/>
          </w:p>
        </w:tc>
        <w:tc>
          <w:tcPr>
            <w:tcW w:w="1701" w:type="dxa"/>
          </w:tcPr>
          <w:p w:rsidR="00372A7B" w:rsidRPr="008C2A1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Pr="008C2A1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372A7B" w:rsidRPr="008C2A1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Логотип программы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372A7B" w:rsidRPr="007326E5" w:rsidTr="00D36A31">
        <w:tc>
          <w:tcPr>
            <w:tcW w:w="558" w:type="dxa"/>
          </w:tcPr>
          <w:p w:rsidR="00372A7B" w:rsidRPr="008C2A1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372A7B" w:rsidRPr="00153CBD" w:rsidRDefault="00372A7B" w:rsidP="00D36A31">
            <w:r>
              <w:t>Main_button_01</w:t>
            </w:r>
          </w:p>
        </w:tc>
        <w:tc>
          <w:tcPr>
            <w:tcW w:w="1701" w:type="dxa"/>
          </w:tcPr>
          <w:p w:rsidR="00372A7B" w:rsidRPr="008C2A1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Pr="008C2A1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Pr="008C2A1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Закрытие поля с выбором фильтров (</w:t>
            </w:r>
            <w:hyperlink w:anchor="_Закрытие_поля_с" w:history="1">
              <w:r w:rsidRPr="00EE624A">
                <w:rPr>
                  <w:rStyle w:val="afb"/>
                  <w:lang w:val="ru-RU"/>
                </w:rPr>
                <w:t>1.2.2</w:t>
              </w:r>
            </w:hyperlink>
            <w:r>
              <w:rPr>
                <w:lang w:val="ru-RU"/>
              </w:rPr>
              <w:t>)</w:t>
            </w:r>
          </w:p>
        </w:tc>
      </w:tr>
      <w:tr w:rsidR="00372A7B" w:rsidRPr="003760A2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372A7B" w:rsidRPr="00EC198A" w:rsidRDefault="00372A7B" w:rsidP="00D36A31">
            <w:pPr>
              <w:rPr>
                <w:lang w:val="ru-RU"/>
              </w:rPr>
            </w:pPr>
            <w:r>
              <w:t>Main_button_02</w:t>
            </w:r>
          </w:p>
        </w:tc>
        <w:tc>
          <w:tcPr>
            <w:tcW w:w="1701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Открытие контекстного меню со списком фильтров (</w:t>
            </w:r>
            <w:hyperlink w:anchor="_Открытие_контекстного_меню" w:history="1">
              <w:r w:rsidRPr="004B4067">
                <w:rPr>
                  <w:rStyle w:val="afb"/>
                  <w:lang w:val="ru-RU"/>
                </w:rPr>
                <w:t>1.2.3</w:t>
              </w:r>
            </w:hyperlink>
            <w:r>
              <w:rPr>
                <w:lang w:val="ru-RU"/>
              </w:rPr>
              <w:t>)</w:t>
            </w:r>
          </w:p>
        </w:tc>
      </w:tr>
      <w:tr w:rsidR="00372A7B" w:rsidRPr="00EC198A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2" w:type="dxa"/>
          </w:tcPr>
          <w:p w:rsidR="00372A7B" w:rsidRDefault="00372A7B" w:rsidP="00D36A31">
            <w:r>
              <w:t>Main_button_03</w:t>
            </w:r>
          </w:p>
        </w:tc>
        <w:tc>
          <w:tcPr>
            <w:tcW w:w="1701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Добавление нового поля для добавления фильтра ()</w:t>
            </w:r>
          </w:p>
        </w:tc>
      </w:tr>
      <w:tr w:rsidR="00372A7B" w:rsidRPr="003760A2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372A7B" w:rsidRDefault="00372A7B" w:rsidP="00D36A31">
            <w:r>
              <w:t>Main_button_04</w:t>
            </w:r>
          </w:p>
        </w:tc>
        <w:tc>
          <w:tcPr>
            <w:tcW w:w="1701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Добавление нового поля с фильтрами с условием «ИЛИ» ()</w:t>
            </w:r>
          </w:p>
        </w:tc>
      </w:tr>
      <w:tr w:rsidR="00372A7B" w:rsidRPr="003760A2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2" w:type="dxa"/>
          </w:tcPr>
          <w:p w:rsidR="00372A7B" w:rsidRDefault="00372A7B" w:rsidP="00D36A31">
            <w:r>
              <w:t>Main_button_05</w:t>
            </w:r>
          </w:p>
        </w:tc>
        <w:tc>
          <w:tcPr>
            <w:tcW w:w="1701" w:type="dxa"/>
          </w:tcPr>
          <w:p w:rsidR="00372A7B" w:rsidRPr="00EC198A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Раскрытие поля с выбором действий ()</w:t>
            </w:r>
          </w:p>
        </w:tc>
      </w:tr>
      <w:tr w:rsidR="00372A7B" w:rsidRPr="00236A10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2" w:type="dxa"/>
          </w:tcPr>
          <w:p w:rsidR="00372A7B" w:rsidRDefault="00372A7B" w:rsidP="00D36A31">
            <w:proofErr w:type="spellStart"/>
            <w:r>
              <w:t>Main_login</w:t>
            </w:r>
            <w:proofErr w:type="spellEnd"/>
          </w:p>
        </w:tc>
        <w:tc>
          <w:tcPr>
            <w:tcW w:w="1701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Показывает под каким аккаунтом вы зашли в программу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372A7B" w:rsidRPr="00236A10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2" w:type="dxa"/>
          </w:tcPr>
          <w:p w:rsidR="00372A7B" w:rsidRDefault="00372A7B" w:rsidP="00D36A31">
            <w:r>
              <w:t>Main_button_06</w:t>
            </w:r>
          </w:p>
        </w:tc>
        <w:tc>
          <w:tcPr>
            <w:tcW w:w="1701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Pr="001F54C4" w:rsidRDefault="00372A7B" w:rsidP="00D36A31">
            <w:r>
              <w:rPr>
                <w:lang w:val="ru-RU"/>
              </w:rPr>
              <w:t xml:space="preserve">Выход из аккаунта и переход к стандартному окну авторизации </w:t>
            </w:r>
            <w:r>
              <w:t>Google</w:t>
            </w:r>
          </w:p>
        </w:tc>
      </w:tr>
      <w:tr w:rsidR="00372A7B" w:rsidRPr="00644BD1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72" w:type="dxa"/>
          </w:tcPr>
          <w:p w:rsidR="00372A7B" w:rsidRPr="00236A10" w:rsidRDefault="00372A7B" w:rsidP="00D36A31">
            <w:r>
              <w:t>Main_button_07</w:t>
            </w:r>
          </w:p>
        </w:tc>
        <w:tc>
          <w:tcPr>
            <w:tcW w:w="1701" w:type="dxa"/>
          </w:tcPr>
          <w:p w:rsidR="00372A7B" w:rsidRPr="00236A10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Запуск помощи по текущему шагу ()</w:t>
            </w:r>
          </w:p>
        </w:tc>
      </w:tr>
      <w:tr w:rsidR="00372A7B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72" w:type="dxa"/>
          </w:tcPr>
          <w:p w:rsidR="00372A7B" w:rsidRDefault="00372A7B" w:rsidP="00D36A31">
            <w:r>
              <w:t>Main_button_08</w:t>
            </w:r>
          </w:p>
        </w:tc>
        <w:tc>
          <w:tcPr>
            <w:tcW w:w="1701" w:type="dxa"/>
          </w:tcPr>
          <w:p w:rsidR="00372A7B" w:rsidRPr="00236A10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Переход к настройкам программы ()</w:t>
            </w:r>
          </w:p>
        </w:tc>
      </w:tr>
      <w:tr w:rsidR="00372A7B" w:rsidRPr="00236A10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72" w:type="dxa"/>
          </w:tcPr>
          <w:p w:rsidR="00372A7B" w:rsidRDefault="00372A7B" w:rsidP="00D36A31">
            <w:r>
              <w:t>Main_button_09</w:t>
            </w:r>
          </w:p>
        </w:tc>
        <w:tc>
          <w:tcPr>
            <w:tcW w:w="1701" w:type="dxa"/>
          </w:tcPr>
          <w:p w:rsidR="00372A7B" w:rsidRPr="00236A10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1F54C4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Сохранение формулы фильтра ()</w:t>
            </w:r>
          </w:p>
        </w:tc>
      </w:tr>
      <w:tr w:rsidR="00372A7B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72" w:type="dxa"/>
          </w:tcPr>
          <w:p w:rsidR="00372A7B" w:rsidRDefault="00372A7B" w:rsidP="00D36A31">
            <w:r>
              <w:t>Main_button_10</w:t>
            </w:r>
          </w:p>
        </w:tc>
        <w:tc>
          <w:tcPr>
            <w:tcW w:w="1701" w:type="dxa"/>
          </w:tcPr>
          <w:p w:rsidR="00372A7B" w:rsidRPr="00236A10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Загрузка формулы фильтра ()</w:t>
            </w:r>
          </w:p>
        </w:tc>
      </w:tr>
      <w:tr w:rsidR="00372A7B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72" w:type="dxa"/>
          </w:tcPr>
          <w:p w:rsidR="00372A7B" w:rsidRDefault="00372A7B" w:rsidP="00D36A31">
            <w:r>
              <w:t>Main_button_11</w:t>
            </w:r>
          </w:p>
        </w:tc>
        <w:tc>
          <w:tcPr>
            <w:tcW w:w="1701" w:type="dxa"/>
          </w:tcPr>
          <w:p w:rsidR="00372A7B" w:rsidRPr="00236A10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1F54C4" w:rsidP="00D36A31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372A7B">
              <w:rPr>
                <w:lang w:val="ru-RU"/>
              </w:rPr>
              <w:t>оступно</w:t>
            </w:r>
          </w:p>
        </w:tc>
        <w:tc>
          <w:tcPr>
            <w:tcW w:w="6009" w:type="dxa"/>
          </w:tcPr>
          <w:p w:rsidR="00372A7B" w:rsidRPr="00236A10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Отмена всех действий ()</w:t>
            </w:r>
          </w:p>
        </w:tc>
      </w:tr>
      <w:tr w:rsidR="00372A7B" w:rsidRPr="00EC198A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72" w:type="dxa"/>
          </w:tcPr>
          <w:p w:rsidR="00372A7B" w:rsidRDefault="00372A7B" w:rsidP="00D36A31">
            <w:r>
              <w:t>Main_button_12</w:t>
            </w:r>
          </w:p>
        </w:tc>
        <w:tc>
          <w:tcPr>
            <w:tcW w:w="1701" w:type="dxa"/>
          </w:tcPr>
          <w:p w:rsidR="00372A7B" w:rsidRPr="00236A10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1F54C4" w:rsidP="00D36A31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372A7B">
              <w:rPr>
                <w:lang w:val="ru-RU"/>
              </w:rPr>
              <w:t>оступно</w:t>
            </w:r>
          </w:p>
        </w:tc>
        <w:tc>
          <w:tcPr>
            <w:tcW w:w="6009" w:type="dxa"/>
          </w:tcPr>
          <w:p w:rsidR="00372A7B" w:rsidRPr="00236A10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Фильтрация пользователей по выбранным фильтрам и показ отфильтрованного списка пользователей в поле с результатами</w:t>
            </w:r>
            <w:r w:rsidR="001F54C4">
              <w:rPr>
                <w:lang w:val="ru-RU"/>
              </w:rPr>
              <w:t>. Закрытие поля с выбором фильтров и раскрытие поля с действиями</w:t>
            </w:r>
            <w:r>
              <w:rPr>
                <w:lang w:val="ru-RU"/>
              </w:rPr>
              <w:t xml:space="preserve"> ()</w:t>
            </w:r>
          </w:p>
        </w:tc>
      </w:tr>
      <w:tr w:rsidR="00372A7B" w:rsidRPr="00504F15" w:rsidTr="00D36A31">
        <w:tc>
          <w:tcPr>
            <w:tcW w:w="558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72" w:type="dxa"/>
          </w:tcPr>
          <w:p w:rsidR="00372A7B" w:rsidRPr="001F54C4" w:rsidRDefault="00372A7B" w:rsidP="00D36A31">
            <w:pPr>
              <w:rPr>
                <w:lang w:val="ru-RU"/>
              </w:rPr>
            </w:pPr>
            <w:r>
              <w:t>Main</w:t>
            </w:r>
            <w:r w:rsidRPr="001F54C4">
              <w:rPr>
                <w:lang w:val="ru-RU"/>
              </w:rPr>
              <w:t>_</w:t>
            </w:r>
            <w:r>
              <w:t>text</w:t>
            </w:r>
          </w:p>
        </w:tc>
        <w:tc>
          <w:tcPr>
            <w:tcW w:w="1701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372A7B" w:rsidRDefault="00372A7B" w:rsidP="00D36A31">
            <w:pPr>
              <w:rPr>
                <w:lang w:val="ru-RU"/>
              </w:rPr>
            </w:pPr>
            <w:r>
              <w:rPr>
                <w:lang w:val="ru-RU"/>
              </w:rPr>
              <w:t>Текст с пояснением для пользователя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1F54C4" w:rsidRPr="00504F15" w:rsidTr="00D36A31">
        <w:tc>
          <w:tcPr>
            <w:tcW w:w="558" w:type="dxa"/>
          </w:tcPr>
          <w:p w:rsidR="001F54C4" w:rsidRDefault="001F54C4" w:rsidP="00D36A31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72" w:type="dxa"/>
          </w:tcPr>
          <w:p w:rsidR="001F54C4" w:rsidRDefault="001F54C4" w:rsidP="00D36A31">
            <w:r>
              <w:t>Main_button_14</w:t>
            </w:r>
          </w:p>
        </w:tc>
        <w:tc>
          <w:tcPr>
            <w:tcW w:w="1701" w:type="dxa"/>
          </w:tcPr>
          <w:p w:rsidR="001F54C4" w:rsidRPr="001F54C4" w:rsidRDefault="001F54C4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F54C4" w:rsidRDefault="001F54C4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F54C4" w:rsidRDefault="001F54C4" w:rsidP="00A415E5">
            <w:pPr>
              <w:rPr>
                <w:lang w:val="ru-RU"/>
              </w:rPr>
            </w:pPr>
            <w:r>
              <w:rPr>
                <w:lang w:val="ru-RU"/>
              </w:rPr>
              <w:t>Удаление соответствующего фильтра</w:t>
            </w:r>
            <w:r w:rsidR="00A415E5">
              <w:rPr>
                <w:lang w:val="ru-RU"/>
              </w:rPr>
              <w:t xml:space="preserve"> и изменение поля к первоначальному (</w:t>
            </w:r>
            <w:hyperlink w:anchor="_Первый_запуск_программы" w:history="1">
              <w:r w:rsidR="00A415E5" w:rsidRPr="00EE624A">
                <w:rPr>
                  <w:rStyle w:val="afb"/>
                  <w:lang w:val="ru-RU"/>
                </w:rPr>
                <w:t>1.2.1</w:t>
              </w:r>
            </w:hyperlink>
            <w:r w:rsidR="00A415E5">
              <w:rPr>
                <w:lang w:val="ru-RU"/>
              </w:rPr>
              <w:t>)</w:t>
            </w:r>
          </w:p>
        </w:tc>
      </w:tr>
    </w:tbl>
    <w:p w:rsidR="00285C0F" w:rsidRPr="00372A7B" w:rsidRDefault="00372A7B" w:rsidP="002F1FAB">
      <w:pPr>
        <w:jc w:val="center"/>
        <w:rPr>
          <w:i/>
          <w:lang w:val="ru-RU"/>
        </w:rPr>
      </w:pPr>
      <w:r w:rsidRPr="00372A7B">
        <w:rPr>
          <w:i/>
          <w:lang w:val="ru-RU"/>
        </w:rPr>
        <w:t>Таблица 5. Элементы окна программы после выбора фильтра</w:t>
      </w:r>
    </w:p>
    <w:p w:rsidR="00285C0F" w:rsidRPr="00372A7B" w:rsidRDefault="00285C0F" w:rsidP="00285C0F">
      <w:pPr>
        <w:jc w:val="left"/>
        <w:rPr>
          <w:lang w:val="ru-RU"/>
        </w:rPr>
      </w:pPr>
    </w:p>
    <w:p w:rsidR="00285C0F" w:rsidRPr="00372A7B" w:rsidRDefault="00285C0F">
      <w:pPr>
        <w:jc w:val="left"/>
        <w:rPr>
          <w:lang w:val="ru-RU"/>
        </w:rPr>
      </w:pPr>
      <w:r w:rsidRPr="00372A7B">
        <w:rPr>
          <w:lang w:val="ru-RU"/>
        </w:rPr>
        <w:br w:type="page"/>
      </w:r>
    </w:p>
    <w:p w:rsidR="00285C0F" w:rsidRDefault="00A415E5" w:rsidP="00285C0F">
      <w:pPr>
        <w:pStyle w:val="3"/>
        <w:ind w:left="709"/>
        <w:rPr>
          <w:lang w:val="ru-RU"/>
        </w:rPr>
      </w:pPr>
      <w:bookmarkStart w:id="15" w:name="_Toc378211254"/>
      <w:r>
        <w:rPr>
          <w:lang w:val="ru-RU"/>
        </w:rPr>
        <w:lastRenderedPageBreak/>
        <w:t>Добавление нового поля для добавления фильтра</w:t>
      </w:r>
      <w:bookmarkEnd w:id="15"/>
    </w:p>
    <w:p w:rsidR="00A415E5" w:rsidRPr="00A415E5" w:rsidRDefault="00A415E5" w:rsidP="00A415E5">
      <w:pPr>
        <w:rPr>
          <w:lang w:val="ru-RU"/>
        </w:rPr>
      </w:pPr>
    </w:p>
    <w:p w:rsidR="00285C0F" w:rsidRDefault="00D36A31" w:rsidP="00285C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8221980" cy="4777105"/>
            <wp:effectExtent l="0" t="0" r="7620" b="4445"/>
            <wp:docPr id="432" name="Рисунок 432" descr="C:\Users\tema-_000\Desktop\Circle 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ma-_000\Desktop\Circle Images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11" w:rsidRPr="00034163" w:rsidRDefault="00E07FAF" w:rsidP="00E07FAF">
      <w:pPr>
        <w:jc w:val="center"/>
        <w:rPr>
          <w:i/>
          <w:lang w:val="ru-RU"/>
        </w:rPr>
      </w:pPr>
      <w:r w:rsidRPr="00034163">
        <w:rPr>
          <w:i/>
          <w:lang w:val="ru-RU"/>
        </w:rPr>
        <w:t xml:space="preserve">Рисунок 8. </w:t>
      </w:r>
      <w:r w:rsidR="00A415E5">
        <w:rPr>
          <w:i/>
          <w:lang w:val="ru-RU"/>
        </w:rPr>
        <w:t>Добавление нового поля для добавления фильтра</w:t>
      </w:r>
    </w:p>
    <w:p w:rsidR="00441E11" w:rsidRDefault="00441E11" w:rsidP="00441E11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D36A31" w:rsidTr="00D36A31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D36A31" w:rsidRPr="00843CC2" w:rsidRDefault="00D36A31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D36A31" w:rsidRPr="00843CC2" w:rsidRDefault="00D36A31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D36A31" w:rsidRPr="00843CC2" w:rsidRDefault="00D36A31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D36A31" w:rsidRPr="00843CC2" w:rsidRDefault="00D36A31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D36A31" w:rsidRPr="00843CC2" w:rsidRDefault="00D36A31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</w:p>
        </w:tc>
      </w:tr>
      <w:tr w:rsidR="00D36A31" w:rsidRPr="008C2A1B" w:rsidTr="00D36A31">
        <w:tc>
          <w:tcPr>
            <w:tcW w:w="558" w:type="dxa"/>
          </w:tcPr>
          <w:p w:rsidR="00D36A31" w:rsidRPr="008C2A1B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D36A31" w:rsidRPr="00153CBD" w:rsidRDefault="00D36A31" w:rsidP="00D36A31">
            <w:r>
              <w:t>Main</w:t>
            </w:r>
            <w:r>
              <w:rPr>
                <w:lang w:val="ru-RU"/>
              </w:rPr>
              <w:t>_</w:t>
            </w:r>
            <w:proofErr w:type="spellStart"/>
            <w:r>
              <w:t>pict</w:t>
            </w:r>
            <w:proofErr w:type="spellEnd"/>
          </w:p>
        </w:tc>
        <w:tc>
          <w:tcPr>
            <w:tcW w:w="1701" w:type="dxa"/>
          </w:tcPr>
          <w:p w:rsidR="00D36A31" w:rsidRPr="008C2A1B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Pr="008C2A1B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D36A31" w:rsidRPr="008C2A1B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Логотип программы (без функционала)</w:t>
            </w:r>
          </w:p>
        </w:tc>
      </w:tr>
      <w:tr w:rsidR="00D36A31" w:rsidRPr="007326E5" w:rsidTr="00D36A31">
        <w:tc>
          <w:tcPr>
            <w:tcW w:w="558" w:type="dxa"/>
          </w:tcPr>
          <w:p w:rsidR="00D36A31" w:rsidRPr="008C2A1B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D36A31" w:rsidRPr="00153CBD" w:rsidRDefault="00D36A31" w:rsidP="00D36A31">
            <w:r>
              <w:t>Main_button_01</w:t>
            </w:r>
          </w:p>
        </w:tc>
        <w:tc>
          <w:tcPr>
            <w:tcW w:w="1701" w:type="dxa"/>
          </w:tcPr>
          <w:p w:rsidR="00D36A31" w:rsidRPr="008C2A1B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Pr="008C2A1B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Pr="008C2A1B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Закрытие поля с выбором фильтров (</w:t>
            </w:r>
            <w:hyperlink w:anchor="_Закрытие_поля_с" w:history="1">
              <w:r w:rsidRPr="00EE624A">
                <w:rPr>
                  <w:rStyle w:val="afb"/>
                  <w:lang w:val="ru-RU"/>
                </w:rPr>
                <w:t>1.2.2</w:t>
              </w:r>
            </w:hyperlink>
            <w:r>
              <w:rPr>
                <w:lang w:val="ru-RU"/>
              </w:rPr>
              <w:t>)</w:t>
            </w:r>
          </w:p>
        </w:tc>
      </w:tr>
      <w:tr w:rsidR="00D36A31" w:rsidRPr="003760A2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D36A31" w:rsidRPr="00EC198A" w:rsidRDefault="00D36A31" w:rsidP="00D36A31">
            <w:pPr>
              <w:rPr>
                <w:lang w:val="ru-RU"/>
              </w:rPr>
            </w:pPr>
            <w:r>
              <w:t>Main_button_02</w:t>
            </w:r>
          </w:p>
        </w:tc>
        <w:tc>
          <w:tcPr>
            <w:tcW w:w="1701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Открытие контекстного меню со списком фильтров (</w:t>
            </w:r>
            <w:hyperlink w:anchor="_Открытие_контекстного_меню" w:history="1">
              <w:r w:rsidRPr="004B4067">
                <w:rPr>
                  <w:rStyle w:val="afb"/>
                  <w:lang w:val="ru-RU"/>
                </w:rPr>
                <w:t>1.2.3</w:t>
              </w:r>
            </w:hyperlink>
            <w:r>
              <w:rPr>
                <w:lang w:val="ru-RU"/>
              </w:rPr>
              <w:t>)</w:t>
            </w:r>
          </w:p>
        </w:tc>
      </w:tr>
      <w:tr w:rsidR="00D36A31" w:rsidRPr="00EC198A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Main_button_03</w:t>
            </w:r>
          </w:p>
        </w:tc>
        <w:tc>
          <w:tcPr>
            <w:tcW w:w="1701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Добавление нового поля для добавления фильтра ()</w:t>
            </w:r>
          </w:p>
        </w:tc>
      </w:tr>
      <w:tr w:rsidR="00D36A31" w:rsidRPr="003760A2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Main_button_04</w:t>
            </w:r>
          </w:p>
        </w:tc>
        <w:tc>
          <w:tcPr>
            <w:tcW w:w="1701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Добавление нового поля с фильтрами с условием «ИЛИ» ()</w:t>
            </w:r>
          </w:p>
        </w:tc>
      </w:tr>
      <w:tr w:rsidR="00D36A31" w:rsidRPr="003760A2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Main_button_05</w:t>
            </w:r>
          </w:p>
        </w:tc>
        <w:tc>
          <w:tcPr>
            <w:tcW w:w="1701" w:type="dxa"/>
          </w:tcPr>
          <w:p w:rsidR="00D36A31" w:rsidRPr="00EC198A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Раскрытие поля с выбором действий ()</w:t>
            </w:r>
          </w:p>
        </w:tc>
      </w:tr>
      <w:tr w:rsidR="00D36A31" w:rsidRPr="00236A10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2" w:type="dxa"/>
          </w:tcPr>
          <w:p w:rsidR="00D36A31" w:rsidRDefault="00D36A31" w:rsidP="00D36A31">
            <w:proofErr w:type="spellStart"/>
            <w:r>
              <w:t>Main_login</w:t>
            </w:r>
            <w:proofErr w:type="spellEnd"/>
          </w:p>
        </w:tc>
        <w:tc>
          <w:tcPr>
            <w:tcW w:w="1701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Показывает под каким аккаунтом вы зашли в программу (без функционала)</w:t>
            </w:r>
          </w:p>
        </w:tc>
      </w:tr>
      <w:tr w:rsidR="00D36A31" w:rsidRPr="00236A10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Main_button_06</w:t>
            </w:r>
          </w:p>
        </w:tc>
        <w:tc>
          <w:tcPr>
            <w:tcW w:w="1701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P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 xml:space="preserve">Выход из аккаунта и переход к стандартному окну авторизации </w:t>
            </w:r>
            <w:r>
              <w:t>Google</w:t>
            </w:r>
          </w:p>
        </w:tc>
      </w:tr>
      <w:tr w:rsidR="00D36A31" w:rsidRPr="00644BD1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72" w:type="dxa"/>
          </w:tcPr>
          <w:p w:rsidR="00D36A31" w:rsidRPr="00236A10" w:rsidRDefault="00D36A31" w:rsidP="00D36A31">
            <w:r>
              <w:t>Main_button_07</w:t>
            </w:r>
          </w:p>
        </w:tc>
        <w:tc>
          <w:tcPr>
            <w:tcW w:w="1701" w:type="dxa"/>
          </w:tcPr>
          <w:p w:rsidR="00D36A31" w:rsidRPr="00236A10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Запуск помощи по текущему шагу ()</w:t>
            </w:r>
          </w:p>
        </w:tc>
      </w:tr>
      <w:tr w:rsidR="00D36A31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Main_button_08</w:t>
            </w:r>
          </w:p>
        </w:tc>
        <w:tc>
          <w:tcPr>
            <w:tcW w:w="1701" w:type="dxa"/>
          </w:tcPr>
          <w:p w:rsidR="00D36A31" w:rsidRPr="00236A10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Переход к настройкам программы ()</w:t>
            </w:r>
          </w:p>
        </w:tc>
      </w:tr>
      <w:tr w:rsidR="00D36A31" w:rsidRPr="00236A10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Main_button_09</w:t>
            </w:r>
          </w:p>
        </w:tc>
        <w:tc>
          <w:tcPr>
            <w:tcW w:w="1701" w:type="dxa"/>
          </w:tcPr>
          <w:p w:rsidR="00D36A31" w:rsidRPr="00236A10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Сохранение формулы фильтра ()</w:t>
            </w:r>
          </w:p>
        </w:tc>
      </w:tr>
      <w:tr w:rsidR="00D36A31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Main_button_10</w:t>
            </w:r>
          </w:p>
        </w:tc>
        <w:tc>
          <w:tcPr>
            <w:tcW w:w="1701" w:type="dxa"/>
          </w:tcPr>
          <w:p w:rsidR="00D36A31" w:rsidRPr="00236A10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Загрузка формулы фильтра ()</w:t>
            </w:r>
          </w:p>
        </w:tc>
      </w:tr>
      <w:tr w:rsidR="00D36A31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Main_button_11</w:t>
            </w:r>
          </w:p>
        </w:tc>
        <w:tc>
          <w:tcPr>
            <w:tcW w:w="1701" w:type="dxa"/>
          </w:tcPr>
          <w:p w:rsidR="00D36A31" w:rsidRPr="00236A10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Pr="00236A10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Отмена всех действий ()</w:t>
            </w:r>
          </w:p>
        </w:tc>
      </w:tr>
      <w:tr w:rsidR="00D36A31" w:rsidRPr="00EC198A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Main_button_12</w:t>
            </w:r>
          </w:p>
        </w:tc>
        <w:tc>
          <w:tcPr>
            <w:tcW w:w="1701" w:type="dxa"/>
          </w:tcPr>
          <w:p w:rsidR="00D36A31" w:rsidRPr="00236A10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Pr="00236A10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Фильтрация пользователей по выбранным фильтрам и показ отфильтрованного списка пользователей в поле с результатами. Закрытие поля с выбором фильтров и раскрытие поля с действиями ()</w:t>
            </w:r>
          </w:p>
        </w:tc>
      </w:tr>
      <w:tr w:rsidR="00D36A31" w:rsidRPr="00504F15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72" w:type="dxa"/>
          </w:tcPr>
          <w:p w:rsidR="00D36A31" w:rsidRPr="001F54C4" w:rsidRDefault="00D36A31" w:rsidP="00D36A31">
            <w:pPr>
              <w:rPr>
                <w:lang w:val="ru-RU"/>
              </w:rPr>
            </w:pPr>
            <w:r>
              <w:t>Main</w:t>
            </w:r>
            <w:r w:rsidRPr="001F54C4">
              <w:rPr>
                <w:lang w:val="ru-RU"/>
              </w:rPr>
              <w:t>_</w:t>
            </w:r>
            <w:r>
              <w:t>text</w:t>
            </w:r>
          </w:p>
        </w:tc>
        <w:tc>
          <w:tcPr>
            <w:tcW w:w="1701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Текст с пояснением для пользователя (без функционала)</w:t>
            </w:r>
          </w:p>
        </w:tc>
      </w:tr>
      <w:tr w:rsidR="00D36A31" w:rsidRPr="00504F15" w:rsidTr="00D36A31">
        <w:tc>
          <w:tcPr>
            <w:tcW w:w="558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72" w:type="dxa"/>
          </w:tcPr>
          <w:p w:rsidR="00D36A31" w:rsidRDefault="00D36A31" w:rsidP="00D36A31">
            <w:r>
              <w:t>Main_button_14</w:t>
            </w:r>
          </w:p>
        </w:tc>
        <w:tc>
          <w:tcPr>
            <w:tcW w:w="1701" w:type="dxa"/>
          </w:tcPr>
          <w:p w:rsidR="00D36A31" w:rsidRPr="001F54C4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D36A31" w:rsidRDefault="00D36A31" w:rsidP="00D36A31">
            <w:pPr>
              <w:rPr>
                <w:lang w:val="ru-RU"/>
              </w:rPr>
            </w:pPr>
            <w:r>
              <w:rPr>
                <w:lang w:val="ru-RU"/>
              </w:rPr>
              <w:t>Удаление соответствующего фильтра и изменение поля к первоначальному (</w:t>
            </w:r>
            <w:hyperlink w:anchor="_Первый_запуск_программы" w:history="1">
              <w:r w:rsidRPr="00EE624A">
                <w:rPr>
                  <w:rStyle w:val="afb"/>
                  <w:lang w:val="ru-RU"/>
                </w:rPr>
                <w:t>1.2.1</w:t>
              </w:r>
            </w:hyperlink>
            <w:r>
              <w:rPr>
                <w:lang w:val="ru-RU"/>
              </w:rPr>
              <w:t>)</w:t>
            </w:r>
          </w:p>
        </w:tc>
      </w:tr>
    </w:tbl>
    <w:p w:rsidR="00D36A31" w:rsidRDefault="00D36A31" w:rsidP="00441E11">
      <w:pPr>
        <w:rPr>
          <w:lang w:val="ru-RU"/>
        </w:rPr>
      </w:pPr>
    </w:p>
    <w:p w:rsidR="00D36A31" w:rsidRDefault="00D36A31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D36A31" w:rsidRDefault="00D36A31" w:rsidP="00441E11">
      <w:pPr>
        <w:rPr>
          <w:lang w:val="ru-RU"/>
        </w:rPr>
      </w:pPr>
    </w:p>
    <w:p w:rsidR="00E07FAF" w:rsidRDefault="00441E11" w:rsidP="00441E11">
      <w:pPr>
        <w:pStyle w:val="3"/>
        <w:rPr>
          <w:lang w:val="ru-RU"/>
        </w:rPr>
      </w:pPr>
      <w:bookmarkStart w:id="16" w:name="_Toc378211255"/>
      <w:r>
        <w:rPr>
          <w:lang w:val="ru-RU"/>
        </w:rPr>
        <w:t xml:space="preserve">Добавление нового поля </w:t>
      </w:r>
      <w:r w:rsidR="00D36A31">
        <w:rPr>
          <w:lang w:val="ru-RU"/>
        </w:rPr>
        <w:t>с фильтрами с условием «ИЛИ»</w:t>
      </w:r>
      <w:bookmarkEnd w:id="16"/>
    </w:p>
    <w:p w:rsidR="00493864" w:rsidRPr="00493864" w:rsidRDefault="002A7910" w:rsidP="00493864">
      <w:pPr>
        <w:pStyle w:val="3"/>
        <w:numPr>
          <w:ilvl w:val="0"/>
          <w:numId w:val="0"/>
        </w:numPr>
        <w:rPr>
          <w:lang w:val="ru-RU"/>
        </w:rPr>
      </w:pP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ru-RU" w:eastAsia="ru-RU"/>
        </w:rPr>
        <w:drawing>
          <wp:inline distT="0" distB="0" distL="0" distR="0">
            <wp:extent cx="8221980" cy="4777105"/>
            <wp:effectExtent l="0" t="0" r="7620" b="4445"/>
            <wp:docPr id="436" name="Рисунок 436" descr="C:\Users\tema-_000\Desktop\Circle 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ma-_000\Desktop\Circle Images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63" w:rsidRPr="00034163" w:rsidRDefault="00034163" w:rsidP="00034163">
      <w:pPr>
        <w:rPr>
          <w:lang w:val="ru-RU"/>
        </w:rPr>
      </w:pPr>
    </w:p>
    <w:sectPr w:rsidR="00034163" w:rsidRPr="00034163" w:rsidSect="00202E88">
      <w:headerReference w:type="default" r:id="rId20"/>
      <w:footerReference w:type="default" r:id="rId21"/>
      <w:pgSz w:w="15840" w:h="12240" w:orient="landscape" w:code="1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204" w:rsidRDefault="00063204" w:rsidP="007732EC">
      <w:pPr>
        <w:spacing w:after="0" w:line="240" w:lineRule="auto"/>
      </w:pPr>
      <w:r>
        <w:separator/>
      </w:r>
    </w:p>
  </w:endnote>
  <w:endnote w:type="continuationSeparator" w:id="0">
    <w:p w:rsidR="00063204" w:rsidRDefault="00063204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A31" w:rsidRDefault="00D36A31" w:rsidP="00042EB5">
    <w:pPr>
      <w:pStyle w:val="af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204" w:rsidRDefault="00063204" w:rsidP="007732EC">
      <w:pPr>
        <w:spacing w:after="0" w:line="240" w:lineRule="auto"/>
      </w:pPr>
      <w:r>
        <w:separator/>
      </w:r>
    </w:p>
  </w:footnote>
  <w:footnote w:type="continuationSeparator" w:id="0">
    <w:p w:rsidR="00063204" w:rsidRDefault="00063204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A31" w:rsidRDefault="00D36A31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469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F1BF6"/>
    <w:multiLevelType w:val="hybridMultilevel"/>
    <w:tmpl w:val="281E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1CC"/>
    <w:multiLevelType w:val="hybridMultilevel"/>
    <w:tmpl w:val="27DEE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85A98"/>
    <w:multiLevelType w:val="hybridMultilevel"/>
    <w:tmpl w:val="281E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5"/>
  </w:num>
  <w:num w:numId="15">
    <w:abstractNumId w:val="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26591"/>
    <w:rsid w:val="00034163"/>
    <w:rsid w:val="00042EB5"/>
    <w:rsid w:val="00043A2B"/>
    <w:rsid w:val="00063204"/>
    <w:rsid w:val="000C7704"/>
    <w:rsid w:val="00102D91"/>
    <w:rsid w:val="00110050"/>
    <w:rsid w:val="0012409E"/>
    <w:rsid w:val="00140119"/>
    <w:rsid w:val="00153CBD"/>
    <w:rsid w:val="00173D44"/>
    <w:rsid w:val="001A253D"/>
    <w:rsid w:val="001B08AF"/>
    <w:rsid w:val="001D3A81"/>
    <w:rsid w:val="001F399B"/>
    <w:rsid w:val="001F3E84"/>
    <w:rsid w:val="001F54C4"/>
    <w:rsid w:val="00202E88"/>
    <w:rsid w:val="002108C2"/>
    <w:rsid w:val="0021629D"/>
    <w:rsid w:val="00236A10"/>
    <w:rsid w:val="00241930"/>
    <w:rsid w:val="00246CA7"/>
    <w:rsid w:val="0025011B"/>
    <w:rsid w:val="00285C0F"/>
    <w:rsid w:val="002A25B8"/>
    <w:rsid w:val="002A7910"/>
    <w:rsid w:val="002F1FAB"/>
    <w:rsid w:val="00331D5A"/>
    <w:rsid w:val="00372A7B"/>
    <w:rsid w:val="0037498D"/>
    <w:rsid w:val="003760A2"/>
    <w:rsid w:val="003C1E12"/>
    <w:rsid w:val="003C1F8D"/>
    <w:rsid w:val="003C752F"/>
    <w:rsid w:val="004071EC"/>
    <w:rsid w:val="00422389"/>
    <w:rsid w:val="004230A9"/>
    <w:rsid w:val="00441E11"/>
    <w:rsid w:val="00442A94"/>
    <w:rsid w:val="00461A5D"/>
    <w:rsid w:val="0046236B"/>
    <w:rsid w:val="00480697"/>
    <w:rsid w:val="00480A8E"/>
    <w:rsid w:val="00492CF9"/>
    <w:rsid w:val="00493864"/>
    <w:rsid w:val="00494B13"/>
    <w:rsid w:val="004A792F"/>
    <w:rsid w:val="004B4067"/>
    <w:rsid w:val="004E2E33"/>
    <w:rsid w:val="00504F15"/>
    <w:rsid w:val="0053415E"/>
    <w:rsid w:val="00537D8A"/>
    <w:rsid w:val="005517DD"/>
    <w:rsid w:val="00552E53"/>
    <w:rsid w:val="00577690"/>
    <w:rsid w:val="005911AA"/>
    <w:rsid w:val="00591ECF"/>
    <w:rsid w:val="00593E5C"/>
    <w:rsid w:val="005A68C8"/>
    <w:rsid w:val="005C47B8"/>
    <w:rsid w:val="005D4744"/>
    <w:rsid w:val="005D7465"/>
    <w:rsid w:val="005E4C28"/>
    <w:rsid w:val="006152C7"/>
    <w:rsid w:val="00626B70"/>
    <w:rsid w:val="006438AB"/>
    <w:rsid w:val="00644BD1"/>
    <w:rsid w:val="00645FAA"/>
    <w:rsid w:val="00672CCF"/>
    <w:rsid w:val="00693529"/>
    <w:rsid w:val="006C7A78"/>
    <w:rsid w:val="006D38B6"/>
    <w:rsid w:val="006E2C8C"/>
    <w:rsid w:val="006F74F7"/>
    <w:rsid w:val="00727B7A"/>
    <w:rsid w:val="0073224B"/>
    <w:rsid w:val="007326E5"/>
    <w:rsid w:val="007379F3"/>
    <w:rsid w:val="00755D3F"/>
    <w:rsid w:val="007732EC"/>
    <w:rsid w:val="007D7749"/>
    <w:rsid w:val="007E54EA"/>
    <w:rsid w:val="007E5773"/>
    <w:rsid w:val="007F07CA"/>
    <w:rsid w:val="00806EE3"/>
    <w:rsid w:val="00843CC2"/>
    <w:rsid w:val="008675BB"/>
    <w:rsid w:val="008949D4"/>
    <w:rsid w:val="008B2CA1"/>
    <w:rsid w:val="008C2A1B"/>
    <w:rsid w:val="008F6202"/>
    <w:rsid w:val="00905C38"/>
    <w:rsid w:val="00935487"/>
    <w:rsid w:val="00957938"/>
    <w:rsid w:val="009A0041"/>
    <w:rsid w:val="009F368C"/>
    <w:rsid w:val="00A03A86"/>
    <w:rsid w:val="00A03E72"/>
    <w:rsid w:val="00A164DB"/>
    <w:rsid w:val="00A23579"/>
    <w:rsid w:val="00A24BBC"/>
    <w:rsid w:val="00A34E97"/>
    <w:rsid w:val="00A415E5"/>
    <w:rsid w:val="00A70B84"/>
    <w:rsid w:val="00A837B2"/>
    <w:rsid w:val="00AA51BF"/>
    <w:rsid w:val="00AF52F7"/>
    <w:rsid w:val="00B10B41"/>
    <w:rsid w:val="00B43633"/>
    <w:rsid w:val="00BB7959"/>
    <w:rsid w:val="00BF77F0"/>
    <w:rsid w:val="00C0484D"/>
    <w:rsid w:val="00C177FA"/>
    <w:rsid w:val="00C534A0"/>
    <w:rsid w:val="00C66FAA"/>
    <w:rsid w:val="00C97956"/>
    <w:rsid w:val="00CE453C"/>
    <w:rsid w:val="00CE4FBB"/>
    <w:rsid w:val="00CE7CAF"/>
    <w:rsid w:val="00D25378"/>
    <w:rsid w:val="00D36A31"/>
    <w:rsid w:val="00D40723"/>
    <w:rsid w:val="00D53ED5"/>
    <w:rsid w:val="00DD6A64"/>
    <w:rsid w:val="00E03FDC"/>
    <w:rsid w:val="00E07FAF"/>
    <w:rsid w:val="00E54C8B"/>
    <w:rsid w:val="00EB5F40"/>
    <w:rsid w:val="00EC198A"/>
    <w:rsid w:val="00EC4DF0"/>
    <w:rsid w:val="00EE624A"/>
    <w:rsid w:val="00EE6346"/>
    <w:rsid w:val="00F000DF"/>
    <w:rsid w:val="00F5154C"/>
    <w:rsid w:val="00F9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B03B63-CE52-4993-BE34-07F56247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441E11"/>
    <w:pPr>
      <w:numPr>
        <w:ilvl w:val="2"/>
      </w:numPr>
      <w:spacing w:before="200"/>
      <w:ind w:left="720"/>
      <w:outlineLvl w:val="2"/>
    </w:pPr>
    <w:rPr>
      <w:b w:val="0"/>
      <w:bCs w:val="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441E11"/>
    <w:rPr>
      <w:rFonts w:asciiTheme="majorHAnsi" w:eastAsiaTheme="majorEastAsia" w:hAnsiTheme="majorHAnsi" w:cstheme="majorBidi"/>
      <w:smallCaps/>
      <w:color w:val="0070C0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693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693529"/>
    <w:rPr>
      <w:rFonts w:ascii="Segoe UI" w:hAnsi="Segoe UI" w:cs="Segoe UI"/>
      <w:sz w:val="18"/>
      <w:szCs w:val="18"/>
    </w:rPr>
  </w:style>
  <w:style w:type="character" w:styleId="afe">
    <w:name w:val="FollowedHyperlink"/>
    <w:basedOn w:val="a0"/>
    <w:uiPriority w:val="99"/>
    <w:semiHidden/>
    <w:unhideWhenUsed/>
    <w:rsid w:val="00236A1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A310-C46D-4594-BAF9-1A14B1A7F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1819</TotalTime>
  <Pages>20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UI и диалог с пользователем</vt:lpstr>
    </vt:vector>
  </TitlesOfParts>
  <Company/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и диалог с пользователем</dc:title>
  <dc:subject>Студент (ы) группы с8404:</dc:subject>
  <dc:creator>Трикашный а. татюшев м.</dc:creator>
  <cp:keywords/>
  <dc:description/>
  <cp:lastModifiedBy>Артём Трикашный</cp:lastModifiedBy>
  <cp:revision>4</cp:revision>
  <cp:lastPrinted>2013-09-26T15:24:00Z</cp:lastPrinted>
  <dcterms:created xsi:type="dcterms:W3CDTF">2014-01-21T09:23:00Z</dcterms:created>
  <dcterms:modified xsi:type="dcterms:W3CDTF">2014-01-22T16:41:00Z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