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721DE" w14:textId="77777777" w:rsidR="005D4744" w:rsidRDefault="005D4744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E72255" wp14:editId="48E72256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72265" w14:textId="77777777"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48E72266" w14:textId="77777777" w:rsidR="005D4744" w:rsidRPr="005D4744" w:rsidRDefault="005D4744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14:paraId="48E72267" w14:textId="77777777"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14:paraId="48E72268" w14:textId="77777777" w:rsidR="005D4744" w:rsidRPr="00FD33CE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FD33CE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>«Дальневосточный федеральный университет»</w:t>
                            </w:r>
                          </w:p>
                          <w:p w14:paraId="48E72269" w14:textId="77777777" w:rsidR="005D4744" w:rsidRPr="00FD33CE" w:rsidRDefault="005D4744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5D4744" w:rsidRPr="005D4744" w14:paraId="48E7226B" w14:textId="77777777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E7226A" w14:textId="77777777" w:rsidR="005D4744" w:rsidRPr="005D4744" w:rsidRDefault="005D4744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14:paraId="48E7226C" w14:textId="77777777"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14:paraId="48E7226D" w14:textId="77777777" w:rsidR="005D4744" w:rsidRPr="005D4744" w:rsidRDefault="005D47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E7225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14:paraId="48E72265" w14:textId="77777777"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14:paraId="48E72266" w14:textId="77777777" w:rsidR="005D4744" w:rsidRPr="005D4744" w:rsidRDefault="005D4744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14:paraId="48E72267" w14:textId="77777777"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14:paraId="48E72268" w14:textId="77777777" w:rsidR="005D4744" w:rsidRPr="00FD33CE" w:rsidRDefault="005D4744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</w:pPr>
                      <w:r w:rsidRPr="00FD33CE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>«Дальневосточный федеральный университет»</w:t>
                      </w:r>
                    </w:p>
                    <w:p w14:paraId="48E72269" w14:textId="77777777" w:rsidR="005D4744" w:rsidRPr="00FD33CE" w:rsidRDefault="005D4744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  <w:lang w:val="ru-RU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5D4744" w:rsidRPr="005D4744" w14:paraId="48E7226B" w14:textId="77777777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E7226A" w14:textId="77777777"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14:paraId="48E7226C" w14:textId="77777777" w:rsidR="005D4744" w:rsidRPr="005D4744" w:rsidRDefault="005D4744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14:paraId="48E7226D" w14:textId="77777777" w:rsidR="005D4744" w:rsidRPr="005D4744" w:rsidRDefault="005D47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14:paraId="48E721DF" w14:textId="77777777" w:rsidR="00442A94" w:rsidRDefault="00442A94"/>
        <w:p w14:paraId="48E721E0" w14:textId="77777777"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72257" wp14:editId="48E72258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E7226E" w14:textId="77777777" w:rsidR="00442A94" w:rsidRDefault="00442A94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E72257" id="Прямоугольник 132" o:spid="_x0000_s1027" style="position:absolute;margin-left:432.85pt;margin-top:714.4pt;width:46.5pt;height:20.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tuzw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E7226E" w14:textId="77777777" w:rsidR="00442A94" w:rsidRDefault="00442A94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8E72259" wp14:editId="48E7225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4421657</wp:posOffset>
                    </wp:positionV>
                    <wp:extent cx="5622290" cy="6720840"/>
                    <wp:effectExtent l="0" t="0" r="0" b="1206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22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E7226F" w14:textId="3487A3AE" w:rsidR="00442A94" w:rsidRPr="00442A94" w:rsidRDefault="00F8203E">
                                <w:pPr>
                                  <w:pStyle w:val="af2"/>
                                  <w:spacing w:before="40" w:after="560" w:line="216" w:lineRule="auto"/>
                                  <w:rPr>
                                    <w:color w:val="F07F09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Название"/>
                                    <w:tag w:val=""/>
                                    <w:id w:val="7879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460A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:lang w:val="ru-RU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Протокол собраний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742017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E72270" w14:textId="5961ADC1" w:rsidR="00442A94" w:rsidRPr="00442A94" w:rsidRDefault="0092460A">
                                    <w:pPr>
                                      <w:pStyle w:val="af2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Студент</w:t>
                                    </w:r>
                                    <w:r w:rsidR="003D1CCD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 xml:space="preserve"> группы с8404: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</w:rPr>
                                  <w:alias w:val="Автор"/>
                                  <w:tag w:val=""/>
                                  <w:id w:val="20636623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E72271" w14:textId="4B3A85FF" w:rsidR="00442A94" w:rsidRPr="005D4744" w:rsidRDefault="0092460A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>трикашный а.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48E72259" id="Текстовое поле 131" o:spid="_x0000_s1028" type="#_x0000_t202" style="position:absolute;margin-left:0;margin-top:348.15pt;width:442.7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" filled="f" stroked="f" strokeweight=".5pt">
                    <v:textbox style="mso-fit-shape-to-text:t" inset="0,0,0,0">
                      <w:txbxContent>
                        <w:p w14:paraId="48E7226F" w14:textId="3487A3AE" w:rsidR="00442A94" w:rsidRPr="00442A94" w:rsidRDefault="002C730B">
                          <w:pPr>
                            <w:pStyle w:val="af2"/>
                            <w:spacing w:before="40" w:after="560" w:line="216" w:lineRule="auto"/>
                            <w:rPr>
                              <w:color w:val="F07F09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Название"/>
                              <w:tag w:val=""/>
                              <w:id w:val="7879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2460A">
                                <w:rPr>
                                  <w:color w:val="000000" w:themeColor="text1"/>
                                  <w:sz w:val="96"/>
                                  <w:szCs w:val="72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Протокол собраний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</w:rPr>
                            <w:alias w:val="Подзаголовок"/>
                            <w:tag w:val=""/>
                            <w:id w:val="-5742017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E72270" w14:textId="5961ADC1" w:rsidR="00442A94" w:rsidRPr="00442A94" w:rsidRDefault="0092460A">
                              <w:pPr>
                                <w:pStyle w:val="af2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Студент</w:t>
                              </w:r>
                              <w:r w:rsidR="003D1CCD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 xml:space="preserve"> группы с8404: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</w:rPr>
                            <w:alias w:val="Автор"/>
                            <w:tag w:val=""/>
                            <w:id w:val="20636623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8E72271" w14:textId="4B3A85FF" w:rsidR="00442A94" w:rsidRPr="005D4744" w:rsidRDefault="0092460A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>трикашный а.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8E721E1" w14:textId="77777777"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14:paraId="014768A5" w14:textId="77777777" w:rsidR="00FD33CE" w:rsidRDefault="005D4744">
          <w:pPr>
            <w:pStyle w:val="12"/>
            <w:tabs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246216" w:history="1">
            <w:r w:rsidR="00FD33CE" w:rsidRPr="009F7777">
              <w:rPr>
                <w:rStyle w:val="afb"/>
                <w:noProof/>
                <w:lang w:val="ru-RU"/>
              </w:rPr>
              <w:t>История изменений</w:t>
            </w:r>
            <w:r w:rsidR="00FD33CE">
              <w:rPr>
                <w:noProof/>
                <w:webHidden/>
              </w:rPr>
              <w:tab/>
            </w:r>
            <w:r w:rsidR="00FD33CE">
              <w:rPr>
                <w:noProof/>
                <w:webHidden/>
              </w:rPr>
              <w:fldChar w:fldCharType="begin"/>
            </w:r>
            <w:r w:rsidR="00FD33CE">
              <w:rPr>
                <w:noProof/>
                <w:webHidden/>
              </w:rPr>
              <w:instrText xml:space="preserve"> PAGEREF _Toc369246216 \h </w:instrText>
            </w:r>
            <w:r w:rsidR="00FD33CE">
              <w:rPr>
                <w:noProof/>
                <w:webHidden/>
              </w:rPr>
            </w:r>
            <w:r w:rsidR="00FD33CE">
              <w:rPr>
                <w:noProof/>
                <w:webHidden/>
              </w:rPr>
              <w:fldChar w:fldCharType="separate"/>
            </w:r>
            <w:r w:rsidR="00FD33CE">
              <w:rPr>
                <w:noProof/>
                <w:webHidden/>
              </w:rPr>
              <w:t>2</w:t>
            </w:r>
            <w:r w:rsidR="00FD33CE">
              <w:rPr>
                <w:noProof/>
                <w:webHidden/>
              </w:rPr>
              <w:fldChar w:fldCharType="end"/>
            </w:r>
          </w:hyperlink>
        </w:p>
        <w:p w14:paraId="2B8634F9" w14:textId="77777777" w:rsidR="00FD33CE" w:rsidRDefault="00F8203E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9246217" w:history="1">
            <w:r w:rsidR="00FD33CE" w:rsidRPr="009F7777">
              <w:rPr>
                <w:rStyle w:val="afb"/>
                <w:noProof/>
                <w:lang w:val="ru-RU"/>
              </w:rPr>
              <w:t>1</w:t>
            </w:r>
            <w:r w:rsidR="00FD33CE">
              <w:rPr>
                <w:noProof/>
                <w:lang w:val="ru-RU" w:eastAsia="ru-RU"/>
              </w:rPr>
              <w:tab/>
            </w:r>
            <w:r w:rsidR="00FD33CE" w:rsidRPr="009F7777">
              <w:rPr>
                <w:rStyle w:val="afb"/>
                <w:noProof/>
                <w:lang w:val="ru-RU"/>
              </w:rPr>
              <w:t>Протокол собраний №1</w:t>
            </w:r>
            <w:r w:rsidR="00FD33CE">
              <w:rPr>
                <w:noProof/>
                <w:webHidden/>
              </w:rPr>
              <w:tab/>
            </w:r>
            <w:r w:rsidR="00FD33CE">
              <w:rPr>
                <w:noProof/>
                <w:webHidden/>
              </w:rPr>
              <w:fldChar w:fldCharType="begin"/>
            </w:r>
            <w:r w:rsidR="00FD33CE">
              <w:rPr>
                <w:noProof/>
                <w:webHidden/>
              </w:rPr>
              <w:instrText xml:space="preserve"> PAGEREF _Toc369246217 \h </w:instrText>
            </w:r>
            <w:r w:rsidR="00FD33CE">
              <w:rPr>
                <w:noProof/>
                <w:webHidden/>
              </w:rPr>
            </w:r>
            <w:r w:rsidR="00FD33CE">
              <w:rPr>
                <w:noProof/>
                <w:webHidden/>
              </w:rPr>
              <w:fldChar w:fldCharType="separate"/>
            </w:r>
            <w:r w:rsidR="00FD33CE">
              <w:rPr>
                <w:noProof/>
                <w:webHidden/>
              </w:rPr>
              <w:t>3</w:t>
            </w:r>
            <w:r w:rsidR="00FD33CE">
              <w:rPr>
                <w:noProof/>
                <w:webHidden/>
              </w:rPr>
              <w:fldChar w:fldCharType="end"/>
            </w:r>
          </w:hyperlink>
        </w:p>
        <w:p w14:paraId="56AAF351" w14:textId="77777777" w:rsidR="00FD33CE" w:rsidRDefault="00F8203E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9246218" w:history="1">
            <w:r w:rsidR="00FD33CE" w:rsidRPr="009F7777">
              <w:rPr>
                <w:rStyle w:val="afb"/>
                <w:noProof/>
                <w:lang w:val="ru-RU"/>
              </w:rPr>
              <w:t>2</w:t>
            </w:r>
            <w:r w:rsidR="00FD33CE">
              <w:rPr>
                <w:noProof/>
                <w:lang w:val="ru-RU" w:eastAsia="ru-RU"/>
              </w:rPr>
              <w:tab/>
            </w:r>
            <w:r w:rsidR="00FD33CE" w:rsidRPr="009F7777">
              <w:rPr>
                <w:rStyle w:val="afb"/>
                <w:noProof/>
                <w:lang w:val="ru-RU"/>
              </w:rPr>
              <w:t>Протокол собраний №2</w:t>
            </w:r>
            <w:r w:rsidR="00FD33CE">
              <w:rPr>
                <w:noProof/>
                <w:webHidden/>
              </w:rPr>
              <w:tab/>
            </w:r>
            <w:r w:rsidR="00FD33CE">
              <w:rPr>
                <w:noProof/>
                <w:webHidden/>
              </w:rPr>
              <w:fldChar w:fldCharType="begin"/>
            </w:r>
            <w:r w:rsidR="00FD33CE">
              <w:rPr>
                <w:noProof/>
                <w:webHidden/>
              </w:rPr>
              <w:instrText xml:space="preserve"> PAGEREF _Toc369246218 \h </w:instrText>
            </w:r>
            <w:r w:rsidR="00FD33CE">
              <w:rPr>
                <w:noProof/>
                <w:webHidden/>
              </w:rPr>
            </w:r>
            <w:r w:rsidR="00FD33CE">
              <w:rPr>
                <w:noProof/>
                <w:webHidden/>
              </w:rPr>
              <w:fldChar w:fldCharType="separate"/>
            </w:r>
            <w:r w:rsidR="00FD33CE">
              <w:rPr>
                <w:noProof/>
                <w:webHidden/>
              </w:rPr>
              <w:t>3</w:t>
            </w:r>
            <w:r w:rsidR="00FD33CE">
              <w:rPr>
                <w:noProof/>
                <w:webHidden/>
              </w:rPr>
              <w:fldChar w:fldCharType="end"/>
            </w:r>
          </w:hyperlink>
        </w:p>
        <w:p w14:paraId="48E721E6" w14:textId="77777777" w:rsidR="005D4744" w:rsidRDefault="005D4744">
          <w:r>
            <w:rPr>
              <w:b/>
              <w:bCs/>
            </w:rPr>
            <w:fldChar w:fldCharType="end"/>
          </w:r>
        </w:p>
      </w:sdtContent>
    </w:sdt>
    <w:p w14:paraId="48E721E7" w14:textId="77777777" w:rsidR="005D4744" w:rsidRDefault="00442A94">
      <w:pPr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48E721E8" w14:textId="77777777"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69246216"/>
      <w:r>
        <w:rPr>
          <w:lang w:val="ru-RU"/>
        </w:rPr>
        <w:lastRenderedPageBreak/>
        <w:t>История изменений</w:t>
      </w:r>
      <w:bookmarkEnd w:id="0"/>
    </w:p>
    <w:tbl>
      <w:tblPr>
        <w:tblStyle w:val="11"/>
        <w:tblW w:w="9351" w:type="dxa"/>
        <w:tblLook w:val="04A0" w:firstRow="1" w:lastRow="0" w:firstColumn="1" w:lastColumn="0" w:noHBand="0" w:noVBand="1"/>
      </w:tblPr>
      <w:tblGrid>
        <w:gridCol w:w="579"/>
        <w:gridCol w:w="1412"/>
        <w:gridCol w:w="4241"/>
        <w:gridCol w:w="1276"/>
        <w:gridCol w:w="1843"/>
      </w:tblGrid>
      <w:tr w:rsidR="008348DC" w14:paraId="48E721ED" w14:textId="1847A9EF" w:rsidTr="00834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14:paraId="48E721E9" w14:textId="77777777" w:rsidR="008348DC" w:rsidRDefault="008348DC" w:rsidP="009E65A5">
            <w:pPr>
              <w:jc w:val="center"/>
            </w:pPr>
            <w:r>
              <w:t>id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14:paraId="48E721EA" w14:textId="77777777" w:rsidR="008348DC" w:rsidRDefault="008348DC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42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14:paraId="48E721EB" w14:textId="77777777" w:rsidR="008348DC" w:rsidRDefault="008348DC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14:paraId="48E721EC" w14:textId="77777777" w:rsidR="008348DC" w:rsidRDefault="008348DC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CR_id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</w:tcPr>
          <w:p w14:paraId="104F01E1" w14:textId="4C1A36AD" w:rsidR="008348DC" w:rsidRPr="008348DC" w:rsidRDefault="008348DC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</w:tr>
      <w:tr w:rsidR="008348DC" w:rsidRPr="00F27E3F" w14:paraId="48E721F2" w14:textId="4207D63A" w:rsidTr="00834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E721EE" w14:textId="77777777" w:rsidR="008348DC" w:rsidRDefault="008348DC" w:rsidP="009E65A5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E721EF" w14:textId="18F61C6F" w:rsidR="008348DC" w:rsidRDefault="008348DC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Артём</w:t>
            </w:r>
          </w:p>
        </w:tc>
        <w:tc>
          <w:tcPr>
            <w:tcW w:w="42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E721F0" w14:textId="0CF8CAB0" w:rsidR="008348DC" w:rsidRDefault="008348DC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документа. Добавление «Протокола собраний №1»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E721F1" w14:textId="19E18797" w:rsidR="008348DC" w:rsidRPr="00BF6E0F" w:rsidRDefault="008348DC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E3F">
              <w:rPr>
                <w:lang w:val="ru-RU"/>
              </w:rPr>
              <w:t>#</w:t>
            </w:r>
            <w:r>
              <w:t xml:space="preserve"> 28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B23F78" w14:textId="324B617A" w:rsidR="008348DC" w:rsidRPr="00F27E3F" w:rsidRDefault="008348DC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28.09.2013</w:t>
            </w:r>
          </w:p>
        </w:tc>
      </w:tr>
      <w:tr w:rsidR="008348DC" w:rsidRPr="00F27E3F" w14:paraId="750C082E" w14:textId="6E39B49C" w:rsidTr="008348D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BF0951" w14:textId="69A2BCBA" w:rsidR="008348DC" w:rsidRPr="006C5EDA" w:rsidRDefault="008348DC" w:rsidP="009E65A5">
            <w:pPr>
              <w:jc w:val="left"/>
              <w:rPr>
                <w:b w:val="0"/>
                <w:lang w:val="ru-RU"/>
              </w:rPr>
            </w:pPr>
            <w:r w:rsidRPr="006C5EDA">
              <w:rPr>
                <w:b w:val="0"/>
                <w:lang w:val="ru-RU"/>
              </w:rPr>
              <w:t>0.2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D54E8F" w14:textId="232F1AB1" w:rsidR="008348DC" w:rsidRDefault="008348DC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Артём</w:t>
            </w:r>
          </w:p>
        </w:tc>
        <w:tc>
          <w:tcPr>
            <w:tcW w:w="42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33672B" w14:textId="10E74B4E" w:rsidR="008348DC" w:rsidRDefault="008348DC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«Протокола собраний №2, 3, 4»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099E54" w14:textId="1440BBD7" w:rsidR="008348DC" w:rsidRPr="00F27E3F" w:rsidRDefault="008348DC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№35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D2B298" w14:textId="1272EC0B" w:rsidR="008348DC" w:rsidRPr="00F27E3F" w:rsidRDefault="008348DC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03.03.2014</w:t>
            </w:r>
          </w:p>
        </w:tc>
      </w:tr>
    </w:tbl>
    <w:p w14:paraId="48E72202" w14:textId="77777777" w:rsidR="00480697" w:rsidRDefault="00480697" w:rsidP="005D4744">
      <w:pPr>
        <w:rPr>
          <w:lang w:val="ru-RU"/>
        </w:rPr>
      </w:pPr>
    </w:p>
    <w:p w14:paraId="48E72203" w14:textId="77777777" w:rsidR="00480697" w:rsidRDefault="00480697" w:rsidP="00480697">
      <w:pPr>
        <w:rPr>
          <w:lang w:val="ru-RU"/>
        </w:rPr>
      </w:pPr>
      <w:r>
        <w:rPr>
          <w:lang w:val="ru-RU"/>
        </w:rPr>
        <w:br w:type="page"/>
      </w:r>
    </w:p>
    <w:p w14:paraId="48E72204" w14:textId="62462FFE" w:rsidR="00B10B41" w:rsidRDefault="00F27E3F" w:rsidP="005D4744">
      <w:pPr>
        <w:pStyle w:val="1"/>
        <w:spacing w:before="100" w:beforeAutospacing="1"/>
        <w:ind w:left="431" w:hanging="431"/>
        <w:rPr>
          <w:lang w:val="ru-RU"/>
        </w:rPr>
      </w:pPr>
      <w:bookmarkStart w:id="1" w:name="_Toc369246217"/>
      <w:r>
        <w:rPr>
          <w:lang w:val="ru-RU"/>
        </w:rPr>
        <w:lastRenderedPageBreak/>
        <w:t>Протокол собраний №1</w:t>
      </w:r>
      <w:bookmarkEnd w:id="1"/>
    </w:p>
    <w:p w14:paraId="48E72216" w14:textId="77777777" w:rsidR="00C97956" w:rsidRPr="00C97956" w:rsidRDefault="00C97956" w:rsidP="00C97956">
      <w:pPr>
        <w:rPr>
          <w:lang w:val="ru-RU"/>
        </w:rPr>
      </w:pPr>
    </w:p>
    <w:p w14:paraId="48E72217" w14:textId="2228F53C" w:rsidR="00C97956" w:rsidRPr="00F27E3F" w:rsidRDefault="00F27E3F" w:rsidP="005D4744">
      <w:pPr>
        <w:pStyle w:val="af0"/>
        <w:rPr>
          <w:rStyle w:val="a9"/>
          <w:sz w:val="24"/>
          <w:lang w:val="ru-RU"/>
        </w:rPr>
      </w:pPr>
      <w:r>
        <w:rPr>
          <w:sz w:val="24"/>
          <w:lang w:val="ru-RU"/>
        </w:rPr>
        <w:t>Собрание 1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37"/>
        <w:gridCol w:w="6730"/>
      </w:tblGrid>
      <w:tr w:rsidR="00F27E3F" w14:paraId="48E72221" w14:textId="77777777" w:rsidTr="00F27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E7221D" w14:textId="3E2CEE96" w:rsidR="00F27E3F" w:rsidRPr="002C730B" w:rsidRDefault="00F27E3F" w:rsidP="00C97956">
            <w:r w:rsidRPr="002C730B">
              <w:rPr>
                <w:lang w:val="ru-RU"/>
              </w:rPr>
              <w:t>Дата</w:t>
            </w:r>
          </w:p>
        </w:tc>
        <w:tc>
          <w:tcPr>
            <w:tcW w:w="6730" w:type="dxa"/>
          </w:tcPr>
          <w:p w14:paraId="48E7221E" w14:textId="20D33289" w:rsidR="00F27E3F" w:rsidRPr="00F27E3F" w:rsidRDefault="00F27E3F" w:rsidP="00C979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lang w:val="ru-RU"/>
              </w:rPr>
              <w:t>28.09.2013</w:t>
            </w:r>
          </w:p>
        </w:tc>
      </w:tr>
      <w:tr w:rsidR="00F27E3F" w14:paraId="48E72226" w14:textId="77777777" w:rsidTr="00F2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E72222" w14:textId="4B3AB4DC" w:rsidR="00F27E3F" w:rsidRPr="002C730B" w:rsidRDefault="00F27E3F" w:rsidP="00C97956">
            <w:r w:rsidRPr="002C730B">
              <w:rPr>
                <w:lang w:val="ru-RU"/>
              </w:rPr>
              <w:t>Время</w:t>
            </w:r>
          </w:p>
        </w:tc>
        <w:tc>
          <w:tcPr>
            <w:tcW w:w="6730" w:type="dxa"/>
          </w:tcPr>
          <w:p w14:paraId="48E72223" w14:textId="62AC7285" w:rsidR="00F27E3F" w:rsidRPr="00C97956" w:rsidRDefault="00F27E3F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13:20 – 14:20</w:t>
            </w:r>
          </w:p>
        </w:tc>
      </w:tr>
      <w:tr w:rsidR="00F27E3F" w14:paraId="48E7222B" w14:textId="77777777" w:rsidTr="00F2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E72227" w14:textId="747680CD" w:rsidR="00F27E3F" w:rsidRPr="002C730B" w:rsidRDefault="00F27E3F" w:rsidP="00C97956">
            <w:r w:rsidRPr="002C730B">
              <w:rPr>
                <w:lang w:val="ru-RU"/>
              </w:rPr>
              <w:t>Место</w:t>
            </w:r>
          </w:p>
        </w:tc>
        <w:tc>
          <w:tcPr>
            <w:tcW w:w="6730" w:type="dxa"/>
          </w:tcPr>
          <w:p w14:paraId="48E72228" w14:textId="490B916C" w:rsidR="00F27E3F" w:rsidRPr="00C97956" w:rsidRDefault="00F27E3F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Аудитория 350, Октябрьская,27</w:t>
            </w:r>
          </w:p>
        </w:tc>
      </w:tr>
      <w:tr w:rsidR="00F27E3F" w:rsidRPr="00F27E3F" w14:paraId="48E72230" w14:textId="77777777" w:rsidTr="00F2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E7222C" w14:textId="0D8E97FB" w:rsidR="00F27E3F" w:rsidRPr="002C730B" w:rsidRDefault="00F27E3F" w:rsidP="00C97956">
            <w:r w:rsidRPr="002C730B">
              <w:rPr>
                <w:lang w:val="ru-RU"/>
              </w:rPr>
              <w:t>Темы рассуждения</w:t>
            </w:r>
          </w:p>
        </w:tc>
        <w:tc>
          <w:tcPr>
            <w:tcW w:w="6730" w:type="dxa"/>
          </w:tcPr>
          <w:p w14:paraId="1A42C17F" w14:textId="77777777" w:rsidR="00F27E3F" w:rsidRPr="00F27E3F" w:rsidRDefault="00F27E3F" w:rsidP="00F27E3F">
            <w:pPr>
              <w:pStyle w:val="af4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Помощь в установке виртуальной машины тем, у кого ее нет</w:t>
            </w:r>
          </w:p>
          <w:p w14:paraId="0E05F490" w14:textId="77777777" w:rsidR="00F27E3F" w:rsidRDefault="00F27E3F" w:rsidP="00F27E3F">
            <w:pPr>
              <w:pStyle w:val="af4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Краткий экскурс в команды </w:t>
            </w:r>
            <w:proofErr w:type="spellStart"/>
            <w:r>
              <w:rPr>
                <w:lang w:val="ru-RU"/>
              </w:rPr>
              <w:t>гитхаба</w:t>
            </w:r>
            <w:proofErr w:type="spellEnd"/>
            <w:r>
              <w:rPr>
                <w:lang w:val="ru-RU"/>
              </w:rPr>
              <w:t xml:space="preserve"> и </w:t>
            </w:r>
            <w:proofErr w:type="spellStart"/>
            <w:r>
              <w:rPr>
                <w:lang w:val="ru-RU"/>
              </w:rPr>
              <w:t>линукса</w:t>
            </w:r>
            <w:proofErr w:type="spellEnd"/>
          </w:p>
          <w:p w14:paraId="0412D25D" w14:textId="77777777" w:rsidR="00F27E3F" w:rsidRDefault="00F27E3F" w:rsidP="00F27E3F">
            <w:pPr>
              <w:pStyle w:val="af4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Распределение обязанностей в разработке плана</w:t>
            </w:r>
          </w:p>
          <w:p w14:paraId="48E7222D" w14:textId="2FBB1E83" w:rsidR="00F27E3F" w:rsidRPr="00F27E3F" w:rsidRDefault="00F27E3F" w:rsidP="00F27E3F">
            <w:pPr>
              <w:pStyle w:val="af4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Определение средства общения</w:t>
            </w:r>
          </w:p>
        </w:tc>
      </w:tr>
      <w:tr w:rsidR="00F27E3F" w:rsidRPr="008348DC" w14:paraId="48E72235" w14:textId="77777777" w:rsidTr="00F2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E72231" w14:textId="38476420" w:rsidR="00F27E3F" w:rsidRPr="002C730B" w:rsidRDefault="00F27E3F" w:rsidP="00C97956">
            <w:r w:rsidRPr="002C730B">
              <w:rPr>
                <w:lang w:val="ru-RU"/>
              </w:rPr>
              <w:t>Результаты</w:t>
            </w:r>
          </w:p>
        </w:tc>
        <w:tc>
          <w:tcPr>
            <w:tcW w:w="6730" w:type="dxa"/>
          </w:tcPr>
          <w:p w14:paraId="49BCF19C" w14:textId="77777777" w:rsidR="00F27E3F" w:rsidRPr="00F27E3F" w:rsidRDefault="00F27E3F" w:rsidP="00F27E3F">
            <w:pPr>
              <w:pStyle w:val="af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Виртуальная машина установлена у каждого члена группы, участвующем в разработке ПО</w:t>
            </w:r>
          </w:p>
          <w:p w14:paraId="1C526521" w14:textId="77777777" w:rsidR="00F27E3F" w:rsidRDefault="00F27E3F" w:rsidP="00F27E3F">
            <w:pPr>
              <w:pStyle w:val="af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Члены группы успешно усвоили команды </w:t>
            </w:r>
            <w:proofErr w:type="spellStart"/>
            <w:r>
              <w:rPr>
                <w:lang w:val="ru-RU"/>
              </w:rPr>
              <w:t>линукса</w:t>
            </w:r>
            <w:proofErr w:type="spellEnd"/>
            <w:r>
              <w:rPr>
                <w:lang w:val="ru-RU"/>
              </w:rPr>
              <w:t xml:space="preserve"> и </w:t>
            </w:r>
            <w:proofErr w:type="spellStart"/>
            <w:r>
              <w:rPr>
                <w:lang w:val="ru-RU"/>
              </w:rPr>
              <w:t>гитхаба</w:t>
            </w:r>
            <w:proofErr w:type="spellEnd"/>
          </w:p>
          <w:p w14:paraId="48E72232" w14:textId="78B3585E" w:rsidR="00F27E3F" w:rsidRPr="00F27E3F" w:rsidRDefault="002C730B" w:rsidP="00F27E3F">
            <w:pPr>
              <w:pStyle w:val="af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В результате обсуждений принято использовать </w:t>
            </w:r>
            <w:proofErr w:type="gramStart"/>
            <w:r>
              <w:t>Skype</w:t>
            </w:r>
            <w:r w:rsidRPr="002C73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в</w:t>
            </w:r>
            <w:proofErr w:type="gramEnd"/>
            <w:r>
              <w:rPr>
                <w:lang w:val="ru-RU"/>
              </w:rPr>
              <w:t xml:space="preserve"> качестве официального средства общения</w:t>
            </w:r>
          </w:p>
        </w:tc>
      </w:tr>
    </w:tbl>
    <w:p w14:paraId="48E72254" w14:textId="5285E855" w:rsidR="00E03FDC" w:rsidRDefault="000068A8" w:rsidP="000068A8">
      <w:pPr>
        <w:pStyle w:val="1"/>
        <w:rPr>
          <w:lang w:val="ru-RU"/>
        </w:rPr>
      </w:pPr>
      <w:bookmarkStart w:id="2" w:name="_Toc369246218"/>
      <w:r>
        <w:rPr>
          <w:lang w:val="ru-RU"/>
        </w:rPr>
        <w:t>Протокол собраний №2</w:t>
      </w:r>
      <w:bookmarkEnd w:id="2"/>
    </w:p>
    <w:p w14:paraId="24B33420" w14:textId="1F802A57" w:rsidR="000068A8" w:rsidRPr="00F27E3F" w:rsidRDefault="000068A8" w:rsidP="000068A8">
      <w:pPr>
        <w:pStyle w:val="af0"/>
        <w:rPr>
          <w:rStyle w:val="a9"/>
          <w:sz w:val="24"/>
          <w:lang w:val="ru-RU"/>
        </w:rPr>
      </w:pPr>
      <w:r>
        <w:rPr>
          <w:sz w:val="24"/>
          <w:lang w:val="ru-RU"/>
        </w:rPr>
        <w:t>Собрание 2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37"/>
        <w:gridCol w:w="6730"/>
      </w:tblGrid>
      <w:tr w:rsidR="000068A8" w:rsidRPr="000068A8" w14:paraId="518061F6" w14:textId="77777777" w:rsidTr="00B47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E38439" w14:textId="77777777" w:rsidR="000068A8" w:rsidRPr="002C730B" w:rsidRDefault="000068A8" w:rsidP="00B47850">
            <w:r w:rsidRPr="002C730B">
              <w:rPr>
                <w:lang w:val="ru-RU"/>
              </w:rPr>
              <w:t>Дата</w:t>
            </w:r>
          </w:p>
        </w:tc>
        <w:tc>
          <w:tcPr>
            <w:tcW w:w="6730" w:type="dxa"/>
          </w:tcPr>
          <w:p w14:paraId="785434F4" w14:textId="04EB4F01" w:rsidR="000068A8" w:rsidRPr="000068A8" w:rsidRDefault="000068A8" w:rsidP="00B478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06.10.2013</w:t>
            </w:r>
          </w:p>
        </w:tc>
      </w:tr>
      <w:tr w:rsidR="000068A8" w:rsidRPr="000068A8" w14:paraId="6627BA9C" w14:textId="77777777" w:rsidTr="00B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3AF4CE" w14:textId="77777777" w:rsidR="000068A8" w:rsidRPr="000068A8" w:rsidRDefault="000068A8" w:rsidP="00B47850">
            <w:pPr>
              <w:rPr>
                <w:lang w:val="ru-RU"/>
              </w:rPr>
            </w:pPr>
            <w:r w:rsidRPr="002C730B">
              <w:rPr>
                <w:lang w:val="ru-RU"/>
              </w:rPr>
              <w:t>Время</w:t>
            </w:r>
          </w:p>
        </w:tc>
        <w:tc>
          <w:tcPr>
            <w:tcW w:w="6730" w:type="dxa"/>
          </w:tcPr>
          <w:p w14:paraId="01CE65E5" w14:textId="77777777" w:rsidR="000068A8" w:rsidRPr="000068A8" w:rsidRDefault="000068A8" w:rsidP="00B47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13:20 – 14:20</w:t>
            </w:r>
          </w:p>
        </w:tc>
      </w:tr>
      <w:tr w:rsidR="000068A8" w:rsidRPr="000068A8" w14:paraId="77F1859E" w14:textId="77777777" w:rsidTr="00B47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2EEA43" w14:textId="77777777" w:rsidR="000068A8" w:rsidRPr="000068A8" w:rsidRDefault="000068A8" w:rsidP="00B47850">
            <w:pPr>
              <w:rPr>
                <w:lang w:val="ru-RU"/>
              </w:rPr>
            </w:pPr>
            <w:r w:rsidRPr="002C730B">
              <w:rPr>
                <w:lang w:val="ru-RU"/>
              </w:rPr>
              <w:t>Место</w:t>
            </w:r>
          </w:p>
        </w:tc>
        <w:tc>
          <w:tcPr>
            <w:tcW w:w="6730" w:type="dxa"/>
          </w:tcPr>
          <w:p w14:paraId="2BDDD2ED" w14:textId="77777777" w:rsidR="000068A8" w:rsidRPr="000068A8" w:rsidRDefault="000068A8" w:rsidP="00B47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Аудитория 350, Октябрьская,27</w:t>
            </w:r>
          </w:p>
        </w:tc>
      </w:tr>
      <w:tr w:rsidR="000068A8" w:rsidRPr="008348DC" w14:paraId="076FA7F2" w14:textId="77777777" w:rsidTr="00B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9FEF18" w14:textId="77777777" w:rsidR="000068A8" w:rsidRPr="000068A8" w:rsidRDefault="000068A8" w:rsidP="00B47850">
            <w:pPr>
              <w:rPr>
                <w:lang w:val="ru-RU"/>
              </w:rPr>
            </w:pPr>
            <w:r w:rsidRPr="002C730B">
              <w:rPr>
                <w:lang w:val="ru-RU"/>
              </w:rPr>
              <w:t>Темы рассуждения</w:t>
            </w:r>
          </w:p>
        </w:tc>
        <w:tc>
          <w:tcPr>
            <w:tcW w:w="6730" w:type="dxa"/>
          </w:tcPr>
          <w:p w14:paraId="452F8CC5" w14:textId="77777777" w:rsidR="000068A8" w:rsidRDefault="000068A8" w:rsidP="000068A8">
            <w:pPr>
              <w:pStyle w:val="af4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Обсуждение процесса разработки плана</w:t>
            </w:r>
          </w:p>
          <w:p w14:paraId="6D94FB0A" w14:textId="25098DEB" w:rsidR="000068A8" w:rsidRPr="000068A8" w:rsidRDefault="000068A8" w:rsidP="000068A8">
            <w:pPr>
              <w:pStyle w:val="af4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Внесение корректировок в правила заведения тикетов</w:t>
            </w:r>
          </w:p>
        </w:tc>
      </w:tr>
      <w:tr w:rsidR="000068A8" w:rsidRPr="008348DC" w14:paraId="717AC518" w14:textId="77777777" w:rsidTr="00B47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8AA563" w14:textId="4C38405A" w:rsidR="000068A8" w:rsidRPr="002C730B" w:rsidRDefault="000068A8" w:rsidP="00B47850">
            <w:r w:rsidRPr="002C730B">
              <w:rPr>
                <w:lang w:val="ru-RU"/>
              </w:rPr>
              <w:t>Результаты</w:t>
            </w:r>
          </w:p>
        </w:tc>
        <w:tc>
          <w:tcPr>
            <w:tcW w:w="6730" w:type="dxa"/>
          </w:tcPr>
          <w:p w14:paraId="67590986" w14:textId="3BE228CA" w:rsidR="000068A8" w:rsidRDefault="00723163" w:rsidP="000068A8">
            <w:pPr>
              <w:pStyle w:val="af4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Финальное распределение обязанностей в разработке плана и начало обсуждения требований.</w:t>
            </w:r>
          </w:p>
          <w:p w14:paraId="60554DA9" w14:textId="77777777" w:rsidR="006C5EDA" w:rsidRDefault="00021E5B" w:rsidP="000068A8">
            <w:pPr>
              <w:pStyle w:val="af4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Было решено, что каждый может заводить тикет, но только </w:t>
            </w:r>
            <w:r>
              <w:t>CCB</w:t>
            </w:r>
            <w:r w:rsidRPr="00021E5B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может назначать его на конкретного человека.</w:t>
            </w:r>
          </w:p>
          <w:p w14:paraId="19190FAB" w14:textId="35A5FCDB" w:rsidR="00021E5B" w:rsidRPr="00723163" w:rsidRDefault="00021E5B" w:rsidP="00723163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Человек, который работает над </w:t>
            </w:r>
            <w:proofErr w:type="spellStart"/>
            <w:r>
              <w:rPr>
                <w:lang w:val="ru-RU"/>
              </w:rPr>
              <w:t>тикетом</w:t>
            </w:r>
            <w:proofErr w:type="spellEnd"/>
            <w:r w:rsidRPr="00021E5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должен поменять состояние тикета на </w:t>
            </w:r>
            <w:r w:rsidRPr="00021E5B">
              <w:rPr>
                <w:lang w:val="ru-RU"/>
              </w:rPr>
              <w:t>“</w:t>
            </w:r>
            <w:r>
              <w:t>In</w:t>
            </w:r>
            <w:r w:rsidRPr="00021E5B">
              <w:rPr>
                <w:lang w:val="ru-RU"/>
              </w:rPr>
              <w:t xml:space="preserve"> </w:t>
            </w:r>
            <w:r>
              <w:t>process</w:t>
            </w:r>
            <w:r w:rsidRPr="00021E5B">
              <w:rPr>
                <w:lang w:val="ru-RU"/>
              </w:rPr>
              <w:t>”</w:t>
            </w:r>
            <w:r>
              <w:rPr>
                <w:lang w:val="ru-RU"/>
              </w:rPr>
              <w:t xml:space="preserve">. В конце работы над </w:t>
            </w:r>
            <w:proofErr w:type="spellStart"/>
            <w:r>
              <w:rPr>
                <w:lang w:val="ru-RU"/>
              </w:rPr>
              <w:t>тикетом</w:t>
            </w:r>
            <w:proofErr w:type="spellEnd"/>
            <w:r>
              <w:rPr>
                <w:lang w:val="ru-RU"/>
              </w:rPr>
              <w:t xml:space="preserve"> должен изменить состояние на </w:t>
            </w:r>
            <w:r w:rsidRPr="00021E5B">
              <w:rPr>
                <w:lang w:val="ru-RU"/>
              </w:rPr>
              <w:t>“</w:t>
            </w:r>
            <w:r>
              <w:t>Resolved</w:t>
            </w:r>
            <w:r w:rsidRPr="00021E5B">
              <w:rPr>
                <w:lang w:val="ru-RU"/>
              </w:rPr>
              <w:t>”.</w:t>
            </w:r>
          </w:p>
        </w:tc>
      </w:tr>
    </w:tbl>
    <w:p w14:paraId="0E4A46AC" w14:textId="0C4749B1" w:rsidR="000068A8" w:rsidRDefault="008348DC" w:rsidP="008348DC">
      <w:pPr>
        <w:pStyle w:val="1"/>
        <w:rPr>
          <w:lang w:val="ru-RU"/>
        </w:rPr>
      </w:pPr>
      <w:r>
        <w:rPr>
          <w:lang w:val="ru-RU"/>
        </w:rPr>
        <w:t>Протокол собраний №3</w:t>
      </w:r>
    </w:p>
    <w:p w14:paraId="0AD5B3AD" w14:textId="5740758A" w:rsidR="008348DC" w:rsidRPr="00F27E3F" w:rsidRDefault="008348DC" w:rsidP="008348DC">
      <w:pPr>
        <w:pStyle w:val="af0"/>
        <w:rPr>
          <w:rStyle w:val="a9"/>
          <w:sz w:val="24"/>
          <w:lang w:val="ru-RU"/>
        </w:rPr>
      </w:pPr>
      <w:r>
        <w:rPr>
          <w:sz w:val="24"/>
          <w:lang w:val="ru-RU"/>
        </w:rPr>
        <w:t>Собрание 3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37"/>
        <w:gridCol w:w="6730"/>
      </w:tblGrid>
      <w:tr w:rsidR="008348DC" w:rsidRPr="000068A8" w14:paraId="3694215D" w14:textId="77777777" w:rsidTr="00E20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35AB99B" w14:textId="77777777" w:rsidR="008348DC" w:rsidRPr="002C730B" w:rsidRDefault="008348DC" w:rsidP="00E20839">
            <w:r w:rsidRPr="002C730B">
              <w:rPr>
                <w:lang w:val="ru-RU"/>
              </w:rPr>
              <w:t>Дата</w:t>
            </w:r>
          </w:p>
        </w:tc>
        <w:tc>
          <w:tcPr>
            <w:tcW w:w="6730" w:type="dxa"/>
          </w:tcPr>
          <w:p w14:paraId="0A8F4D46" w14:textId="0994969B" w:rsidR="008348DC" w:rsidRPr="000068A8" w:rsidRDefault="008348DC" w:rsidP="00E20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09.12</w:t>
            </w:r>
            <w:r>
              <w:rPr>
                <w:b w:val="0"/>
                <w:lang w:val="ru-RU"/>
              </w:rPr>
              <w:t>.2013</w:t>
            </w:r>
          </w:p>
        </w:tc>
      </w:tr>
      <w:tr w:rsidR="008348DC" w:rsidRPr="000068A8" w14:paraId="1A0B9618" w14:textId="77777777" w:rsidTr="00E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D0C9B2" w14:textId="77777777" w:rsidR="008348DC" w:rsidRPr="000068A8" w:rsidRDefault="008348DC" w:rsidP="00E20839">
            <w:pPr>
              <w:rPr>
                <w:lang w:val="ru-RU"/>
              </w:rPr>
            </w:pPr>
            <w:r w:rsidRPr="002C730B">
              <w:rPr>
                <w:lang w:val="ru-RU"/>
              </w:rPr>
              <w:t>Время</w:t>
            </w:r>
          </w:p>
        </w:tc>
        <w:tc>
          <w:tcPr>
            <w:tcW w:w="6730" w:type="dxa"/>
          </w:tcPr>
          <w:p w14:paraId="43D6947F" w14:textId="77777777" w:rsidR="008348DC" w:rsidRPr="000068A8" w:rsidRDefault="008348DC" w:rsidP="00E20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13:20 – 14:20</w:t>
            </w:r>
          </w:p>
        </w:tc>
      </w:tr>
      <w:tr w:rsidR="008348DC" w:rsidRPr="000068A8" w14:paraId="3BEE5E7F" w14:textId="77777777" w:rsidTr="00E20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989D4E9" w14:textId="77777777" w:rsidR="008348DC" w:rsidRPr="000068A8" w:rsidRDefault="008348DC" w:rsidP="00E20839">
            <w:pPr>
              <w:rPr>
                <w:lang w:val="ru-RU"/>
              </w:rPr>
            </w:pPr>
            <w:r w:rsidRPr="002C730B">
              <w:rPr>
                <w:lang w:val="ru-RU"/>
              </w:rPr>
              <w:t>Место</w:t>
            </w:r>
          </w:p>
        </w:tc>
        <w:tc>
          <w:tcPr>
            <w:tcW w:w="6730" w:type="dxa"/>
          </w:tcPr>
          <w:p w14:paraId="47B9BF58" w14:textId="77777777" w:rsidR="008348DC" w:rsidRPr="000068A8" w:rsidRDefault="008348DC" w:rsidP="00E20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Аудитория 350, Октябрьская,27</w:t>
            </w:r>
          </w:p>
        </w:tc>
      </w:tr>
      <w:tr w:rsidR="008348DC" w:rsidRPr="008348DC" w14:paraId="7321BD37" w14:textId="77777777" w:rsidTr="00E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AC0B93" w14:textId="77777777" w:rsidR="008348DC" w:rsidRPr="000068A8" w:rsidRDefault="008348DC" w:rsidP="00E20839">
            <w:pPr>
              <w:rPr>
                <w:lang w:val="ru-RU"/>
              </w:rPr>
            </w:pPr>
            <w:r w:rsidRPr="002C730B">
              <w:rPr>
                <w:lang w:val="ru-RU"/>
              </w:rPr>
              <w:t>Темы рассуждения</w:t>
            </w:r>
          </w:p>
        </w:tc>
        <w:tc>
          <w:tcPr>
            <w:tcW w:w="6730" w:type="dxa"/>
          </w:tcPr>
          <w:p w14:paraId="33843CEA" w14:textId="517137E9" w:rsidR="008348DC" w:rsidRPr="008348DC" w:rsidRDefault="008348DC" w:rsidP="00834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Обсуждение процесса разработки, обсуждение пользовательского интерфейса и маркетинговых требований</w:t>
            </w:r>
          </w:p>
        </w:tc>
      </w:tr>
      <w:tr w:rsidR="008348DC" w:rsidRPr="008348DC" w14:paraId="11DE890B" w14:textId="77777777" w:rsidTr="00E20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64C982" w14:textId="68138F66" w:rsidR="008348DC" w:rsidRPr="002C730B" w:rsidRDefault="008348DC" w:rsidP="00E20839">
            <w:r w:rsidRPr="002C730B">
              <w:rPr>
                <w:lang w:val="ru-RU"/>
              </w:rPr>
              <w:lastRenderedPageBreak/>
              <w:t>Результаты</w:t>
            </w:r>
          </w:p>
        </w:tc>
        <w:tc>
          <w:tcPr>
            <w:tcW w:w="6730" w:type="dxa"/>
          </w:tcPr>
          <w:p w14:paraId="052CF45F" w14:textId="77777777" w:rsidR="008348DC" w:rsidRDefault="008348DC" w:rsidP="008348DC">
            <w:pPr>
              <w:pStyle w:val="af4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Утверждение новой версии пользовательского интерфейса</w:t>
            </w:r>
          </w:p>
          <w:p w14:paraId="416EF0DD" w14:textId="77777777" w:rsidR="008348DC" w:rsidRDefault="008348DC" w:rsidP="008348DC">
            <w:pPr>
              <w:pStyle w:val="af4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Дополнение маркетинговых требований</w:t>
            </w:r>
          </w:p>
          <w:p w14:paraId="70BCB0FB" w14:textId="7FE22CCC" w:rsidR="008348DC" w:rsidRPr="008348DC" w:rsidRDefault="008348DC" w:rsidP="008348DC">
            <w:pPr>
              <w:pStyle w:val="af4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Распределение обязанностей между всеми людьми</w:t>
            </w:r>
          </w:p>
        </w:tc>
      </w:tr>
    </w:tbl>
    <w:p w14:paraId="6F863FB7" w14:textId="552B9DD1" w:rsidR="008348DC" w:rsidRDefault="008348DC" w:rsidP="008348DC">
      <w:pPr>
        <w:pStyle w:val="1"/>
        <w:rPr>
          <w:lang w:val="ru-RU"/>
        </w:rPr>
      </w:pPr>
      <w:r>
        <w:rPr>
          <w:lang w:val="ru-RU"/>
        </w:rPr>
        <w:t>Протокол собраний №4</w:t>
      </w:r>
    </w:p>
    <w:p w14:paraId="535321ED" w14:textId="0EDD5E37" w:rsidR="008348DC" w:rsidRPr="00F27E3F" w:rsidRDefault="008348DC" w:rsidP="008348DC">
      <w:pPr>
        <w:pStyle w:val="af0"/>
        <w:rPr>
          <w:rStyle w:val="a9"/>
          <w:sz w:val="24"/>
          <w:lang w:val="ru-RU"/>
        </w:rPr>
      </w:pPr>
      <w:r>
        <w:rPr>
          <w:sz w:val="24"/>
          <w:lang w:val="ru-RU"/>
        </w:rPr>
        <w:t>Собрание 4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37"/>
        <w:gridCol w:w="6730"/>
      </w:tblGrid>
      <w:tr w:rsidR="008348DC" w:rsidRPr="008348DC" w14:paraId="147DBF2B" w14:textId="77777777" w:rsidTr="00E20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4970F7" w14:textId="77777777" w:rsidR="008348DC" w:rsidRPr="002C730B" w:rsidRDefault="008348DC" w:rsidP="00E20839">
            <w:r w:rsidRPr="002C730B">
              <w:rPr>
                <w:lang w:val="ru-RU"/>
              </w:rPr>
              <w:t>Дата</w:t>
            </w:r>
          </w:p>
        </w:tc>
        <w:tc>
          <w:tcPr>
            <w:tcW w:w="6730" w:type="dxa"/>
          </w:tcPr>
          <w:p w14:paraId="177F94D7" w14:textId="7ED82480" w:rsidR="008348DC" w:rsidRPr="000068A8" w:rsidRDefault="008348DC" w:rsidP="00E20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28.02.2014</w:t>
            </w:r>
          </w:p>
        </w:tc>
      </w:tr>
      <w:tr w:rsidR="008348DC" w:rsidRPr="008348DC" w14:paraId="4F9E3BAF" w14:textId="77777777" w:rsidTr="00E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1B9DE7" w14:textId="77777777" w:rsidR="008348DC" w:rsidRPr="000068A8" w:rsidRDefault="008348DC" w:rsidP="00E20839">
            <w:pPr>
              <w:rPr>
                <w:lang w:val="ru-RU"/>
              </w:rPr>
            </w:pPr>
            <w:r w:rsidRPr="002C730B">
              <w:rPr>
                <w:lang w:val="ru-RU"/>
              </w:rPr>
              <w:t>Время</w:t>
            </w:r>
          </w:p>
        </w:tc>
        <w:tc>
          <w:tcPr>
            <w:tcW w:w="6730" w:type="dxa"/>
          </w:tcPr>
          <w:p w14:paraId="3985731F" w14:textId="2B289CEF" w:rsidR="008348DC" w:rsidRPr="000068A8" w:rsidRDefault="008348DC" w:rsidP="00E20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10:20 – 11:50</w:t>
            </w:r>
          </w:p>
        </w:tc>
      </w:tr>
      <w:tr w:rsidR="008348DC" w:rsidRPr="008348DC" w14:paraId="40075DEC" w14:textId="77777777" w:rsidTr="00E20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4649719" w14:textId="77777777" w:rsidR="008348DC" w:rsidRPr="000068A8" w:rsidRDefault="008348DC" w:rsidP="00E20839">
            <w:pPr>
              <w:rPr>
                <w:lang w:val="ru-RU"/>
              </w:rPr>
            </w:pPr>
            <w:r w:rsidRPr="002C730B">
              <w:rPr>
                <w:lang w:val="ru-RU"/>
              </w:rPr>
              <w:t>Место</w:t>
            </w:r>
          </w:p>
        </w:tc>
        <w:tc>
          <w:tcPr>
            <w:tcW w:w="6730" w:type="dxa"/>
          </w:tcPr>
          <w:p w14:paraId="22054A7D" w14:textId="16C94E03" w:rsidR="008348DC" w:rsidRPr="008348DC" w:rsidRDefault="008348DC" w:rsidP="00E20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 xml:space="preserve">Кампус на о. Русском, ауд. </w:t>
            </w:r>
            <w:r>
              <w:t>D936</w:t>
            </w:r>
          </w:p>
        </w:tc>
      </w:tr>
      <w:tr w:rsidR="008348DC" w:rsidRPr="008348DC" w14:paraId="5A7AAB64" w14:textId="77777777" w:rsidTr="00E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AB0FA2" w14:textId="77777777" w:rsidR="008348DC" w:rsidRPr="000068A8" w:rsidRDefault="008348DC" w:rsidP="00E20839">
            <w:pPr>
              <w:rPr>
                <w:lang w:val="ru-RU"/>
              </w:rPr>
            </w:pPr>
            <w:r w:rsidRPr="002C730B">
              <w:rPr>
                <w:lang w:val="ru-RU"/>
              </w:rPr>
              <w:t>Темы рассуждения</w:t>
            </w:r>
          </w:p>
        </w:tc>
        <w:tc>
          <w:tcPr>
            <w:tcW w:w="6730" w:type="dxa"/>
          </w:tcPr>
          <w:p w14:paraId="3E839F15" w14:textId="466B4334" w:rsidR="008348DC" w:rsidRPr="008348DC" w:rsidRDefault="008348DC" w:rsidP="00E20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Обзор </w:t>
            </w:r>
            <w:r>
              <w:t xml:space="preserve">JavaScript, </w:t>
            </w:r>
            <w:r>
              <w:rPr>
                <w:lang w:val="ru-RU"/>
              </w:rPr>
              <w:t>обсуждение модулей</w:t>
            </w:r>
          </w:p>
        </w:tc>
      </w:tr>
      <w:tr w:rsidR="008348DC" w:rsidRPr="008348DC" w14:paraId="52599EFD" w14:textId="77777777" w:rsidTr="00E20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0DEF19" w14:textId="77777777" w:rsidR="008348DC" w:rsidRPr="002C730B" w:rsidRDefault="008348DC" w:rsidP="00E20839">
            <w:r w:rsidRPr="002C730B">
              <w:rPr>
                <w:lang w:val="ru-RU"/>
              </w:rPr>
              <w:t>Результаты</w:t>
            </w:r>
          </w:p>
        </w:tc>
        <w:tc>
          <w:tcPr>
            <w:tcW w:w="6730" w:type="dxa"/>
          </w:tcPr>
          <w:p w14:paraId="6CDA305D" w14:textId="77777777" w:rsidR="008348DC" w:rsidRPr="0031545E" w:rsidRDefault="0031545E" w:rsidP="008348DC">
            <w:pPr>
              <w:pStyle w:val="af4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Изучение основ </w:t>
            </w:r>
            <w:r>
              <w:t>JavaScript</w:t>
            </w:r>
          </w:p>
          <w:p w14:paraId="34483D04" w14:textId="364F74B6" w:rsidR="0031545E" w:rsidRPr="008348DC" w:rsidRDefault="0031545E" w:rsidP="008348DC">
            <w:pPr>
              <w:pStyle w:val="af4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Распределение модулей для реализации</w:t>
            </w:r>
            <w:bookmarkStart w:id="3" w:name="_GoBack"/>
            <w:bookmarkEnd w:id="3"/>
            <w:r>
              <w:rPr>
                <w:lang w:val="ru-RU"/>
              </w:rPr>
              <w:t xml:space="preserve"> между людьми</w:t>
            </w:r>
          </w:p>
        </w:tc>
      </w:tr>
    </w:tbl>
    <w:p w14:paraId="5FDA4342" w14:textId="097E43D1" w:rsidR="008348DC" w:rsidRPr="008348DC" w:rsidRDefault="008348DC" w:rsidP="008348DC">
      <w:pPr>
        <w:rPr>
          <w:lang w:val="ru-RU"/>
        </w:rPr>
      </w:pPr>
    </w:p>
    <w:sectPr w:rsidR="008348DC" w:rsidRPr="008348DC" w:rsidSect="00480697">
      <w:headerReference w:type="default" r:id="rId10"/>
      <w:footerReference w:type="default" r:id="rId11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4B7E6" w14:textId="77777777" w:rsidR="00F8203E" w:rsidRDefault="00F8203E" w:rsidP="007732EC">
      <w:pPr>
        <w:spacing w:after="0" w:line="240" w:lineRule="auto"/>
      </w:pPr>
      <w:r>
        <w:separator/>
      </w:r>
    </w:p>
  </w:endnote>
  <w:endnote w:type="continuationSeparator" w:id="0">
    <w:p w14:paraId="6154ED64" w14:textId="77777777" w:rsidR="00F8203E" w:rsidRDefault="00F8203E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72262" w14:textId="7380CF8B" w:rsidR="007732EC" w:rsidRDefault="007732EC" w:rsidP="00042EB5">
    <w:pPr>
      <w:pStyle w:val="af8"/>
      <w:tabs>
        <w:tab w:val="clear" w:pos="9355"/>
        <w:tab w:val="right" w:pos="9356"/>
      </w:tabs>
      <w:ind w:left="8222" w:firstLine="28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E93A2" w14:textId="77777777" w:rsidR="00F8203E" w:rsidRDefault="00F8203E" w:rsidP="007732EC">
      <w:pPr>
        <w:spacing w:after="0" w:line="240" w:lineRule="auto"/>
      </w:pPr>
      <w:r>
        <w:separator/>
      </w:r>
    </w:p>
  </w:footnote>
  <w:footnote w:type="continuationSeparator" w:id="0">
    <w:p w14:paraId="75306D42" w14:textId="77777777" w:rsidR="00F8203E" w:rsidRDefault="00F8203E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72261" w14:textId="77777777" w:rsidR="007732EC" w:rsidRDefault="007732EC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94C04"/>
    <w:multiLevelType w:val="hybridMultilevel"/>
    <w:tmpl w:val="DC6CD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243E8"/>
    <w:multiLevelType w:val="hybridMultilevel"/>
    <w:tmpl w:val="40F8C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5953475"/>
    <w:multiLevelType w:val="hybridMultilevel"/>
    <w:tmpl w:val="F8F6B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4589A"/>
    <w:multiLevelType w:val="hybridMultilevel"/>
    <w:tmpl w:val="4CB8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343B6F"/>
    <w:multiLevelType w:val="hybridMultilevel"/>
    <w:tmpl w:val="4CB8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4478C"/>
    <w:multiLevelType w:val="hybridMultilevel"/>
    <w:tmpl w:val="407C2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106956"/>
    <w:multiLevelType w:val="hybridMultilevel"/>
    <w:tmpl w:val="BEC890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7306268"/>
    <w:multiLevelType w:val="hybridMultilevel"/>
    <w:tmpl w:val="EF46D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6"/>
  </w:num>
  <w:num w:numId="15">
    <w:abstractNumId w:val="1"/>
  </w:num>
  <w:num w:numId="16">
    <w:abstractNumId w:val="3"/>
  </w:num>
  <w:num w:numId="17">
    <w:abstractNumId w:val="9"/>
  </w:num>
  <w:num w:numId="18">
    <w:abstractNumId w:val="0"/>
  </w:num>
  <w:num w:numId="19">
    <w:abstractNumId w:val="10"/>
  </w:num>
  <w:num w:numId="20">
    <w:abstractNumId w:val="5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068A8"/>
    <w:rsid w:val="00021E5B"/>
    <w:rsid w:val="00042EB5"/>
    <w:rsid w:val="000C7704"/>
    <w:rsid w:val="0012409E"/>
    <w:rsid w:val="001B08AF"/>
    <w:rsid w:val="002C730B"/>
    <w:rsid w:val="0031545E"/>
    <w:rsid w:val="0037498D"/>
    <w:rsid w:val="003C1E12"/>
    <w:rsid w:val="003D1CCD"/>
    <w:rsid w:val="004071EC"/>
    <w:rsid w:val="00442A94"/>
    <w:rsid w:val="00480697"/>
    <w:rsid w:val="00492CF9"/>
    <w:rsid w:val="004A792F"/>
    <w:rsid w:val="00552E53"/>
    <w:rsid w:val="005911AA"/>
    <w:rsid w:val="005D4744"/>
    <w:rsid w:val="00626B70"/>
    <w:rsid w:val="006438AB"/>
    <w:rsid w:val="006C5EDA"/>
    <w:rsid w:val="00723163"/>
    <w:rsid w:val="00727B7A"/>
    <w:rsid w:val="007327B5"/>
    <w:rsid w:val="007732EC"/>
    <w:rsid w:val="00817B2C"/>
    <w:rsid w:val="008348DC"/>
    <w:rsid w:val="0092460A"/>
    <w:rsid w:val="00935487"/>
    <w:rsid w:val="00960645"/>
    <w:rsid w:val="00A164DB"/>
    <w:rsid w:val="00A837B2"/>
    <w:rsid w:val="00B10B41"/>
    <w:rsid w:val="00BF6E0F"/>
    <w:rsid w:val="00BF77F0"/>
    <w:rsid w:val="00C97956"/>
    <w:rsid w:val="00CE4FBB"/>
    <w:rsid w:val="00D40723"/>
    <w:rsid w:val="00E03FDC"/>
    <w:rsid w:val="00EC4DF0"/>
    <w:rsid w:val="00F072DA"/>
    <w:rsid w:val="00F27E3F"/>
    <w:rsid w:val="00F8203E"/>
    <w:rsid w:val="00FD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721DE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50959-72B6-4F6C-83F5-5BCF1DAF3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88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собраний</vt:lpstr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собраний</dc:title>
  <dc:subject>Студент группы с8404:</dc:subject>
  <dc:creator>трикашный а.</dc:creator>
  <cp:keywords/>
  <cp:lastModifiedBy>Артём Трикашный</cp:lastModifiedBy>
  <cp:revision>9</cp:revision>
  <cp:lastPrinted>2013-09-26T15:24:00Z</cp:lastPrinted>
  <dcterms:created xsi:type="dcterms:W3CDTF">2013-10-03T04:03:00Z</dcterms:created>
  <dcterms:modified xsi:type="dcterms:W3CDTF">2014-03-02T14:40:00Z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