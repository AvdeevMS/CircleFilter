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744" w:rsidRDefault="009612DF"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е поле 131" o:spid="_x0000_s1026" type="#_x0000_t202" style="position:absolute;left:0;text-align:left;margin-left:12.65pt;margin-top:348.75pt;width:442.7pt;height:321.4pt;z-index:251660288;visibility:visible;mso-wrap-distance-left:14.4pt;mso-wrap-distance-right:14.4pt;mso-position-horizontal-relative:margin;mso-position-vertical-relative:pag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" filled="f" stroked="f" strokeweight=".5pt">
            <v:textbox inset="0,0,0,0">
              <w:txbxContent>
                <w:p w:rsidR="00442A94" w:rsidRPr="00442A94" w:rsidRDefault="009612DF">
                  <w:pPr>
                    <w:pStyle w:val="af2"/>
                    <w:spacing w:before="40" w:after="560" w:line="216" w:lineRule="auto"/>
                    <w:rPr>
                      <w:color w:val="F07F09" w:themeColor="accent1"/>
                      <w:sz w:val="72"/>
                      <w:szCs w:val="72"/>
                      <w:lang w:val="ru-RU"/>
                    </w:rPr>
                  </w:pPr>
                  <w:sdt>
                    <w:sdtPr>
                      <w:rPr>
                        <w:color w:val="000000" w:themeColor="text1"/>
                        <w:sz w:val="96"/>
                        <w:szCs w:val="72"/>
                      </w:rPr>
                      <w:alias w:val="Название"/>
                      <w:tag w:val=""/>
                      <w:id w:val="787950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r w:rsidR="00862DE3">
                        <w:rPr>
                          <w:color w:val="000000" w:themeColor="text1"/>
                          <w:sz w:val="96"/>
                          <w:szCs w:val="72"/>
                          <w:lang w:val="ru-RU"/>
                        </w:rPr>
                        <w:t>План</w:t>
                      </w:r>
                    </w:sdtContent>
                  </w:sdt>
                </w:p>
                <w:sdt>
                  <w:sdtPr>
                    <w:rPr>
                      <w:caps/>
                      <w:color w:val="30243C" w:themeColor="accent5" w:themeShade="80"/>
                      <w:sz w:val="36"/>
                      <w:szCs w:val="28"/>
                    </w:rPr>
                    <w:alias w:val="Подзаголовок"/>
                    <w:tag w:val=""/>
                    <w:id w:val="-57420173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Content>
                    <w:p w:rsidR="00442A94" w:rsidRPr="00442A94" w:rsidRDefault="00862DE3">
                      <w:pPr>
                        <w:pStyle w:val="af2"/>
                        <w:spacing w:before="40" w:after="40"/>
                        <w:rPr>
                          <w:caps/>
                          <w:color w:val="30243C" w:themeColor="accent5" w:themeShade="80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caps/>
                          <w:color w:val="30243C" w:themeColor="accent5" w:themeShade="80"/>
                          <w:sz w:val="36"/>
                          <w:szCs w:val="28"/>
                          <w:lang w:val="ru-RU"/>
                        </w:rPr>
                        <w:t>Студенты группы с8404:</w:t>
                      </w:r>
                    </w:p>
                  </w:sdtContent>
                </w:sdt>
                <w:sdt>
                  <w:sdtPr>
                    <w:rPr>
                      <w:caps/>
                      <w:color w:val="604878" w:themeColor="accent5"/>
                      <w:sz w:val="32"/>
                      <w:szCs w:val="24"/>
                    </w:rPr>
                    <w:alias w:val="Автор"/>
                    <w:tag w:val=""/>
                    <w:id w:val="2063662325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p w:rsidR="00862DE3" w:rsidRPr="00B6346F" w:rsidRDefault="00862DE3">
                      <w:pPr>
                        <w:pStyle w:val="af2"/>
                        <w:spacing w:before="80" w:after="40"/>
                        <w:rPr>
                          <w:caps/>
                          <w:color w:val="604878" w:themeColor="accent5"/>
                          <w:sz w:val="32"/>
                          <w:szCs w:val="24"/>
                          <w:lang w:val="ru-RU"/>
                        </w:rPr>
                      </w:pPr>
                      <w:r>
                        <w:rPr>
                          <w:caps/>
                          <w:color w:val="604878" w:themeColor="accent5"/>
                          <w:sz w:val="32"/>
                          <w:szCs w:val="24"/>
                          <w:lang w:val="ru-RU"/>
                        </w:rPr>
                        <w:t>Трикашный А., Лось р.</w:t>
                      </w:r>
                    </w:p>
                  </w:sdtContent>
                </w:sdt>
              </w:txbxContent>
            </v:textbox>
            <w10:wrap type="square" anchorx="margin" anchory="page"/>
          </v:shape>
        </w:pict>
      </w:r>
      <w:r>
        <w:rPr>
          <w:noProof/>
          <w:lang w:val="ru-RU" w:eastAsia="ru-RU"/>
        </w:rPr>
        <w:pict>
          <v:shape id="Надпись 2" o:spid="_x0000_s1027" type="#_x0000_t202" style="position:absolute;left:0;text-align:left;margin-left:0;margin-top:0;width:558.75pt;height:110.6pt;z-index:251662336;visibility:visible;mso-height-percent:200;mso-wrap-distance-top:3.6pt;mso-wrap-distance-bottom:3.6pt;mso-position-horizontal:center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MMrPAIAACs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" stroked="f">
            <v:textbox style="mso-fit-shape-to-text:t">
              <w:txbxContent>
                <w:p w:rsidR="005D4744" w:rsidRPr="005D4744" w:rsidRDefault="005D4744" w:rsidP="005D4744">
                  <w:pPr>
                    <w:shd w:val="clear" w:color="auto" w:fill="FFFFFF"/>
                    <w:jc w:val="center"/>
                    <w:rPr>
                      <w:caps/>
                      <w:sz w:val="28"/>
                      <w:szCs w:val="24"/>
                      <w:lang w:val="ru-RU"/>
                    </w:rPr>
                  </w:pPr>
                  <w:r w:rsidRPr="005D4744">
                    <w:rPr>
                      <w:sz w:val="28"/>
                      <w:szCs w:val="24"/>
                      <w:lang w:val="ru-RU"/>
                    </w:rPr>
                    <w:t>МИНИСТЕРСТВО ОБРАЗОВАНИЯ И НАУКИ РОССИЙСКОЙ ФЕДЕРАЦИИ</w:t>
                  </w:r>
                </w:p>
                <w:p w:rsidR="005D4744" w:rsidRPr="005D4744" w:rsidRDefault="005D4744" w:rsidP="005D4744">
                  <w:pPr>
                    <w:jc w:val="center"/>
                    <w:rPr>
                      <w:sz w:val="24"/>
                      <w:lang w:val="ru-RU"/>
                    </w:rPr>
                  </w:pPr>
                  <w:r w:rsidRPr="005D4744">
                    <w:rPr>
                      <w:sz w:val="24"/>
                      <w:lang w:val="ru-RU"/>
                    </w:rPr>
                    <w:t xml:space="preserve">Федеральное государственное автономное образовательное учреждение </w:t>
                  </w:r>
                </w:p>
                <w:p w:rsidR="005D4744" w:rsidRPr="005D4744" w:rsidRDefault="005D4744" w:rsidP="005D4744">
                  <w:pPr>
                    <w:shd w:val="clear" w:color="auto" w:fill="FFFFFF"/>
                    <w:jc w:val="center"/>
                    <w:rPr>
                      <w:sz w:val="24"/>
                      <w:lang w:val="ru-RU"/>
                    </w:rPr>
                  </w:pPr>
                  <w:r w:rsidRPr="005D4744">
                    <w:rPr>
                      <w:sz w:val="24"/>
                      <w:lang w:val="ru-RU"/>
                    </w:rPr>
                    <w:t>высшего профессионального образования</w:t>
                  </w:r>
                </w:p>
                <w:p w:rsidR="005D4744" w:rsidRPr="005D4744" w:rsidRDefault="005D4744" w:rsidP="005D4744">
                  <w:pPr>
                    <w:shd w:val="clear" w:color="auto" w:fill="FFFFFF"/>
                    <w:jc w:val="center"/>
                    <w:rPr>
                      <w:b/>
                      <w:bCs/>
                      <w:sz w:val="32"/>
                      <w:szCs w:val="28"/>
                    </w:rPr>
                  </w:pPr>
                  <w:r w:rsidRPr="005D4744">
                    <w:rPr>
                      <w:b/>
                      <w:bCs/>
                      <w:sz w:val="32"/>
                      <w:szCs w:val="28"/>
                    </w:rPr>
                    <w:t>«Дальневосточный федеральный университет»</w:t>
                  </w:r>
                </w:p>
                <w:p w:rsidR="005D4744" w:rsidRPr="005D4744" w:rsidRDefault="005D4744" w:rsidP="005D4744">
                  <w:pPr>
                    <w:pBdr>
                      <w:top w:val="thinThickSmallGap" w:sz="24" w:space="1" w:color="auto"/>
                    </w:pBdr>
                    <w:rPr>
                      <w:sz w:val="24"/>
                    </w:rPr>
                  </w:pPr>
                </w:p>
                <w:tbl>
                  <w:tblPr>
                    <w:tblW w:w="0" w:type="auto"/>
                    <w:tblBorders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10138"/>
                  </w:tblGrid>
                  <w:tr w:rsidR="005D4744" w:rsidRPr="005D4744" w:rsidTr="009E65A5">
                    <w:tc>
                      <w:tcPr>
                        <w:tcW w:w="101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D4744" w:rsidRPr="005D4744" w:rsidRDefault="005D4744" w:rsidP="00862DE3">
                        <w:pPr>
                          <w:widowControl w:val="0"/>
                          <w:ind w:firstLine="743"/>
                          <w:jc w:val="center"/>
                          <w:rPr>
                            <w:sz w:val="32"/>
                            <w:szCs w:val="28"/>
                          </w:rPr>
                        </w:pPr>
                        <w:r w:rsidRPr="005D4744">
                          <w:rPr>
                            <w:b/>
                            <w:sz w:val="32"/>
                            <w:szCs w:val="28"/>
                          </w:rPr>
                          <w:t>ШКОЛА ЕСТЕСТВЕННЫХ НАУК</w:t>
                        </w:r>
                      </w:p>
                    </w:tc>
                  </w:tr>
                </w:tbl>
                <w:p w:rsidR="005D4744" w:rsidRPr="005D4744" w:rsidRDefault="005D4744" w:rsidP="005D4744">
                  <w:pPr>
                    <w:widowControl w:val="0"/>
                    <w:jc w:val="center"/>
                    <w:rPr>
                      <w:b/>
                      <w:bCs/>
                      <w:iCs/>
                      <w:sz w:val="32"/>
                      <w:szCs w:val="28"/>
                      <w:lang w:val="ru-RU"/>
                    </w:rPr>
                  </w:pPr>
                  <w:r w:rsidRPr="005D4744">
                    <w:rPr>
                      <w:b/>
                      <w:bCs/>
                      <w:sz w:val="32"/>
                      <w:szCs w:val="28"/>
                      <w:lang w:val="ru-RU"/>
                    </w:rPr>
                    <w:t xml:space="preserve">Кафедра </w:t>
                  </w:r>
                  <w:r w:rsidRPr="005D4744">
                    <w:rPr>
                      <w:b/>
                      <w:bCs/>
                      <w:iCs/>
                      <w:sz w:val="32"/>
                      <w:szCs w:val="28"/>
                      <w:lang w:val="ru-RU"/>
                    </w:rPr>
                    <w:t>прикладной математики, механики, управления и программного обеспечения</w:t>
                  </w:r>
                </w:p>
                <w:p w:rsidR="005D4744" w:rsidRPr="005D4744" w:rsidRDefault="005D4744">
                  <w:pPr>
                    <w:rPr>
                      <w:lang w:val="ru-RU"/>
                    </w:rPr>
                  </w:pPr>
                </w:p>
              </w:txbxContent>
            </v:textbox>
            <w10:wrap type="square" anchorx="margin"/>
          </v:shape>
        </w:pict>
      </w:r>
    </w:p>
    <w:sdt>
      <w:sdtPr>
        <w:id w:val="130050433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442A94" w:rsidRDefault="00442A94"/>
        <w:p w:rsidR="00442A94" w:rsidRDefault="009612DF">
          <w:pPr>
            <w:jc w:val="left"/>
            <w:rPr>
              <w:lang w:val="ru-RU"/>
            </w:rPr>
          </w:pPr>
          <w:r>
            <w:rPr>
              <w:noProof/>
              <w:lang w:val="ru-RU" w:eastAsia="ru-RU"/>
            </w:rPr>
            <w:pict>
              <v:rect id="Прямоугольник 132" o:spid="_x0000_s1028" style="position:absolute;margin-left:432.85pt;margin-top:714.4pt;width:46.5pt;height:20.5pt;z-index:251659264;visibility:visible;mso-width-percent:76;mso-height-percent:98;mso-position-horizontal-relative:margin;mso-position-vertical-relative:page;mso-width-percent:76;mso-height-percent:98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rK0A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" fillcolor="black [3213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24"/>
                        </w:rPr>
                        <w:alias w:val="Год"/>
                        <w:tag w:val=""/>
                        <w:id w:val="-419487630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3-01-01T00:00:00Z">
                          <w:dateFormat w:val="yyyy"/>
                          <w:lid w:val="ru-RU"/>
                          <w:storeMappedDataAs w:val="dateTime"/>
                          <w:calendar w:val="gregorian"/>
                        </w:date>
                      </w:sdtPr>
                      <w:sdtContent>
                        <w:p w:rsidR="00442A94" w:rsidRDefault="00442A94" w:rsidP="005D4744">
                          <w:pPr>
                            <w:pStyle w:val="af2"/>
                            <w:ind w:left="-426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442A94">
                            <w:rPr>
                              <w:color w:val="FFFFFF" w:themeColor="background1"/>
                              <w:sz w:val="36"/>
                              <w:szCs w:val="24"/>
                              <w:lang w:val="ru-RU"/>
                            </w:rPr>
                            <w:t>2013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442A94"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ru-RU"/>
        </w:rPr>
        <w:id w:val="9400326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D4744" w:rsidRDefault="005D4744" w:rsidP="005D4744">
          <w:pPr>
            <w:pStyle w:val="af1"/>
            <w:numPr>
              <w:ilvl w:val="0"/>
              <w:numId w:val="0"/>
            </w:numPr>
            <w:ind w:left="432"/>
          </w:pPr>
          <w:r>
            <w:rPr>
              <w:lang w:val="ru-RU"/>
            </w:rPr>
            <w:t>Оглавление</w:t>
          </w:r>
        </w:p>
        <w:p w:rsidR="00862DE3" w:rsidRDefault="009612DF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r w:rsidRPr="009612DF">
            <w:fldChar w:fldCharType="begin"/>
          </w:r>
          <w:r w:rsidR="005D4744">
            <w:instrText xml:space="preserve"> TOC \o "1-3" \h \z \u </w:instrText>
          </w:r>
          <w:r w:rsidRPr="009612DF">
            <w:fldChar w:fldCharType="separate"/>
          </w:r>
          <w:hyperlink w:anchor="_Toc368436390" w:history="1">
            <w:r w:rsidR="00862DE3" w:rsidRPr="00B27439">
              <w:rPr>
                <w:rStyle w:val="afb"/>
                <w:noProof/>
                <w:lang w:val="ru-RU"/>
              </w:rPr>
              <w:t>История изменений</w:t>
            </w:r>
            <w:r w:rsidR="00862DE3">
              <w:rPr>
                <w:noProof/>
                <w:webHidden/>
              </w:rPr>
              <w:tab/>
            </w:r>
            <w:r w:rsidR="002630E0">
              <w:rPr>
                <w:noProof/>
                <w:webHidden/>
              </w:rPr>
              <w:t>4</w:t>
            </w:r>
          </w:hyperlink>
        </w:p>
        <w:p w:rsidR="00862DE3" w:rsidRDefault="009612DF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1" w:history="1">
            <w:r w:rsidR="00862DE3" w:rsidRPr="00B27439">
              <w:rPr>
                <w:rStyle w:val="afb"/>
                <w:noProof/>
              </w:rPr>
              <w:t>1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</w:rPr>
              <w:t>Общая информация</w:t>
            </w:r>
            <w:r w:rsidR="00862DE3">
              <w:rPr>
                <w:noProof/>
                <w:webHidden/>
              </w:rPr>
              <w:tab/>
            </w:r>
            <w:r w:rsidR="002630E0">
              <w:rPr>
                <w:noProof/>
                <w:webHidden/>
              </w:rPr>
              <w:t>4</w:t>
            </w:r>
          </w:hyperlink>
        </w:p>
        <w:p w:rsidR="00862DE3" w:rsidRDefault="009612DF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2" w:history="1">
            <w:r w:rsidR="00862DE3" w:rsidRPr="00B27439">
              <w:rPr>
                <w:rStyle w:val="afb"/>
                <w:noProof/>
              </w:rPr>
              <w:t>2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Ограничения</w:t>
            </w:r>
            <w:r w:rsidR="00862DE3">
              <w:rPr>
                <w:noProof/>
                <w:webHidden/>
              </w:rPr>
              <w:tab/>
            </w:r>
            <w:r w:rsidR="002630E0">
              <w:rPr>
                <w:noProof/>
                <w:webHidden/>
              </w:rPr>
              <w:t>4</w:t>
            </w:r>
          </w:hyperlink>
        </w:p>
        <w:p w:rsidR="00862DE3" w:rsidRDefault="009612DF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3" w:history="1">
            <w:r w:rsidR="00862DE3" w:rsidRPr="00B27439">
              <w:rPr>
                <w:rStyle w:val="afb"/>
                <w:noProof/>
                <w:lang w:val="ru-RU"/>
              </w:rPr>
              <w:t>2.1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Ресурсы</w:t>
            </w:r>
            <w:r w:rsidR="00862DE3">
              <w:rPr>
                <w:noProof/>
                <w:webHidden/>
              </w:rPr>
              <w:tab/>
            </w:r>
            <w:r w:rsidR="002630E0">
              <w:rPr>
                <w:noProof/>
                <w:webHidden/>
              </w:rPr>
              <w:t>4</w:t>
            </w:r>
          </w:hyperlink>
        </w:p>
        <w:p w:rsidR="00862DE3" w:rsidRDefault="009612DF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4" w:history="1">
            <w:r w:rsidR="00862DE3" w:rsidRPr="00B27439">
              <w:rPr>
                <w:rStyle w:val="afb"/>
                <w:noProof/>
                <w:lang w:val="ru-RU"/>
              </w:rPr>
              <w:t>2.2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Роли</w:t>
            </w:r>
            <w:r w:rsidR="00862DE3">
              <w:rPr>
                <w:noProof/>
                <w:webHidden/>
              </w:rPr>
              <w:tab/>
            </w:r>
            <w:r w:rsidR="002630E0">
              <w:rPr>
                <w:noProof/>
                <w:webHidden/>
              </w:rPr>
              <w:t>4</w:t>
            </w:r>
          </w:hyperlink>
        </w:p>
        <w:p w:rsidR="00862DE3" w:rsidRDefault="009612DF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5" w:history="1">
            <w:r w:rsidR="00862DE3" w:rsidRPr="00B27439">
              <w:rPr>
                <w:rStyle w:val="afb"/>
                <w:noProof/>
                <w:lang w:val="ru-RU"/>
              </w:rPr>
              <w:t>2.3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Сроки</w:t>
            </w:r>
            <w:r w:rsidR="00862DE3">
              <w:rPr>
                <w:noProof/>
                <w:webHidden/>
              </w:rPr>
              <w:tab/>
            </w:r>
            <w:r w:rsidR="002630E0">
              <w:rPr>
                <w:noProof/>
                <w:webHidden/>
              </w:rPr>
              <w:t>5</w:t>
            </w:r>
          </w:hyperlink>
        </w:p>
        <w:p w:rsidR="00862DE3" w:rsidRDefault="009612DF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6" w:history="1">
            <w:r w:rsidR="00862DE3" w:rsidRPr="00B27439">
              <w:rPr>
                <w:rStyle w:val="afb"/>
                <w:noProof/>
                <w:lang w:val="ru-RU"/>
              </w:rPr>
              <w:t>3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Фреймворк</w:t>
            </w:r>
            <w:r w:rsidR="00862DE3">
              <w:rPr>
                <w:noProof/>
                <w:webHidden/>
              </w:rPr>
              <w:tab/>
            </w:r>
            <w:r w:rsidR="002630E0">
              <w:rPr>
                <w:noProof/>
                <w:webHidden/>
              </w:rPr>
              <w:t>5</w:t>
            </w:r>
          </w:hyperlink>
        </w:p>
        <w:p w:rsidR="00862DE3" w:rsidRDefault="009612DF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7" w:history="1">
            <w:r w:rsidR="00862DE3" w:rsidRPr="00B27439">
              <w:rPr>
                <w:rStyle w:val="afb"/>
                <w:noProof/>
                <w:lang w:val="ru-RU"/>
              </w:rPr>
              <w:t>4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Язык программирования</w:t>
            </w:r>
            <w:r w:rsidR="00862DE3">
              <w:rPr>
                <w:noProof/>
                <w:webHidden/>
              </w:rPr>
              <w:tab/>
            </w:r>
            <w:r w:rsidR="005D22A8">
              <w:rPr>
                <w:noProof/>
                <w:webHidden/>
              </w:rPr>
              <w:t>6</w:t>
            </w:r>
          </w:hyperlink>
        </w:p>
        <w:p w:rsidR="00862DE3" w:rsidRDefault="009612DF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8" w:history="1">
            <w:r w:rsidR="00862DE3" w:rsidRPr="00B27439">
              <w:rPr>
                <w:rStyle w:val="afb"/>
                <w:noProof/>
                <w:lang w:val="ru-RU"/>
              </w:rPr>
              <w:t>5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Control Managment</w:t>
            </w:r>
            <w:r w:rsidR="00862DE3">
              <w:rPr>
                <w:noProof/>
                <w:webHidden/>
              </w:rPr>
              <w:tab/>
            </w:r>
            <w:r w:rsidR="005D22A8">
              <w:rPr>
                <w:noProof/>
                <w:webHidden/>
              </w:rPr>
              <w:t>6</w:t>
            </w:r>
          </w:hyperlink>
        </w:p>
        <w:p w:rsidR="00862DE3" w:rsidRDefault="009612DF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9" w:history="1">
            <w:r w:rsidR="00862DE3" w:rsidRPr="00B27439">
              <w:rPr>
                <w:rStyle w:val="afb"/>
                <w:noProof/>
                <w:lang w:val="ru-RU"/>
              </w:rPr>
              <w:t>6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Правила заведения тикетов</w:t>
            </w:r>
            <w:r w:rsidR="00862DE3">
              <w:rPr>
                <w:noProof/>
                <w:webHidden/>
              </w:rPr>
              <w:tab/>
            </w:r>
            <w:r w:rsidR="002630E0">
              <w:rPr>
                <w:noProof/>
                <w:webHidden/>
              </w:rPr>
              <w:t>6</w:t>
            </w:r>
          </w:hyperlink>
        </w:p>
        <w:p w:rsidR="00862DE3" w:rsidRDefault="009612DF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0" w:history="1">
            <w:r w:rsidR="00862DE3" w:rsidRPr="00B27439">
              <w:rPr>
                <w:rStyle w:val="afb"/>
                <w:noProof/>
                <w:lang w:val="ru-RU"/>
              </w:rPr>
              <w:t>6.1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Правила оформления тикетов:</w:t>
            </w:r>
            <w:r w:rsidR="00862DE3">
              <w:rPr>
                <w:noProof/>
                <w:webHidden/>
              </w:rPr>
              <w:tab/>
            </w:r>
            <w:r w:rsidR="002630E0">
              <w:rPr>
                <w:noProof/>
                <w:webHidden/>
              </w:rPr>
              <w:t>6</w:t>
            </w:r>
          </w:hyperlink>
        </w:p>
        <w:p w:rsidR="00862DE3" w:rsidRDefault="009612DF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1" w:history="1">
            <w:r w:rsidR="00862DE3" w:rsidRPr="00B27439">
              <w:rPr>
                <w:rStyle w:val="afb"/>
                <w:noProof/>
                <w:lang w:val="ru-RU"/>
              </w:rPr>
              <w:t>6.2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Состояния тикетов:</w:t>
            </w:r>
            <w:r w:rsidR="00862DE3">
              <w:rPr>
                <w:noProof/>
                <w:webHidden/>
              </w:rPr>
              <w:tab/>
            </w:r>
            <w:r w:rsidR="0037688E">
              <w:rPr>
                <w:noProof/>
                <w:webHidden/>
                <w:lang w:val="ru-RU"/>
              </w:rPr>
              <w:t>7</w:t>
            </w:r>
          </w:hyperlink>
        </w:p>
        <w:p w:rsidR="00862DE3" w:rsidRDefault="009612DF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2" w:history="1">
            <w:r w:rsidR="00862DE3" w:rsidRPr="00B27439">
              <w:rPr>
                <w:rStyle w:val="afb"/>
                <w:noProof/>
                <w:lang w:val="ru-RU"/>
              </w:rPr>
              <w:t>6.3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Соглашения:</w:t>
            </w:r>
            <w:r w:rsidR="00862DE3">
              <w:rPr>
                <w:noProof/>
                <w:webHidden/>
              </w:rPr>
              <w:tab/>
            </w:r>
            <w:r w:rsidR="005D22A8">
              <w:rPr>
                <w:noProof/>
                <w:webHidden/>
              </w:rPr>
              <w:t>9</w:t>
            </w:r>
          </w:hyperlink>
        </w:p>
        <w:p w:rsidR="00862DE3" w:rsidRDefault="009612DF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3" w:history="1">
            <w:r w:rsidR="00862DE3" w:rsidRPr="00B27439">
              <w:rPr>
                <w:rStyle w:val="afb"/>
                <w:noProof/>
                <w:lang w:val="ru-RU"/>
              </w:rPr>
              <w:t>6.4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Отчеты о проделанной работе</w:t>
            </w:r>
            <w:r w:rsidR="00862DE3">
              <w:rPr>
                <w:noProof/>
                <w:webHidden/>
              </w:rPr>
              <w:tab/>
            </w:r>
            <w:r w:rsidR="0037688E">
              <w:rPr>
                <w:noProof/>
                <w:webHidden/>
                <w:lang w:val="ru-RU"/>
              </w:rPr>
              <w:t>9</w:t>
            </w:r>
          </w:hyperlink>
        </w:p>
        <w:p w:rsidR="00862DE3" w:rsidRDefault="009612DF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4" w:history="1">
            <w:r w:rsidR="00862DE3" w:rsidRPr="00B27439">
              <w:rPr>
                <w:rStyle w:val="afb"/>
                <w:noProof/>
                <w:lang w:val="ru-RU"/>
              </w:rPr>
              <w:t>7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Структуры папок</w:t>
            </w:r>
            <w:r w:rsidR="00862DE3">
              <w:rPr>
                <w:noProof/>
                <w:webHidden/>
              </w:rPr>
              <w:tab/>
            </w:r>
            <w:r w:rsidR="005D22A8">
              <w:rPr>
                <w:noProof/>
                <w:webHidden/>
              </w:rPr>
              <w:t>10</w:t>
            </w:r>
          </w:hyperlink>
        </w:p>
        <w:p w:rsidR="00862DE3" w:rsidRDefault="009612DF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5" w:history="1">
            <w:r w:rsidR="00862DE3" w:rsidRPr="00B27439">
              <w:rPr>
                <w:rStyle w:val="afb"/>
                <w:noProof/>
                <w:lang w:val="ru-RU"/>
              </w:rPr>
              <w:t>8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Шаблон</w:t>
            </w:r>
            <w:r w:rsidR="00862DE3">
              <w:rPr>
                <w:noProof/>
                <w:webHidden/>
              </w:rPr>
              <w:tab/>
            </w:r>
            <w:r w:rsidR="0037688E">
              <w:rPr>
                <w:noProof/>
                <w:webHidden/>
                <w:lang w:val="ru-RU"/>
              </w:rPr>
              <w:t>10</w:t>
            </w:r>
          </w:hyperlink>
        </w:p>
        <w:p w:rsidR="00862DE3" w:rsidRDefault="009612DF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6" w:history="1">
            <w:r w:rsidR="00862DE3" w:rsidRPr="00B27439">
              <w:rPr>
                <w:rStyle w:val="afb"/>
                <w:noProof/>
                <w:lang w:val="ru-RU"/>
              </w:rPr>
              <w:t>9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Риски</w:t>
            </w:r>
            <w:r w:rsidR="00862DE3">
              <w:rPr>
                <w:noProof/>
                <w:webHidden/>
              </w:rPr>
              <w:tab/>
            </w:r>
            <w:r w:rsidR="0037688E">
              <w:rPr>
                <w:noProof/>
                <w:webHidden/>
                <w:lang w:val="ru-RU"/>
              </w:rPr>
              <w:t>11</w:t>
            </w:r>
          </w:hyperlink>
        </w:p>
        <w:p w:rsidR="00862DE3" w:rsidRDefault="009612DF">
          <w:pPr>
            <w:pStyle w:val="1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7" w:history="1">
            <w:r w:rsidR="00862DE3" w:rsidRPr="00B27439">
              <w:rPr>
                <w:rStyle w:val="afb"/>
                <w:noProof/>
                <w:lang w:val="ru-RU"/>
              </w:rPr>
              <w:t>10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Проблемы</w:t>
            </w:r>
            <w:r w:rsidR="00862DE3">
              <w:rPr>
                <w:noProof/>
                <w:webHidden/>
              </w:rPr>
              <w:tab/>
            </w:r>
            <w:r w:rsidR="0037688E">
              <w:rPr>
                <w:noProof/>
                <w:webHidden/>
                <w:lang w:val="ru-RU"/>
              </w:rPr>
              <w:t>12</w:t>
            </w:r>
          </w:hyperlink>
        </w:p>
        <w:p w:rsidR="00862DE3" w:rsidRDefault="009612DF">
          <w:pPr>
            <w:pStyle w:val="1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8" w:history="1">
            <w:r w:rsidR="00862DE3" w:rsidRPr="00B27439">
              <w:rPr>
                <w:rStyle w:val="afb"/>
                <w:noProof/>
                <w:lang w:val="ru-RU"/>
              </w:rPr>
              <w:t>11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Зависимости</w:t>
            </w:r>
            <w:r w:rsidR="00862DE3">
              <w:rPr>
                <w:noProof/>
                <w:webHidden/>
              </w:rPr>
              <w:tab/>
            </w:r>
            <w:r w:rsidR="0037688E">
              <w:rPr>
                <w:noProof/>
                <w:webHidden/>
                <w:lang w:val="ru-RU"/>
              </w:rPr>
              <w:t>13</w:t>
            </w:r>
          </w:hyperlink>
        </w:p>
        <w:p w:rsidR="00862DE3" w:rsidRDefault="009612DF">
          <w:pPr>
            <w:pStyle w:val="1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9" w:history="1">
            <w:r w:rsidR="00862DE3" w:rsidRPr="00B27439">
              <w:rPr>
                <w:rStyle w:val="afb"/>
                <w:noProof/>
                <w:lang w:val="ru-RU"/>
              </w:rPr>
              <w:t>12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Отчетность и статусное собрание</w:t>
            </w:r>
            <w:r w:rsidR="00862DE3">
              <w:rPr>
                <w:noProof/>
                <w:webHidden/>
              </w:rPr>
              <w:tab/>
            </w:r>
            <w:r w:rsidR="0037688E">
              <w:rPr>
                <w:noProof/>
                <w:webHidden/>
                <w:lang w:val="ru-RU"/>
              </w:rPr>
              <w:t>13</w:t>
            </w:r>
          </w:hyperlink>
        </w:p>
        <w:p w:rsidR="005D4744" w:rsidRDefault="009612DF">
          <w:r>
            <w:rPr>
              <w:b/>
              <w:bCs/>
            </w:rPr>
            <w:fldChar w:fldCharType="end"/>
          </w:r>
        </w:p>
      </w:sdtContent>
    </w:sdt>
    <w:p w:rsidR="005D4744" w:rsidRDefault="00442A94">
      <w:pPr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5D4744" w:rsidRDefault="005D4744" w:rsidP="00480697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0" w:name="_Toc368436390"/>
      <w:r>
        <w:rPr>
          <w:lang w:val="ru-RU"/>
        </w:rPr>
        <w:lastRenderedPageBreak/>
        <w:t>История изменений</w:t>
      </w:r>
      <w:bookmarkEnd w:id="0"/>
    </w:p>
    <w:tbl>
      <w:tblPr>
        <w:tblStyle w:val="PlainTable1"/>
        <w:tblW w:w="9359" w:type="dxa"/>
        <w:tblLook w:val="04A0"/>
      </w:tblPr>
      <w:tblGrid>
        <w:gridCol w:w="607"/>
        <w:gridCol w:w="1412"/>
        <w:gridCol w:w="5778"/>
        <w:gridCol w:w="1562"/>
      </w:tblGrid>
      <w:tr w:rsidR="00862DE3" w:rsidTr="00E5253C">
        <w:trPr>
          <w:cnfStyle w:val="100000000000"/>
          <w:trHeight w:val="52"/>
        </w:trPr>
        <w:tc>
          <w:tcPr>
            <w:cnfStyle w:val="001000000000"/>
            <w:tcW w:w="579" w:type="dxa"/>
            <w:shd w:val="clear" w:color="auto" w:fill="CBCBCB" w:themeFill="text2" w:themeFillTint="40"/>
          </w:tcPr>
          <w:p w:rsidR="00862DE3" w:rsidRPr="00E03FDC" w:rsidRDefault="00862DE3" w:rsidP="00E5253C">
            <w:pPr>
              <w:jc w:val="center"/>
              <w:rPr>
                <w:lang w:val="ru-RU"/>
              </w:rPr>
            </w:pPr>
            <w:r>
              <w:t>id</w:t>
            </w:r>
          </w:p>
        </w:tc>
        <w:tc>
          <w:tcPr>
            <w:tcW w:w="1412" w:type="dxa"/>
            <w:shd w:val="clear" w:color="auto" w:fill="CBCBCB" w:themeFill="text2" w:themeFillTint="40"/>
          </w:tcPr>
          <w:p w:rsidR="00862DE3" w:rsidRDefault="00862DE3" w:rsidP="00E5253C">
            <w:pPr>
              <w:jc w:val="center"/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801" w:type="dxa"/>
            <w:shd w:val="clear" w:color="auto" w:fill="CBCBCB" w:themeFill="text2" w:themeFillTint="40"/>
          </w:tcPr>
          <w:p w:rsidR="00862DE3" w:rsidRDefault="00862DE3" w:rsidP="00E5253C">
            <w:pPr>
              <w:jc w:val="center"/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567" w:type="dxa"/>
            <w:shd w:val="clear" w:color="auto" w:fill="CBCBCB" w:themeFill="text2" w:themeFillTint="40"/>
          </w:tcPr>
          <w:p w:rsidR="00862DE3" w:rsidRPr="00BC38D6" w:rsidRDefault="00862DE3" w:rsidP="00E5253C">
            <w:pPr>
              <w:jc w:val="center"/>
              <w:cnfStyle w:val="100000000000"/>
            </w:pPr>
            <w:r>
              <w:t>CR_id</w:t>
            </w:r>
          </w:p>
        </w:tc>
      </w:tr>
      <w:tr w:rsidR="00862DE3" w:rsidRPr="00BC38D6" w:rsidTr="00E5253C">
        <w:trPr>
          <w:cnfStyle w:val="000000100000"/>
          <w:trHeight w:val="50"/>
        </w:trPr>
        <w:tc>
          <w:tcPr>
            <w:cnfStyle w:val="001000000000"/>
            <w:tcW w:w="579" w:type="dxa"/>
          </w:tcPr>
          <w:p w:rsidR="00862DE3" w:rsidRPr="000C7704" w:rsidRDefault="00862DE3" w:rsidP="00E5253C">
            <w:pPr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2" w:type="dxa"/>
          </w:tcPr>
          <w:p w:rsidR="00862DE3" w:rsidRPr="000C7704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862DE3" w:rsidRPr="00E03FDC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Создание на основе шаблонного документа</w:t>
            </w:r>
          </w:p>
        </w:tc>
        <w:tc>
          <w:tcPr>
            <w:tcW w:w="1567" w:type="dxa"/>
          </w:tcPr>
          <w:p w:rsidR="00862DE3" w:rsidRPr="00BC38D6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t>#</w:t>
            </w:r>
            <w:r>
              <w:rPr>
                <w:lang w:val="ru-RU"/>
              </w:rPr>
              <w:t>3</w:t>
            </w:r>
          </w:p>
        </w:tc>
      </w:tr>
      <w:tr w:rsidR="00862DE3" w:rsidRPr="00BC38D6" w:rsidTr="00E5253C">
        <w:trPr>
          <w:trHeight w:val="50"/>
        </w:trPr>
        <w:tc>
          <w:tcPr>
            <w:cnfStyle w:val="001000000000"/>
            <w:tcW w:w="579" w:type="dxa"/>
          </w:tcPr>
          <w:p w:rsidR="00862DE3" w:rsidRPr="005E152C" w:rsidRDefault="00862DE3" w:rsidP="00E5253C">
            <w:pPr>
              <w:jc w:val="left"/>
              <w:rPr>
                <w:b w:val="0"/>
                <w:lang w:val="ru-RU"/>
              </w:rPr>
            </w:pPr>
            <w:r w:rsidRPr="005E152C">
              <w:rPr>
                <w:b w:val="0"/>
                <w:lang w:val="ru-RU"/>
              </w:rPr>
              <w:t>0.2</w:t>
            </w:r>
          </w:p>
        </w:tc>
        <w:tc>
          <w:tcPr>
            <w:tcW w:w="1412" w:type="dxa"/>
          </w:tcPr>
          <w:p w:rsidR="00862DE3" w:rsidRPr="005E152C" w:rsidRDefault="00862DE3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Добавление структуры документу. Добавил Риски, Проблемы, Зависимости, Структуры папок и Шаблон</w:t>
            </w:r>
          </w:p>
        </w:tc>
        <w:tc>
          <w:tcPr>
            <w:tcW w:w="1567" w:type="dxa"/>
          </w:tcPr>
          <w:p w:rsidR="00862DE3" w:rsidRPr="00A240F7" w:rsidRDefault="00862DE3" w:rsidP="00E5253C">
            <w:pPr>
              <w:jc w:val="left"/>
              <w:cnfStyle w:val="000000000000"/>
            </w:pPr>
            <w:r>
              <w:t>#14</w:t>
            </w:r>
          </w:p>
        </w:tc>
      </w:tr>
      <w:tr w:rsidR="00862DE3" w:rsidRPr="00BC38D6" w:rsidTr="00E5253C">
        <w:trPr>
          <w:cnfStyle w:val="000000100000"/>
          <w:trHeight w:val="50"/>
        </w:trPr>
        <w:tc>
          <w:tcPr>
            <w:cnfStyle w:val="001000000000"/>
            <w:tcW w:w="579" w:type="dxa"/>
          </w:tcPr>
          <w:p w:rsidR="00862DE3" w:rsidRPr="00BC38D6" w:rsidRDefault="00862DE3" w:rsidP="00E5253C">
            <w:pPr>
              <w:jc w:val="left"/>
              <w:rPr>
                <w:b w:val="0"/>
              </w:rPr>
            </w:pPr>
            <w:r w:rsidRPr="00BC38D6">
              <w:rPr>
                <w:b w:val="0"/>
              </w:rPr>
              <w:t>0.3</w:t>
            </w:r>
          </w:p>
        </w:tc>
        <w:tc>
          <w:tcPr>
            <w:tcW w:w="1412" w:type="dxa"/>
          </w:tcPr>
          <w:p w:rsidR="00862DE3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862DE3" w:rsidRPr="00BC38D6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 xml:space="preserve">Добавил в Историю изменений </w:t>
            </w:r>
            <w:r>
              <w:t>CR</w:t>
            </w:r>
            <w:r>
              <w:rPr>
                <w:lang w:val="ru-RU"/>
              </w:rPr>
              <w:t>_</w:t>
            </w:r>
            <w:r>
              <w:t>id</w:t>
            </w:r>
          </w:p>
        </w:tc>
        <w:tc>
          <w:tcPr>
            <w:tcW w:w="1567" w:type="dxa"/>
          </w:tcPr>
          <w:p w:rsidR="00862DE3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t>#17</w:t>
            </w:r>
          </w:p>
        </w:tc>
      </w:tr>
      <w:tr w:rsidR="00862DE3" w:rsidRPr="00C92F77" w:rsidTr="00E5253C">
        <w:trPr>
          <w:trHeight w:val="50"/>
        </w:trPr>
        <w:tc>
          <w:tcPr>
            <w:cnfStyle w:val="001000000000"/>
            <w:tcW w:w="579" w:type="dxa"/>
          </w:tcPr>
          <w:p w:rsidR="00862DE3" w:rsidRPr="00C92F77" w:rsidRDefault="00862DE3" w:rsidP="00E5253C">
            <w:pPr>
              <w:jc w:val="left"/>
              <w:rPr>
                <w:b w:val="0"/>
              </w:rPr>
            </w:pPr>
            <w:r>
              <w:rPr>
                <w:b w:val="0"/>
              </w:rPr>
              <w:t>0.4</w:t>
            </w:r>
          </w:p>
        </w:tc>
        <w:tc>
          <w:tcPr>
            <w:tcW w:w="1412" w:type="dxa"/>
          </w:tcPr>
          <w:p w:rsidR="00862DE3" w:rsidRDefault="00862DE3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Мазняк Андрей</w:t>
            </w:r>
          </w:p>
        </w:tc>
        <w:tc>
          <w:tcPr>
            <w:tcW w:w="5801" w:type="dxa"/>
          </w:tcPr>
          <w:p w:rsidR="00862DE3" w:rsidRPr="00C92F77" w:rsidRDefault="00862DE3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Добавил информацию по </w:t>
            </w:r>
            <w:r>
              <w:t>Control</w:t>
            </w:r>
            <w:r w:rsidRPr="00C92F77">
              <w:rPr>
                <w:lang w:val="ru-RU"/>
              </w:rPr>
              <w:t xml:space="preserve"> </w:t>
            </w:r>
            <w:r>
              <w:t>Management</w:t>
            </w:r>
            <w:r w:rsidRPr="00C92F77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Правила заведения тикетов</w:t>
            </w:r>
          </w:p>
        </w:tc>
        <w:tc>
          <w:tcPr>
            <w:tcW w:w="1567" w:type="dxa"/>
          </w:tcPr>
          <w:p w:rsidR="00862DE3" w:rsidRDefault="00862DE3" w:rsidP="00E5253C">
            <w:pPr>
              <w:jc w:val="left"/>
              <w:cnfStyle w:val="000000000000"/>
            </w:pPr>
            <w:r>
              <w:t>#12</w:t>
            </w:r>
          </w:p>
          <w:p w:rsidR="00862DE3" w:rsidRPr="00C92F77" w:rsidRDefault="00862DE3" w:rsidP="00E5253C">
            <w:pPr>
              <w:jc w:val="left"/>
              <w:cnfStyle w:val="000000000000"/>
            </w:pPr>
            <w:r>
              <w:t>#13</w:t>
            </w:r>
          </w:p>
        </w:tc>
      </w:tr>
      <w:tr w:rsidR="00862DE3" w:rsidRPr="00C92F77" w:rsidTr="00E5253C">
        <w:trPr>
          <w:cnfStyle w:val="000000100000"/>
          <w:trHeight w:val="50"/>
        </w:trPr>
        <w:tc>
          <w:tcPr>
            <w:cnfStyle w:val="001000000000"/>
            <w:tcW w:w="579" w:type="dxa"/>
          </w:tcPr>
          <w:p w:rsidR="00862DE3" w:rsidRPr="00C92F77" w:rsidRDefault="00862DE3" w:rsidP="00E5253C">
            <w:pPr>
              <w:jc w:val="left"/>
              <w:rPr>
                <w:b w:val="0"/>
              </w:rPr>
            </w:pPr>
            <w:r>
              <w:rPr>
                <w:b w:val="0"/>
              </w:rPr>
              <w:t>0.5</w:t>
            </w:r>
          </w:p>
        </w:tc>
        <w:tc>
          <w:tcPr>
            <w:tcW w:w="1412" w:type="dxa"/>
          </w:tcPr>
          <w:p w:rsidR="00862DE3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Мазняк Андрей</w:t>
            </w:r>
          </w:p>
        </w:tc>
        <w:tc>
          <w:tcPr>
            <w:tcW w:w="5801" w:type="dxa"/>
          </w:tcPr>
          <w:p w:rsidR="00862DE3" w:rsidRPr="0012310F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Добавил информацию по отчетам о проделанной работе</w:t>
            </w:r>
          </w:p>
        </w:tc>
        <w:tc>
          <w:tcPr>
            <w:tcW w:w="1567" w:type="dxa"/>
          </w:tcPr>
          <w:p w:rsidR="00862DE3" w:rsidRDefault="00862DE3" w:rsidP="00E5253C">
            <w:pPr>
              <w:jc w:val="left"/>
              <w:cnfStyle w:val="000000100000"/>
            </w:pPr>
            <w:r>
              <w:t>#12</w:t>
            </w:r>
          </w:p>
          <w:p w:rsidR="00862DE3" w:rsidRPr="00C92F77" w:rsidRDefault="00862DE3" w:rsidP="00E5253C">
            <w:pPr>
              <w:jc w:val="left"/>
              <w:cnfStyle w:val="000000100000"/>
            </w:pPr>
            <w:r>
              <w:t>#13</w:t>
            </w:r>
          </w:p>
        </w:tc>
      </w:tr>
      <w:tr w:rsidR="00862DE3" w:rsidRPr="00C92F77" w:rsidTr="00E5253C">
        <w:trPr>
          <w:trHeight w:val="50"/>
        </w:trPr>
        <w:tc>
          <w:tcPr>
            <w:cnfStyle w:val="001000000000"/>
            <w:tcW w:w="579" w:type="dxa"/>
          </w:tcPr>
          <w:p w:rsidR="00862DE3" w:rsidRPr="00572152" w:rsidRDefault="00862DE3" w:rsidP="00E5253C">
            <w:pPr>
              <w:jc w:val="left"/>
              <w:rPr>
                <w:b w:val="0"/>
                <w:lang w:val="ru-RU"/>
              </w:rPr>
            </w:pPr>
            <w:r w:rsidRPr="00572152">
              <w:rPr>
                <w:b w:val="0"/>
                <w:lang w:val="ru-RU"/>
              </w:rPr>
              <w:t>0.6</w:t>
            </w:r>
          </w:p>
        </w:tc>
        <w:tc>
          <w:tcPr>
            <w:tcW w:w="1412" w:type="dxa"/>
          </w:tcPr>
          <w:p w:rsidR="00862DE3" w:rsidRPr="00572152" w:rsidRDefault="00862DE3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Бондаренко Татьяна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Добавила общую информацию</w:t>
            </w:r>
          </w:p>
        </w:tc>
        <w:tc>
          <w:tcPr>
            <w:tcW w:w="1567" w:type="dxa"/>
          </w:tcPr>
          <w:p w:rsidR="00862DE3" w:rsidRPr="00AE6D58" w:rsidRDefault="00862DE3" w:rsidP="00E5253C">
            <w:pPr>
              <w:jc w:val="left"/>
              <w:cnfStyle w:val="000000000000"/>
              <w:rPr>
                <w:lang w:val="ru-RU"/>
              </w:rPr>
            </w:pPr>
            <w:r>
              <w:t>#9</w:t>
            </w:r>
          </w:p>
        </w:tc>
      </w:tr>
      <w:tr w:rsidR="00862DE3" w:rsidRPr="00C92F77" w:rsidTr="00E5253C">
        <w:trPr>
          <w:cnfStyle w:val="000000100000"/>
          <w:trHeight w:val="50"/>
        </w:trPr>
        <w:tc>
          <w:tcPr>
            <w:cnfStyle w:val="001000000000"/>
            <w:tcW w:w="579" w:type="dxa"/>
          </w:tcPr>
          <w:p w:rsidR="00862DE3" w:rsidRPr="00572152" w:rsidRDefault="00862DE3" w:rsidP="00E5253C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0.7</w:t>
            </w:r>
          </w:p>
        </w:tc>
        <w:tc>
          <w:tcPr>
            <w:tcW w:w="1412" w:type="dxa"/>
          </w:tcPr>
          <w:p w:rsidR="00862DE3" w:rsidRPr="00572152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Бондаренко Татьяна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Добавлены ограничения</w:t>
            </w:r>
          </w:p>
        </w:tc>
        <w:tc>
          <w:tcPr>
            <w:tcW w:w="1567" w:type="dxa"/>
          </w:tcPr>
          <w:p w:rsidR="00862DE3" w:rsidRPr="00AE6D58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t>#10</w:t>
            </w:r>
          </w:p>
        </w:tc>
      </w:tr>
      <w:tr w:rsidR="00862DE3" w:rsidRPr="00CA3E98" w:rsidTr="00E5253C">
        <w:trPr>
          <w:trHeight w:val="50"/>
        </w:trPr>
        <w:tc>
          <w:tcPr>
            <w:cnfStyle w:val="001000000000"/>
            <w:tcW w:w="579" w:type="dxa"/>
          </w:tcPr>
          <w:p w:rsidR="00862DE3" w:rsidRPr="00CA3E98" w:rsidRDefault="00862DE3" w:rsidP="00E5253C">
            <w:pPr>
              <w:jc w:val="left"/>
              <w:rPr>
                <w:b w:val="0"/>
              </w:rPr>
            </w:pPr>
            <w:r w:rsidRPr="00CA3E98">
              <w:rPr>
                <w:b w:val="0"/>
              </w:rPr>
              <w:t>0.8</w:t>
            </w:r>
          </w:p>
        </w:tc>
        <w:tc>
          <w:tcPr>
            <w:tcW w:w="1412" w:type="dxa"/>
          </w:tcPr>
          <w:p w:rsidR="00862DE3" w:rsidRPr="00CA3E98" w:rsidRDefault="00862DE3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Добавлена информация о отчетности и статусном собрании. Убрана категория список фич и график по причине пересечение с Категорией </w:t>
            </w:r>
            <w:r w:rsidRPr="00E16FE7">
              <w:rPr>
                <w:lang w:val="ru-RU"/>
              </w:rPr>
              <w:t>ОТЧЕТНОСТЬ И СТАТУСНОЕ СОБРАНИЕ</w:t>
            </w:r>
          </w:p>
        </w:tc>
        <w:tc>
          <w:tcPr>
            <w:tcW w:w="1567" w:type="dxa"/>
          </w:tcPr>
          <w:p w:rsidR="00862DE3" w:rsidRPr="00CA3E98" w:rsidRDefault="00862DE3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#15</w:t>
            </w:r>
          </w:p>
        </w:tc>
      </w:tr>
      <w:tr w:rsidR="00862DE3" w:rsidRPr="00CA3E98" w:rsidTr="00E5253C">
        <w:trPr>
          <w:cnfStyle w:val="000000100000"/>
          <w:trHeight w:val="50"/>
        </w:trPr>
        <w:tc>
          <w:tcPr>
            <w:cnfStyle w:val="001000000000"/>
            <w:tcW w:w="579" w:type="dxa"/>
          </w:tcPr>
          <w:p w:rsidR="00862DE3" w:rsidRPr="00CA3E98" w:rsidRDefault="00862DE3" w:rsidP="00E5253C">
            <w:pPr>
              <w:jc w:val="left"/>
              <w:rPr>
                <w:b w:val="0"/>
              </w:rPr>
            </w:pPr>
            <w:r>
              <w:rPr>
                <w:b w:val="0"/>
              </w:rPr>
              <w:t>0.9</w:t>
            </w:r>
          </w:p>
        </w:tc>
        <w:tc>
          <w:tcPr>
            <w:tcW w:w="1412" w:type="dxa"/>
          </w:tcPr>
          <w:p w:rsidR="00862DE3" w:rsidRPr="00CA3E98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862DE3" w:rsidRPr="00D26D2E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Добавлена информацию по фреймворку и языкам программирования</w:t>
            </w:r>
          </w:p>
        </w:tc>
        <w:tc>
          <w:tcPr>
            <w:tcW w:w="1567" w:type="dxa"/>
          </w:tcPr>
          <w:p w:rsidR="00862DE3" w:rsidRPr="00CA3E98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#11</w:t>
            </w:r>
          </w:p>
        </w:tc>
      </w:tr>
      <w:tr w:rsidR="00862DE3" w:rsidRPr="00CA3E98" w:rsidTr="00E5253C">
        <w:trPr>
          <w:trHeight w:val="50"/>
        </w:trPr>
        <w:tc>
          <w:tcPr>
            <w:cnfStyle w:val="001000000000"/>
            <w:tcW w:w="579" w:type="dxa"/>
          </w:tcPr>
          <w:p w:rsidR="00862DE3" w:rsidRPr="000C7483" w:rsidRDefault="00862DE3" w:rsidP="00E5253C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0.10</w:t>
            </w:r>
          </w:p>
        </w:tc>
        <w:tc>
          <w:tcPr>
            <w:tcW w:w="1412" w:type="dxa"/>
          </w:tcPr>
          <w:p w:rsidR="00862DE3" w:rsidRDefault="00862DE3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Трикашный Артем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Обновлены стили документа</w:t>
            </w:r>
          </w:p>
        </w:tc>
        <w:tc>
          <w:tcPr>
            <w:tcW w:w="1567" w:type="dxa"/>
          </w:tcPr>
          <w:p w:rsidR="00862DE3" w:rsidRPr="000C7483" w:rsidRDefault="00862DE3" w:rsidP="00E5253C">
            <w:pPr>
              <w:jc w:val="left"/>
              <w:cnfStyle w:val="000000000000"/>
            </w:pPr>
            <w:r>
              <w:t>#17</w:t>
            </w:r>
          </w:p>
        </w:tc>
      </w:tr>
      <w:tr w:rsidR="00862DE3" w:rsidRPr="005D22A8" w:rsidTr="00E5253C">
        <w:trPr>
          <w:cnfStyle w:val="000000100000"/>
          <w:trHeight w:val="50"/>
        </w:trPr>
        <w:tc>
          <w:tcPr>
            <w:cnfStyle w:val="001000000000"/>
            <w:tcW w:w="579" w:type="dxa"/>
          </w:tcPr>
          <w:p w:rsidR="00862DE3" w:rsidRDefault="00862DE3" w:rsidP="00E5253C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0.11</w:t>
            </w:r>
          </w:p>
        </w:tc>
        <w:tc>
          <w:tcPr>
            <w:tcW w:w="1412" w:type="dxa"/>
          </w:tcPr>
          <w:p w:rsidR="00862DE3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Трикашный Артём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Обновлена структура документа в соответствии с шаблоном</w:t>
            </w:r>
          </w:p>
        </w:tc>
        <w:tc>
          <w:tcPr>
            <w:tcW w:w="1567" w:type="dxa"/>
          </w:tcPr>
          <w:p w:rsidR="00862DE3" w:rsidRPr="00862DE3" w:rsidRDefault="00862DE3" w:rsidP="00E5253C">
            <w:pPr>
              <w:jc w:val="left"/>
              <w:cnfStyle w:val="000000100000"/>
              <w:rPr>
                <w:lang w:val="ru-RU"/>
              </w:rPr>
            </w:pPr>
          </w:p>
        </w:tc>
      </w:tr>
      <w:tr w:rsidR="00B6346F" w:rsidRPr="00B6346F" w:rsidTr="00E5253C">
        <w:trPr>
          <w:trHeight w:val="50"/>
        </w:trPr>
        <w:tc>
          <w:tcPr>
            <w:cnfStyle w:val="001000000000"/>
            <w:tcW w:w="579" w:type="dxa"/>
          </w:tcPr>
          <w:p w:rsidR="00B6346F" w:rsidRPr="00B6346F" w:rsidRDefault="00B6346F" w:rsidP="00E5253C">
            <w:pPr>
              <w:jc w:val="left"/>
              <w:rPr>
                <w:b w:val="0"/>
              </w:rPr>
            </w:pPr>
            <w:r>
              <w:rPr>
                <w:b w:val="0"/>
              </w:rPr>
              <w:t>0.12</w:t>
            </w:r>
          </w:p>
        </w:tc>
        <w:tc>
          <w:tcPr>
            <w:tcW w:w="1412" w:type="dxa"/>
          </w:tcPr>
          <w:p w:rsidR="00B6346F" w:rsidRPr="00B6346F" w:rsidRDefault="00B6346F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Авдеев Максим</w:t>
            </w:r>
          </w:p>
        </w:tc>
        <w:tc>
          <w:tcPr>
            <w:tcW w:w="5801" w:type="dxa"/>
          </w:tcPr>
          <w:p w:rsidR="00B6346F" w:rsidRDefault="00B6346F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Обновил зависимости</w:t>
            </w:r>
          </w:p>
        </w:tc>
        <w:tc>
          <w:tcPr>
            <w:tcW w:w="1567" w:type="dxa"/>
          </w:tcPr>
          <w:p w:rsidR="00B6346F" w:rsidRPr="00B6346F" w:rsidRDefault="00B6346F" w:rsidP="00E5253C">
            <w:pPr>
              <w:jc w:val="left"/>
              <w:cnfStyle w:val="000000000000"/>
              <w:rPr>
                <w:lang w:val="ru-RU"/>
              </w:rPr>
            </w:pPr>
            <w:r>
              <w:t>#</w:t>
            </w:r>
            <w:r>
              <w:rPr>
                <w:lang w:val="ru-RU"/>
              </w:rPr>
              <w:t>14</w:t>
            </w:r>
          </w:p>
        </w:tc>
      </w:tr>
      <w:tr w:rsidR="00DC580B" w:rsidRPr="00B6346F" w:rsidTr="00E5253C">
        <w:trPr>
          <w:cnfStyle w:val="000000100000"/>
          <w:trHeight w:val="50"/>
        </w:trPr>
        <w:tc>
          <w:tcPr>
            <w:cnfStyle w:val="001000000000"/>
            <w:tcW w:w="579" w:type="dxa"/>
          </w:tcPr>
          <w:p w:rsidR="00DC580B" w:rsidRPr="00DC580B" w:rsidRDefault="00DC580B" w:rsidP="00E5253C">
            <w:pPr>
              <w:jc w:val="left"/>
              <w:rPr>
                <w:b w:val="0"/>
                <w:lang w:val="ru-RU"/>
              </w:rPr>
            </w:pPr>
            <w:r w:rsidRPr="00DC580B">
              <w:rPr>
                <w:b w:val="0"/>
                <w:lang w:val="ru-RU"/>
              </w:rPr>
              <w:t>0.13</w:t>
            </w:r>
          </w:p>
        </w:tc>
        <w:tc>
          <w:tcPr>
            <w:tcW w:w="1412" w:type="dxa"/>
          </w:tcPr>
          <w:p w:rsidR="00DC580B" w:rsidRDefault="00DC580B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Марченко Данил</w:t>
            </w:r>
          </w:p>
        </w:tc>
        <w:tc>
          <w:tcPr>
            <w:tcW w:w="5801" w:type="dxa"/>
          </w:tcPr>
          <w:p w:rsidR="00DC580B" w:rsidRDefault="00DC580B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Исправил ограничения</w:t>
            </w:r>
          </w:p>
        </w:tc>
        <w:tc>
          <w:tcPr>
            <w:tcW w:w="1567" w:type="dxa"/>
          </w:tcPr>
          <w:p w:rsidR="00DC580B" w:rsidRPr="00DC580B" w:rsidRDefault="00DC580B" w:rsidP="00E5253C">
            <w:pPr>
              <w:jc w:val="left"/>
              <w:cnfStyle w:val="000000100000"/>
            </w:pPr>
            <w:r>
              <w:t>#10</w:t>
            </w:r>
          </w:p>
        </w:tc>
      </w:tr>
      <w:tr w:rsidR="000D41C6" w:rsidRPr="00B6346F" w:rsidTr="00E5253C">
        <w:trPr>
          <w:trHeight w:val="50"/>
        </w:trPr>
        <w:tc>
          <w:tcPr>
            <w:cnfStyle w:val="001000000000"/>
            <w:tcW w:w="579" w:type="dxa"/>
          </w:tcPr>
          <w:p w:rsidR="000D41C6" w:rsidRPr="0085540D" w:rsidRDefault="000D41C6" w:rsidP="00E5253C">
            <w:pPr>
              <w:jc w:val="left"/>
              <w:rPr>
                <w:b w:val="0"/>
              </w:rPr>
            </w:pPr>
            <w:r w:rsidRPr="0085540D">
              <w:rPr>
                <w:b w:val="0"/>
                <w:lang w:val="ru-RU"/>
              </w:rPr>
              <w:t>0.1</w:t>
            </w:r>
            <w:r w:rsidRPr="0085540D">
              <w:rPr>
                <w:b w:val="0"/>
              </w:rPr>
              <w:t>4</w:t>
            </w:r>
          </w:p>
        </w:tc>
        <w:tc>
          <w:tcPr>
            <w:tcW w:w="1412" w:type="dxa"/>
          </w:tcPr>
          <w:p w:rsidR="000D41C6" w:rsidRDefault="000D41C6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Трикашный Артем</w:t>
            </w:r>
          </w:p>
        </w:tc>
        <w:tc>
          <w:tcPr>
            <w:tcW w:w="5801" w:type="dxa"/>
          </w:tcPr>
          <w:p w:rsidR="000D41C6" w:rsidRPr="000D41C6" w:rsidRDefault="000D41C6" w:rsidP="00E5253C">
            <w:pPr>
              <w:jc w:val="left"/>
              <w:cnfStyle w:val="000000000000"/>
            </w:pPr>
            <w:r>
              <w:rPr>
                <w:lang w:val="ru-RU"/>
              </w:rPr>
              <w:t xml:space="preserve">Исправил </w:t>
            </w:r>
            <w:r>
              <w:t>CM</w:t>
            </w:r>
          </w:p>
        </w:tc>
        <w:tc>
          <w:tcPr>
            <w:tcW w:w="1567" w:type="dxa"/>
          </w:tcPr>
          <w:p w:rsidR="000D41C6" w:rsidRDefault="000D41C6" w:rsidP="00E5253C">
            <w:pPr>
              <w:jc w:val="left"/>
              <w:cnfStyle w:val="000000000000"/>
            </w:pPr>
            <w:r>
              <w:t>#12</w:t>
            </w:r>
          </w:p>
        </w:tc>
      </w:tr>
      <w:tr w:rsidR="000D41C6" w:rsidRPr="00B6346F" w:rsidTr="00E5253C">
        <w:trPr>
          <w:cnfStyle w:val="000000100000"/>
          <w:trHeight w:val="50"/>
        </w:trPr>
        <w:tc>
          <w:tcPr>
            <w:cnfStyle w:val="001000000000"/>
            <w:tcW w:w="579" w:type="dxa"/>
          </w:tcPr>
          <w:p w:rsidR="000D41C6" w:rsidRPr="0085540D" w:rsidRDefault="000D41C6" w:rsidP="00E5253C">
            <w:pPr>
              <w:jc w:val="left"/>
              <w:rPr>
                <w:b w:val="0"/>
              </w:rPr>
            </w:pPr>
            <w:bookmarkStart w:id="1" w:name="_GoBack"/>
            <w:r w:rsidRPr="0085540D">
              <w:rPr>
                <w:b w:val="0"/>
              </w:rPr>
              <w:t>0.15</w:t>
            </w:r>
            <w:bookmarkEnd w:id="1"/>
          </w:p>
        </w:tc>
        <w:tc>
          <w:tcPr>
            <w:tcW w:w="1412" w:type="dxa"/>
          </w:tcPr>
          <w:p w:rsidR="000D41C6" w:rsidRPr="000D41C6" w:rsidRDefault="000D41C6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Гасников Александр</w:t>
            </w:r>
          </w:p>
        </w:tc>
        <w:tc>
          <w:tcPr>
            <w:tcW w:w="5801" w:type="dxa"/>
          </w:tcPr>
          <w:p w:rsidR="000D41C6" w:rsidRPr="000D41C6" w:rsidRDefault="000D41C6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Исправил отчетность</w:t>
            </w:r>
          </w:p>
        </w:tc>
        <w:tc>
          <w:tcPr>
            <w:tcW w:w="1567" w:type="dxa"/>
          </w:tcPr>
          <w:p w:rsidR="000D41C6" w:rsidRPr="000D41C6" w:rsidRDefault="000D41C6" w:rsidP="00E5253C">
            <w:pPr>
              <w:jc w:val="left"/>
              <w:cnfStyle w:val="000000100000"/>
            </w:pPr>
            <w:r>
              <w:t>#15</w:t>
            </w:r>
          </w:p>
        </w:tc>
      </w:tr>
      <w:tr w:rsidR="00470192" w:rsidRPr="00B6346F" w:rsidTr="00E5253C">
        <w:trPr>
          <w:trHeight w:val="50"/>
        </w:trPr>
        <w:tc>
          <w:tcPr>
            <w:cnfStyle w:val="001000000000"/>
            <w:tcW w:w="579" w:type="dxa"/>
          </w:tcPr>
          <w:p w:rsidR="00470192" w:rsidRPr="00470192" w:rsidRDefault="00470192" w:rsidP="00E5253C">
            <w:pPr>
              <w:jc w:val="left"/>
              <w:rPr>
                <w:b w:val="0"/>
              </w:rPr>
            </w:pPr>
            <w:r w:rsidRPr="00470192">
              <w:rPr>
                <w:b w:val="0"/>
              </w:rPr>
              <w:t>0.16</w:t>
            </w:r>
          </w:p>
        </w:tc>
        <w:tc>
          <w:tcPr>
            <w:tcW w:w="1412" w:type="dxa"/>
          </w:tcPr>
          <w:p w:rsidR="00470192" w:rsidRPr="00470192" w:rsidRDefault="00470192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Мазняк Андрей</w:t>
            </w:r>
          </w:p>
        </w:tc>
        <w:tc>
          <w:tcPr>
            <w:tcW w:w="5801" w:type="dxa"/>
          </w:tcPr>
          <w:p w:rsidR="00470192" w:rsidRDefault="00470192" w:rsidP="00E5253C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Исправил правила заведения тикетов</w:t>
            </w:r>
          </w:p>
        </w:tc>
        <w:tc>
          <w:tcPr>
            <w:tcW w:w="1567" w:type="dxa"/>
          </w:tcPr>
          <w:p w:rsidR="00470192" w:rsidRPr="00427CF5" w:rsidRDefault="00427CF5" w:rsidP="00E5253C">
            <w:pPr>
              <w:jc w:val="left"/>
              <w:cnfStyle w:val="000000000000"/>
            </w:pPr>
            <w:r>
              <w:t>#39</w:t>
            </w:r>
          </w:p>
        </w:tc>
      </w:tr>
      <w:tr w:rsidR="005D22A8" w:rsidRPr="00B6346F" w:rsidTr="00E5253C">
        <w:trPr>
          <w:cnfStyle w:val="000000100000"/>
          <w:trHeight w:val="50"/>
        </w:trPr>
        <w:tc>
          <w:tcPr>
            <w:cnfStyle w:val="001000000000"/>
            <w:tcW w:w="579" w:type="dxa"/>
          </w:tcPr>
          <w:p w:rsidR="005D22A8" w:rsidRPr="005D22A8" w:rsidRDefault="005D22A8" w:rsidP="00E5253C">
            <w:pPr>
              <w:jc w:val="left"/>
              <w:rPr>
                <w:b w:val="0"/>
              </w:rPr>
            </w:pPr>
            <w:r w:rsidRPr="005D22A8">
              <w:rPr>
                <w:b w:val="0"/>
              </w:rPr>
              <w:t>0.17</w:t>
            </w:r>
          </w:p>
        </w:tc>
        <w:tc>
          <w:tcPr>
            <w:tcW w:w="1412" w:type="dxa"/>
          </w:tcPr>
          <w:p w:rsidR="005D22A8" w:rsidRDefault="005D22A8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Бондаренко Татьяна</w:t>
            </w:r>
          </w:p>
        </w:tc>
        <w:tc>
          <w:tcPr>
            <w:tcW w:w="5801" w:type="dxa"/>
          </w:tcPr>
          <w:p w:rsidR="005D22A8" w:rsidRDefault="005D22A8" w:rsidP="00E5253C">
            <w:pPr>
              <w:jc w:val="left"/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Дополнила общую информацию</w:t>
            </w:r>
          </w:p>
        </w:tc>
        <w:tc>
          <w:tcPr>
            <w:tcW w:w="1567" w:type="dxa"/>
          </w:tcPr>
          <w:p w:rsidR="005D22A8" w:rsidRDefault="005D22A8" w:rsidP="00E5253C">
            <w:pPr>
              <w:jc w:val="left"/>
              <w:cnfStyle w:val="000000100000"/>
            </w:pPr>
            <w:r>
              <w:t>#41</w:t>
            </w:r>
          </w:p>
        </w:tc>
      </w:tr>
    </w:tbl>
    <w:p w:rsidR="00480697" w:rsidRDefault="00480697" w:rsidP="005D4744">
      <w:pPr>
        <w:rPr>
          <w:lang w:val="ru-RU"/>
        </w:rPr>
      </w:pPr>
    </w:p>
    <w:p w:rsidR="00480697" w:rsidRDefault="00480697" w:rsidP="00480697">
      <w:pPr>
        <w:rPr>
          <w:lang w:val="ru-RU"/>
        </w:rPr>
      </w:pPr>
      <w:r>
        <w:rPr>
          <w:lang w:val="ru-RU"/>
        </w:rPr>
        <w:br w:type="page"/>
      </w:r>
    </w:p>
    <w:p w:rsidR="00862DE3" w:rsidRDefault="00862DE3" w:rsidP="00862DE3">
      <w:pPr>
        <w:pStyle w:val="1"/>
        <w:numPr>
          <w:ilvl w:val="0"/>
          <w:numId w:val="1"/>
        </w:numPr>
      </w:pPr>
      <w:bookmarkStart w:id="2" w:name="_Toc368436391"/>
      <w:r>
        <w:lastRenderedPageBreak/>
        <w:t>Общая информация</w:t>
      </w:r>
      <w:bookmarkEnd w:id="2"/>
    </w:p>
    <w:p w:rsidR="005D22A8" w:rsidRDefault="005D22A8" w:rsidP="005D22A8">
      <w:pPr>
        <w:rPr>
          <w:lang w:val="ru-RU"/>
        </w:rPr>
      </w:pPr>
      <w:bookmarkStart w:id="3" w:name="_Toc368436392"/>
      <w:bookmarkStart w:id="4" w:name="_Toc368436396"/>
      <w:r>
        <w:rPr>
          <w:lang w:val="ru-RU"/>
        </w:rPr>
        <w:t>Проект разрабатывается в рамках изучения предмета «Коллективная разработка» группы с8404 специальности «Математическое обеспечение и администрирование информационных систем». Руководитель проекта Ващенко Юрий Алексеевич.</w:t>
      </w:r>
    </w:p>
    <w:p w:rsidR="005D22A8" w:rsidRDefault="005D22A8" w:rsidP="005D22A8">
      <w:pPr>
        <w:rPr>
          <w:lang w:val="ru-RU"/>
        </w:rPr>
      </w:pPr>
      <w:r w:rsidRPr="00036438">
        <w:rPr>
          <w:lang w:val="ru-RU"/>
        </w:rPr>
        <w:t xml:space="preserve">Цель </w:t>
      </w:r>
      <w:r>
        <w:rPr>
          <w:lang w:val="ru-RU"/>
        </w:rPr>
        <w:t>проекта</w:t>
      </w:r>
      <w:r w:rsidRPr="00036438">
        <w:rPr>
          <w:lang w:val="ru-RU"/>
        </w:rPr>
        <w:t xml:space="preserve">: разработать сайт, </w:t>
      </w:r>
      <w:r>
        <w:rPr>
          <w:lang w:val="ru-RU"/>
        </w:rPr>
        <w:t>отфильтровывающий людей из кругов</w:t>
      </w:r>
      <w:r w:rsidRPr="00036438">
        <w:rPr>
          <w:lang w:val="ru-RU"/>
        </w:rPr>
        <w:t xml:space="preserve"> в социальной сети </w:t>
      </w:r>
      <w:r w:rsidRPr="00036438">
        <w:t>Google</w:t>
      </w:r>
      <w:r w:rsidRPr="00036438">
        <w:rPr>
          <w:lang w:val="ru-RU"/>
        </w:rPr>
        <w:t>+ по заданным критериям.</w:t>
      </w:r>
    </w:p>
    <w:p w:rsidR="005D22A8" w:rsidRDefault="005D22A8" w:rsidP="005D22A8">
      <w:pPr>
        <w:rPr>
          <w:lang w:val="ru-RU"/>
        </w:rPr>
      </w:pPr>
      <w:r w:rsidRPr="00036438">
        <w:t>Google</w:t>
      </w:r>
      <w:r w:rsidRPr="00036438">
        <w:rPr>
          <w:lang w:val="ru-RU"/>
        </w:rPr>
        <w:t>+</w:t>
      </w:r>
      <w:r>
        <w:rPr>
          <w:lang w:val="ru-RU"/>
        </w:rPr>
        <w:t xml:space="preserve"> - проект социальной сети от компании </w:t>
      </w:r>
      <w:r w:rsidRPr="00036438">
        <w:t>Google</w:t>
      </w:r>
      <w:r>
        <w:rPr>
          <w:lang w:val="ru-RU"/>
        </w:rPr>
        <w:t xml:space="preserve">. Сервис предоставляет возможность общения через Интернет с помощью специальных компонентов: Круги, Темы, ВидеоВстречи, Мобильная версия. </w:t>
      </w:r>
    </w:p>
    <w:p w:rsidR="005D22A8" w:rsidRPr="00A9709E" w:rsidRDefault="005D22A8" w:rsidP="005D22A8">
      <w:pPr>
        <w:rPr>
          <w:lang w:val="ru-RU"/>
        </w:rPr>
      </w:pPr>
      <w:r w:rsidRPr="00A9709E">
        <w:rPr>
          <w:rFonts w:cs="Arial"/>
          <w:color w:val="000000"/>
          <w:shd w:val="clear" w:color="auto" w:fill="FFFFFF"/>
          <w:lang w:val="ru-RU"/>
        </w:rPr>
        <w:t xml:space="preserve">В основе работы </w:t>
      </w:r>
      <w:r w:rsidRPr="00A9709E">
        <w:rPr>
          <w:rFonts w:cs="Arial"/>
          <w:color w:val="000000"/>
          <w:shd w:val="clear" w:color="auto" w:fill="FFFFFF"/>
        </w:rPr>
        <w:t>Google</w:t>
      </w:r>
      <w:r>
        <w:rPr>
          <w:rFonts w:cs="Arial"/>
          <w:color w:val="000000"/>
          <w:shd w:val="clear" w:color="auto" w:fill="FFFFFF"/>
          <w:lang w:val="ru-RU"/>
        </w:rPr>
        <w:t>+ лежит концепция кругов</w:t>
      </w:r>
      <w:r w:rsidRPr="00A9709E">
        <w:rPr>
          <w:rFonts w:cs="Arial"/>
          <w:color w:val="000000"/>
          <w:shd w:val="clear" w:color="auto" w:fill="FFFFFF"/>
          <w:lang w:val="ru-RU"/>
        </w:rPr>
        <w:t>, благодаря которым человек и регулирует своё общение. Пользователь может создавать неограниченное количество кругов, включая в них своих знакомых. Именно на основе кругов пользователь делится контентом, определяя, какой круг будет иметь доступ к информации, а какой нет. Весь обмен пользовательскими матер</w:t>
      </w:r>
      <w:r>
        <w:rPr>
          <w:rFonts w:cs="Arial"/>
          <w:color w:val="000000"/>
          <w:shd w:val="clear" w:color="auto" w:fill="FFFFFF"/>
          <w:lang w:val="ru-RU"/>
        </w:rPr>
        <w:t>иалами идёт в специальной ленте</w:t>
      </w:r>
      <w:r w:rsidRPr="00A9709E">
        <w:rPr>
          <w:rFonts w:cs="Arial"/>
          <w:color w:val="000000"/>
          <w:shd w:val="clear" w:color="auto" w:fill="FFFFFF"/>
          <w:lang w:val="ru-RU"/>
        </w:rPr>
        <w:t>, в которой можно следить за обновлениями участников кругов, публикующих сообщения, фотографии, ссылки и видео</w:t>
      </w:r>
      <w:r>
        <w:rPr>
          <w:rFonts w:cs="Arial"/>
          <w:color w:val="000000"/>
          <w:shd w:val="clear" w:color="auto" w:fill="FFFFFF"/>
          <w:lang w:val="ru-RU"/>
        </w:rPr>
        <w:t>.</w:t>
      </w:r>
    </w:p>
    <w:p w:rsidR="00DC580B" w:rsidRPr="005C35FB" w:rsidRDefault="00DC580B" w:rsidP="00DC580B">
      <w:pPr>
        <w:pStyle w:val="1"/>
        <w:numPr>
          <w:ilvl w:val="0"/>
          <w:numId w:val="1"/>
        </w:numPr>
        <w:pBdr>
          <w:bottom w:val="single" w:sz="4" w:space="1" w:color="595959"/>
        </w:pBdr>
      </w:pPr>
      <w:r>
        <w:rPr>
          <w:lang w:val="ru-RU"/>
        </w:rPr>
        <w:t>Ограничения</w:t>
      </w:r>
      <w:bookmarkEnd w:id="3"/>
    </w:p>
    <w:p w:rsidR="00DC580B" w:rsidRDefault="00DC580B" w:rsidP="00DC580B">
      <w:pPr>
        <w:pStyle w:val="2"/>
        <w:numPr>
          <w:ilvl w:val="1"/>
          <w:numId w:val="1"/>
        </w:numPr>
        <w:rPr>
          <w:lang w:val="ru-RU"/>
        </w:rPr>
      </w:pPr>
      <w:bookmarkStart w:id="5" w:name="_Toc368436393"/>
      <w:r w:rsidRPr="005C35FB">
        <w:rPr>
          <w:lang w:val="ru-RU"/>
        </w:rPr>
        <w:t>Ресурсы</w:t>
      </w:r>
      <w:bookmarkEnd w:id="5"/>
    </w:p>
    <w:p w:rsidR="00DC580B" w:rsidRPr="000B5303" w:rsidRDefault="00DC580B" w:rsidP="00DC580B">
      <w:pPr>
        <w:pStyle w:val="3"/>
        <w:numPr>
          <w:ilvl w:val="2"/>
          <w:numId w:val="1"/>
        </w:numPr>
        <w:rPr>
          <w:lang w:val="ru-RU"/>
        </w:rPr>
      </w:pPr>
      <w:r>
        <w:rPr>
          <w:lang w:val="ru-RU"/>
        </w:rPr>
        <w:t>Ресурсы для разработчиков</w:t>
      </w:r>
    </w:p>
    <w:p w:rsidR="00DC580B" w:rsidRDefault="00DC580B" w:rsidP="00DC580B">
      <w:pPr>
        <w:rPr>
          <w:lang w:val="ru-RU"/>
        </w:rPr>
      </w:pPr>
      <w:r w:rsidRPr="00AD79A7">
        <w:rPr>
          <w:lang w:val="ru-RU"/>
        </w:rPr>
        <w:t>Для выполнения проекта необходимо 1</w:t>
      </w:r>
      <w:r>
        <w:rPr>
          <w:lang w:val="ru-RU"/>
        </w:rPr>
        <w:t>5</w:t>
      </w:r>
      <w:r w:rsidRPr="00AD79A7">
        <w:rPr>
          <w:lang w:val="ru-RU"/>
        </w:rPr>
        <w:t xml:space="preserve"> ПК с возможностью выхода в интернет, ОС Windows (XP, Vista, 7</w:t>
      </w:r>
      <w:r>
        <w:rPr>
          <w:lang w:val="ru-RU"/>
        </w:rPr>
        <w:t>, 8</w:t>
      </w:r>
      <w:r w:rsidRPr="00AD79A7">
        <w:rPr>
          <w:lang w:val="ru-RU"/>
        </w:rPr>
        <w:t>) или Ubuntu</w:t>
      </w:r>
      <w:r>
        <w:rPr>
          <w:lang w:val="ru-RU"/>
        </w:rPr>
        <w:t xml:space="preserve"> </w:t>
      </w:r>
      <w:r>
        <w:t>server</w:t>
      </w:r>
      <w:r w:rsidRPr="00AD79A7">
        <w:rPr>
          <w:lang w:val="ru-RU"/>
        </w:rPr>
        <w:t xml:space="preserve"> (</w:t>
      </w:r>
      <w:r>
        <w:rPr>
          <w:lang w:val="ru-RU"/>
        </w:rPr>
        <w:t>начиная с 12 версии и далее</w:t>
      </w:r>
      <w:r w:rsidRPr="00AD79A7">
        <w:rPr>
          <w:lang w:val="ru-RU"/>
        </w:rPr>
        <w:t xml:space="preserve">) и установленными программами: MS Word (для Ubuntu – Libre Office), </w:t>
      </w:r>
      <w:r>
        <w:t>Symfony</w:t>
      </w:r>
      <w:r w:rsidRPr="00AD79A7">
        <w:rPr>
          <w:lang w:val="ru-RU"/>
        </w:rPr>
        <w:t xml:space="preserve"> </w:t>
      </w:r>
      <w:r>
        <w:t>Framework</w:t>
      </w:r>
      <w:r w:rsidRPr="00AD79A7">
        <w:rPr>
          <w:lang w:val="ru-RU"/>
        </w:rPr>
        <w:t xml:space="preserve"> (и всем ПО, необходимым для </w:t>
      </w:r>
      <w:r>
        <w:rPr>
          <w:lang w:val="ru-RU"/>
        </w:rPr>
        <w:t xml:space="preserve">работы с </w:t>
      </w:r>
      <w:r>
        <w:t>Symphony</w:t>
      </w:r>
      <w:r w:rsidRPr="00AD79A7">
        <w:rPr>
          <w:lang w:val="ru-RU"/>
        </w:rPr>
        <w:t xml:space="preserve"> </w:t>
      </w:r>
      <w:r>
        <w:t>Framework</w:t>
      </w:r>
      <w:r w:rsidRPr="00AD79A7">
        <w:rPr>
          <w:lang w:val="ru-RU"/>
        </w:rPr>
        <w:t>).</w:t>
      </w:r>
    </w:p>
    <w:p w:rsidR="00DC580B" w:rsidRDefault="00DC580B" w:rsidP="00DC580B">
      <w:pPr>
        <w:pStyle w:val="3"/>
        <w:numPr>
          <w:ilvl w:val="2"/>
          <w:numId w:val="1"/>
        </w:numPr>
        <w:rPr>
          <w:lang w:val="ru-RU"/>
        </w:rPr>
      </w:pPr>
      <w:r>
        <w:rPr>
          <w:lang w:val="ru-RU"/>
        </w:rPr>
        <w:t>Ресурсы для клиентов</w:t>
      </w:r>
    </w:p>
    <w:p w:rsidR="00DC580B" w:rsidRPr="000B5303" w:rsidRDefault="00DC580B" w:rsidP="00DC580B">
      <w:pPr>
        <w:rPr>
          <w:lang w:val="ru-RU"/>
        </w:rPr>
      </w:pPr>
      <w:r>
        <w:rPr>
          <w:lang w:val="ru-RU"/>
        </w:rPr>
        <w:t xml:space="preserve">Для обычных пользователей необходимо наличие ПК с возможностью выхода в интернет, наличие браузера и </w:t>
      </w:r>
      <w:r>
        <w:t>Google</w:t>
      </w:r>
      <w:r w:rsidRPr="000B5303">
        <w:rPr>
          <w:lang w:val="ru-RU"/>
        </w:rPr>
        <w:t xml:space="preserve"> </w:t>
      </w:r>
      <w:r>
        <w:rPr>
          <w:lang w:val="ru-RU"/>
        </w:rPr>
        <w:t xml:space="preserve">аккаунта с </w:t>
      </w:r>
      <w:r>
        <w:t>Google</w:t>
      </w:r>
      <w:r w:rsidRPr="000B5303">
        <w:rPr>
          <w:lang w:val="ru-RU"/>
        </w:rPr>
        <w:t>+</w:t>
      </w:r>
      <w:r>
        <w:rPr>
          <w:lang w:val="ru-RU"/>
        </w:rPr>
        <w:t>.</w:t>
      </w:r>
    </w:p>
    <w:p w:rsidR="00DC580B" w:rsidRPr="00AD79A7" w:rsidRDefault="00DC580B" w:rsidP="00DC580B">
      <w:pPr>
        <w:rPr>
          <w:lang w:val="ru-RU"/>
        </w:rPr>
      </w:pPr>
    </w:p>
    <w:p w:rsidR="00DC580B" w:rsidRDefault="00DC580B" w:rsidP="00DC580B">
      <w:pPr>
        <w:pStyle w:val="2"/>
        <w:numPr>
          <w:ilvl w:val="1"/>
          <w:numId w:val="1"/>
        </w:numPr>
        <w:rPr>
          <w:lang w:val="ru-RU"/>
        </w:rPr>
      </w:pPr>
      <w:bookmarkStart w:id="6" w:name="_Toc368436394"/>
      <w:r w:rsidRPr="005C35FB">
        <w:rPr>
          <w:lang w:val="ru-RU"/>
        </w:rPr>
        <w:t>Роли</w:t>
      </w:r>
      <w:bookmarkEnd w:id="6"/>
    </w:p>
    <w:p w:rsidR="00DC580B" w:rsidRPr="00C97956" w:rsidRDefault="00DC580B" w:rsidP="00DC580B">
      <w:pPr>
        <w:rPr>
          <w:rStyle w:val="a9"/>
          <w:rFonts w:cs="Arial"/>
          <w:lang w:val="ru-RU"/>
        </w:rPr>
      </w:pPr>
      <w:r w:rsidRPr="00C97956">
        <w:rPr>
          <w:rStyle w:val="a9"/>
          <w:rFonts w:cs="Arial"/>
        </w:rPr>
        <w:t>Таблица</w:t>
      </w:r>
      <w:r>
        <w:rPr>
          <w:rStyle w:val="a9"/>
          <w:rFonts w:cs="Arial"/>
          <w:lang w:val="ru-RU"/>
        </w:rPr>
        <w:t xml:space="preserve"> РОЛЕЙ</w:t>
      </w:r>
      <w:r w:rsidRPr="00C97956">
        <w:rPr>
          <w:rStyle w:val="a9"/>
          <w:rFonts w:cs="Arial"/>
        </w:rPr>
        <w:t>:</w:t>
      </w:r>
    </w:p>
    <w:tbl>
      <w:tblPr>
        <w:tblW w:w="936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/>
      </w:tblPr>
      <w:tblGrid>
        <w:gridCol w:w="2647"/>
        <w:gridCol w:w="2281"/>
        <w:gridCol w:w="2246"/>
        <w:gridCol w:w="2190"/>
      </w:tblGrid>
      <w:tr w:rsidR="00DC580B" w:rsidRPr="00E01D57" w:rsidTr="005B76F6">
        <w:trPr>
          <w:trHeight w:val="270"/>
        </w:trPr>
        <w:tc>
          <w:tcPr>
            <w:tcW w:w="2647" w:type="dxa"/>
            <w:shd w:val="clear" w:color="auto" w:fill="CBCBCB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/>
                <w:bCs/>
              </w:rPr>
              <w:t>Деятельность</w:t>
            </w:r>
          </w:p>
        </w:tc>
        <w:tc>
          <w:tcPr>
            <w:tcW w:w="2281" w:type="dxa"/>
            <w:shd w:val="clear" w:color="auto" w:fill="CBCBCB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/>
                <w:bCs/>
              </w:rPr>
              <w:t>Руководитель</w:t>
            </w:r>
          </w:p>
        </w:tc>
        <w:tc>
          <w:tcPr>
            <w:tcW w:w="2246" w:type="dxa"/>
            <w:shd w:val="clear" w:color="auto" w:fill="CBCBCB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/>
                <w:bCs/>
              </w:rPr>
              <w:t>Заместитель</w:t>
            </w:r>
          </w:p>
        </w:tc>
        <w:tc>
          <w:tcPr>
            <w:tcW w:w="2190" w:type="dxa"/>
            <w:shd w:val="clear" w:color="auto" w:fill="CBCBCB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/>
                <w:bCs/>
              </w:rPr>
              <w:t>Команда</w:t>
            </w:r>
          </w:p>
        </w:tc>
      </w:tr>
      <w:tr w:rsidR="00DC580B" w:rsidRPr="00E01D57" w:rsidTr="005B76F6">
        <w:trPr>
          <w:trHeight w:val="457"/>
        </w:trPr>
        <w:tc>
          <w:tcPr>
            <w:tcW w:w="2647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Руководитель проекта</w:t>
            </w:r>
          </w:p>
        </w:tc>
        <w:tc>
          <w:tcPr>
            <w:tcW w:w="2281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Лось Роман</w:t>
            </w:r>
          </w:p>
        </w:tc>
        <w:tc>
          <w:tcPr>
            <w:tcW w:w="224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Трикашный Артем</w:t>
            </w:r>
          </w:p>
        </w:tc>
        <w:tc>
          <w:tcPr>
            <w:tcW w:w="2190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</w:p>
        </w:tc>
      </w:tr>
      <w:tr w:rsidR="00DC580B" w:rsidRPr="00E01D57" w:rsidTr="005B76F6">
        <w:trPr>
          <w:trHeight w:val="255"/>
        </w:trPr>
        <w:tc>
          <w:tcPr>
            <w:tcW w:w="2647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Требования</w:t>
            </w:r>
          </w:p>
        </w:tc>
        <w:tc>
          <w:tcPr>
            <w:tcW w:w="2281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Бондаренко Татьяна</w:t>
            </w:r>
          </w:p>
        </w:tc>
        <w:tc>
          <w:tcPr>
            <w:tcW w:w="2246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Марченко Данил</w:t>
            </w:r>
          </w:p>
        </w:tc>
        <w:tc>
          <w:tcPr>
            <w:tcW w:w="2190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Гасников Александр</w:t>
            </w:r>
          </w:p>
          <w:p w:rsidR="00DC580B" w:rsidRPr="00E01D57" w:rsidRDefault="00DC580B" w:rsidP="005B76F6">
            <w:pPr>
              <w:spacing w:after="0" w:line="240" w:lineRule="auto"/>
            </w:pPr>
            <w:r w:rsidRPr="00E01D57">
              <w:t>Иваненко Юрий</w:t>
            </w:r>
          </w:p>
        </w:tc>
      </w:tr>
      <w:tr w:rsidR="00DC580B" w:rsidRPr="00E01D57" w:rsidTr="005B76F6">
        <w:trPr>
          <w:trHeight w:val="255"/>
        </w:trPr>
        <w:tc>
          <w:tcPr>
            <w:tcW w:w="2647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lastRenderedPageBreak/>
              <w:t>Архитектура и дизайн</w:t>
            </w:r>
          </w:p>
        </w:tc>
        <w:tc>
          <w:tcPr>
            <w:tcW w:w="2281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Мазняк Андрей</w:t>
            </w:r>
          </w:p>
        </w:tc>
        <w:tc>
          <w:tcPr>
            <w:tcW w:w="224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Марченко Данил</w:t>
            </w:r>
          </w:p>
        </w:tc>
        <w:tc>
          <w:tcPr>
            <w:tcW w:w="2190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Бондаренко Татьяна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Авдеев Максим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Сидоров Кирилл</w:t>
            </w:r>
          </w:p>
          <w:p w:rsidR="00DC580B" w:rsidRPr="00E01D57" w:rsidRDefault="00DC580B" w:rsidP="005B76F6">
            <w:pPr>
              <w:spacing w:after="0" w:line="240" w:lineRule="auto"/>
            </w:pPr>
            <w:r w:rsidRPr="00E01D57">
              <w:t>Марченко Денис</w:t>
            </w:r>
          </w:p>
        </w:tc>
      </w:tr>
      <w:tr w:rsidR="00DC580B" w:rsidRPr="00E01D57" w:rsidTr="005B76F6">
        <w:trPr>
          <w:trHeight w:val="255"/>
        </w:trPr>
        <w:tc>
          <w:tcPr>
            <w:tcW w:w="2647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Кодирование</w:t>
            </w:r>
          </w:p>
        </w:tc>
        <w:tc>
          <w:tcPr>
            <w:tcW w:w="2281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Лось Роман</w:t>
            </w:r>
          </w:p>
        </w:tc>
        <w:tc>
          <w:tcPr>
            <w:tcW w:w="2246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Авдеев Максим</w:t>
            </w:r>
          </w:p>
        </w:tc>
        <w:tc>
          <w:tcPr>
            <w:tcW w:w="2190" w:type="dxa"/>
          </w:tcPr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Бочкарев Александр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Мазняк Андрей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Баранов Виталий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Марченко Денис</w:t>
            </w:r>
          </w:p>
        </w:tc>
      </w:tr>
      <w:tr w:rsidR="00DC580B" w:rsidRPr="00E01D57" w:rsidTr="005B76F6">
        <w:trPr>
          <w:trHeight w:val="255"/>
        </w:trPr>
        <w:tc>
          <w:tcPr>
            <w:tcW w:w="2647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UI</w:t>
            </w:r>
          </w:p>
        </w:tc>
        <w:tc>
          <w:tcPr>
            <w:tcW w:w="2281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Трикашный Артем</w:t>
            </w:r>
          </w:p>
        </w:tc>
        <w:tc>
          <w:tcPr>
            <w:tcW w:w="224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Бондаренко Татьяна</w:t>
            </w:r>
          </w:p>
        </w:tc>
        <w:tc>
          <w:tcPr>
            <w:tcW w:w="2190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Иваненко Юрий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Домбровский Антон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Баранов Виталий</w:t>
            </w:r>
          </w:p>
        </w:tc>
      </w:tr>
      <w:tr w:rsidR="00DC580B" w:rsidRPr="00E01D57" w:rsidTr="005B76F6">
        <w:trPr>
          <w:trHeight w:val="255"/>
        </w:trPr>
        <w:tc>
          <w:tcPr>
            <w:tcW w:w="2647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Тестирование</w:t>
            </w:r>
          </w:p>
        </w:tc>
        <w:tc>
          <w:tcPr>
            <w:tcW w:w="2281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Марченко Данил</w:t>
            </w:r>
          </w:p>
        </w:tc>
        <w:tc>
          <w:tcPr>
            <w:tcW w:w="2246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Сидоров Кирилл</w:t>
            </w:r>
          </w:p>
        </w:tc>
        <w:tc>
          <w:tcPr>
            <w:tcW w:w="2190" w:type="dxa"/>
          </w:tcPr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Гасников Александр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Домбровский Антон</w:t>
            </w:r>
          </w:p>
          <w:p w:rsidR="00DC580B" w:rsidRPr="00E01D57" w:rsidRDefault="00DC580B" w:rsidP="005B76F6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Дмитриева Дарья</w:t>
            </w:r>
          </w:p>
          <w:p w:rsidR="00DC580B" w:rsidRPr="00E01D57" w:rsidRDefault="00DC580B" w:rsidP="005B76F6">
            <w:pPr>
              <w:spacing w:after="0" w:line="240" w:lineRule="auto"/>
            </w:pPr>
            <w:r w:rsidRPr="00E01D57">
              <w:t>Татюшев Михаил</w:t>
            </w:r>
          </w:p>
        </w:tc>
      </w:tr>
      <w:tr w:rsidR="00DC580B" w:rsidRPr="00E01D57" w:rsidTr="005B76F6">
        <w:trPr>
          <w:trHeight w:val="255"/>
        </w:trPr>
        <w:tc>
          <w:tcPr>
            <w:tcW w:w="2647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ССВ</w:t>
            </w:r>
          </w:p>
        </w:tc>
        <w:tc>
          <w:tcPr>
            <w:tcW w:w="2281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Мазняк Андрей</w:t>
            </w:r>
          </w:p>
        </w:tc>
        <w:tc>
          <w:tcPr>
            <w:tcW w:w="224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Трикашный Артем</w:t>
            </w:r>
          </w:p>
        </w:tc>
        <w:tc>
          <w:tcPr>
            <w:tcW w:w="2190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</w:p>
        </w:tc>
      </w:tr>
      <w:tr w:rsidR="00DC580B" w:rsidRPr="00E01D57" w:rsidTr="005B76F6">
        <w:trPr>
          <w:trHeight w:val="255"/>
        </w:trPr>
        <w:tc>
          <w:tcPr>
            <w:tcW w:w="2647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Интегратор</w:t>
            </w:r>
          </w:p>
        </w:tc>
        <w:tc>
          <w:tcPr>
            <w:tcW w:w="2281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Лось Роман</w:t>
            </w:r>
          </w:p>
        </w:tc>
        <w:tc>
          <w:tcPr>
            <w:tcW w:w="2246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Авдеев Максим</w:t>
            </w:r>
          </w:p>
        </w:tc>
        <w:tc>
          <w:tcPr>
            <w:tcW w:w="2190" w:type="dxa"/>
          </w:tcPr>
          <w:p w:rsidR="00DC580B" w:rsidRPr="00E01D57" w:rsidRDefault="00DC580B" w:rsidP="005B76F6">
            <w:pPr>
              <w:spacing w:after="0" w:line="240" w:lineRule="auto"/>
            </w:pPr>
          </w:p>
        </w:tc>
      </w:tr>
    </w:tbl>
    <w:p w:rsidR="00DC580B" w:rsidRDefault="00DC580B" w:rsidP="00DC580B">
      <w:pPr>
        <w:pStyle w:val="2"/>
        <w:numPr>
          <w:ilvl w:val="1"/>
          <w:numId w:val="1"/>
        </w:numPr>
        <w:rPr>
          <w:lang w:val="ru-RU"/>
        </w:rPr>
      </w:pPr>
      <w:bookmarkStart w:id="7" w:name="_Toc368436395"/>
      <w:r w:rsidRPr="005C35FB">
        <w:rPr>
          <w:lang w:val="ru-RU"/>
        </w:rPr>
        <w:t>Сроки</w:t>
      </w:r>
      <w:bookmarkEnd w:id="7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/>
      </w:tblPr>
      <w:tblGrid>
        <w:gridCol w:w="4674"/>
        <w:gridCol w:w="4676"/>
      </w:tblGrid>
      <w:tr w:rsidR="00DC580B" w:rsidRPr="00E01D57" w:rsidTr="005B76F6">
        <w:tc>
          <w:tcPr>
            <w:tcW w:w="4674" w:type="dxa"/>
            <w:shd w:val="clear" w:color="auto" w:fill="CBCBCB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  <w:lang w:val="ru-RU"/>
              </w:rPr>
            </w:pPr>
            <w:r w:rsidRPr="00E01D5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4676" w:type="dxa"/>
            <w:shd w:val="clear" w:color="auto" w:fill="CBCBCB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  <w:lang w:val="ru-RU"/>
              </w:rPr>
            </w:pPr>
            <w:r w:rsidRPr="00E01D57">
              <w:rPr>
                <w:b/>
                <w:bCs/>
                <w:lang w:val="ru-RU"/>
              </w:rPr>
              <w:t>Срок сдачи</w:t>
            </w:r>
          </w:p>
        </w:tc>
      </w:tr>
      <w:tr w:rsidR="00DC580B" w:rsidRPr="00E01D57" w:rsidTr="005B76F6">
        <w:tc>
          <w:tcPr>
            <w:tcW w:w="4674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План</w:t>
            </w:r>
          </w:p>
        </w:tc>
        <w:tc>
          <w:tcPr>
            <w:tcW w:w="467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>
              <w:rPr>
                <w:lang w:val="ru-RU"/>
              </w:rPr>
              <w:t>04</w:t>
            </w:r>
            <w:r w:rsidRPr="00E01D57">
              <w:t>.</w:t>
            </w:r>
            <w:r>
              <w:rPr>
                <w:lang w:val="ru-RU"/>
              </w:rPr>
              <w:t>10</w:t>
            </w:r>
            <w:r w:rsidRPr="00E01D57">
              <w:t>.2013</w:t>
            </w:r>
          </w:p>
        </w:tc>
      </w:tr>
      <w:tr w:rsidR="00DC580B" w:rsidRPr="00E01D57" w:rsidTr="005B76F6">
        <w:tc>
          <w:tcPr>
            <w:tcW w:w="4674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Требования</w:t>
            </w:r>
          </w:p>
        </w:tc>
        <w:tc>
          <w:tcPr>
            <w:tcW w:w="4676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01.11.2013</w:t>
            </w:r>
          </w:p>
        </w:tc>
      </w:tr>
      <w:tr w:rsidR="00DC580B" w:rsidRPr="00E01D57" w:rsidTr="005B76F6">
        <w:tc>
          <w:tcPr>
            <w:tcW w:w="4674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Архитектура и дизайн</w:t>
            </w:r>
          </w:p>
        </w:tc>
        <w:tc>
          <w:tcPr>
            <w:tcW w:w="467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03.12.2013</w:t>
            </w:r>
          </w:p>
        </w:tc>
      </w:tr>
      <w:tr w:rsidR="00DC580B" w:rsidRPr="00E01D57" w:rsidTr="005B76F6">
        <w:tc>
          <w:tcPr>
            <w:tcW w:w="4674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Код</w:t>
            </w:r>
          </w:p>
        </w:tc>
        <w:tc>
          <w:tcPr>
            <w:tcW w:w="4676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04.04.2014</w:t>
            </w:r>
          </w:p>
        </w:tc>
      </w:tr>
      <w:tr w:rsidR="00DC580B" w:rsidRPr="00E01D57" w:rsidTr="005B76F6">
        <w:tc>
          <w:tcPr>
            <w:tcW w:w="4674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UI (разметка, стили)</w:t>
            </w:r>
          </w:p>
        </w:tc>
        <w:tc>
          <w:tcPr>
            <w:tcW w:w="467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04.04.2014</w:t>
            </w:r>
          </w:p>
        </w:tc>
      </w:tr>
      <w:tr w:rsidR="00DC580B" w:rsidRPr="00E01D57" w:rsidTr="005B76F6">
        <w:tc>
          <w:tcPr>
            <w:tcW w:w="4674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Тестовые сценарии</w:t>
            </w:r>
          </w:p>
        </w:tc>
        <w:tc>
          <w:tcPr>
            <w:tcW w:w="4676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03.12.2013</w:t>
            </w:r>
          </w:p>
        </w:tc>
      </w:tr>
      <w:tr w:rsidR="00DC580B" w:rsidRPr="00E01D57" w:rsidTr="005B76F6">
        <w:tc>
          <w:tcPr>
            <w:tcW w:w="4674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Первая alpha версия</w:t>
            </w:r>
          </w:p>
        </w:tc>
        <w:tc>
          <w:tcPr>
            <w:tcW w:w="467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17.12.2013</w:t>
            </w:r>
          </w:p>
        </w:tc>
      </w:tr>
      <w:tr w:rsidR="00DC580B" w:rsidRPr="00E01D57" w:rsidTr="005B76F6">
        <w:tc>
          <w:tcPr>
            <w:tcW w:w="4674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Первая beta версия</w:t>
            </w:r>
          </w:p>
        </w:tc>
        <w:tc>
          <w:tcPr>
            <w:tcW w:w="4676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27.12.2013</w:t>
            </w:r>
          </w:p>
        </w:tc>
      </w:tr>
      <w:tr w:rsidR="00DC580B" w:rsidRPr="00E01D57" w:rsidTr="005B76F6">
        <w:tc>
          <w:tcPr>
            <w:tcW w:w="4674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Release candidate</w:t>
            </w:r>
          </w:p>
        </w:tc>
        <w:tc>
          <w:tcPr>
            <w:tcW w:w="4676" w:type="dxa"/>
            <w:shd w:val="clear" w:color="auto" w:fill="F2F2F2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02.05.2014</w:t>
            </w:r>
          </w:p>
        </w:tc>
      </w:tr>
      <w:tr w:rsidR="00DC580B" w:rsidRPr="00E01D57" w:rsidTr="005B76F6">
        <w:tc>
          <w:tcPr>
            <w:tcW w:w="4674" w:type="dxa"/>
          </w:tcPr>
          <w:p w:rsidR="00DC580B" w:rsidRPr="00E01D57" w:rsidRDefault="00DC580B" w:rsidP="005B76F6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Release</w:t>
            </w:r>
          </w:p>
        </w:tc>
        <w:tc>
          <w:tcPr>
            <w:tcW w:w="4676" w:type="dxa"/>
          </w:tcPr>
          <w:p w:rsidR="00DC580B" w:rsidRPr="00E01D57" w:rsidRDefault="00DC580B" w:rsidP="005B76F6">
            <w:pPr>
              <w:spacing w:after="0" w:line="240" w:lineRule="auto"/>
            </w:pPr>
            <w:r w:rsidRPr="00E01D57">
              <w:t>30.05.2014</w:t>
            </w:r>
          </w:p>
        </w:tc>
      </w:tr>
    </w:tbl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r w:rsidRPr="005C35FB">
        <w:rPr>
          <w:lang w:val="ru-RU"/>
        </w:rPr>
        <w:t>Фреймворк</w:t>
      </w:r>
      <w:bookmarkEnd w:id="4"/>
    </w:p>
    <w:p w:rsidR="00862DE3" w:rsidRDefault="00862DE3" w:rsidP="00862DE3">
      <w:pPr>
        <w:rPr>
          <w:lang w:val="ru-RU"/>
        </w:rPr>
      </w:pPr>
      <w:r>
        <w:rPr>
          <w:lang w:val="ru-RU"/>
        </w:rPr>
        <w:t xml:space="preserve">Для ускорения разработки проекта выбран фреймворк </w:t>
      </w:r>
      <w:r>
        <w:t>Symphony</w:t>
      </w:r>
      <w:r w:rsidRPr="00D3306B">
        <w:rPr>
          <w:lang w:val="ru-RU"/>
        </w:rPr>
        <w:t>.</w:t>
      </w:r>
    </w:p>
    <w:p w:rsidR="00862DE3" w:rsidRDefault="00862DE3" w:rsidP="00862DE3">
      <w:pPr>
        <w:rPr>
          <w:lang w:val="ru-RU"/>
        </w:rPr>
      </w:pPr>
      <w:r>
        <w:rPr>
          <w:lang w:val="ru-RU"/>
        </w:rPr>
        <w:t>Причины:</w:t>
      </w:r>
    </w:p>
    <w:p w:rsidR="00862DE3" w:rsidRDefault="00862DE3" w:rsidP="00862DE3">
      <w:pPr>
        <w:pStyle w:val="af4"/>
        <w:numPr>
          <w:ilvl w:val="0"/>
          <w:numId w:val="25"/>
        </w:numPr>
        <w:rPr>
          <w:lang w:val="ru-RU"/>
        </w:rPr>
      </w:pPr>
      <w:r>
        <w:rPr>
          <w:lang w:val="ru-RU"/>
        </w:rPr>
        <w:t>Простой в освоении</w:t>
      </w:r>
    </w:p>
    <w:p w:rsidR="00862DE3" w:rsidRDefault="00862DE3" w:rsidP="00862DE3">
      <w:pPr>
        <w:pStyle w:val="af4"/>
        <w:numPr>
          <w:ilvl w:val="0"/>
          <w:numId w:val="25"/>
        </w:numPr>
        <w:rPr>
          <w:lang w:val="ru-RU"/>
        </w:rPr>
      </w:pPr>
      <w:r>
        <w:rPr>
          <w:lang w:val="ru-RU"/>
        </w:rPr>
        <w:t>Имеются хорошие туториалы</w:t>
      </w:r>
    </w:p>
    <w:p w:rsidR="00862DE3" w:rsidRPr="0034570B" w:rsidRDefault="00862DE3" w:rsidP="00862DE3">
      <w:pPr>
        <w:pStyle w:val="af4"/>
        <w:numPr>
          <w:ilvl w:val="0"/>
          <w:numId w:val="25"/>
        </w:numPr>
        <w:rPr>
          <w:lang w:val="ru-RU"/>
        </w:rPr>
      </w:pPr>
      <w:r>
        <w:rPr>
          <w:lang w:val="ru-RU"/>
        </w:rPr>
        <w:t>Имеются знакомые специалисты, которые могут помочь решить некоторые вопросы</w:t>
      </w: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8" w:name="_Toc368436397"/>
      <w:r>
        <w:rPr>
          <w:lang w:val="ru-RU"/>
        </w:rPr>
        <w:lastRenderedPageBreak/>
        <w:t>Язык программирования</w:t>
      </w:r>
      <w:bookmarkEnd w:id="8"/>
    </w:p>
    <w:p w:rsidR="00862DE3" w:rsidRPr="008C068A" w:rsidRDefault="00862DE3" w:rsidP="00862DE3">
      <w:pPr>
        <w:rPr>
          <w:lang w:val="ru-RU"/>
        </w:rPr>
      </w:pPr>
      <w:r>
        <w:t>HTML</w:t>
      </w:r>
      <w:r w:rsidRPr="008C068A">
        <w:rPr>
          <w:lang w:val="ru-RU"/>
        </w:rPr>
        <w:t xml:space="preserve">, </w:t>
      </w:r>
      <w:r>
        <w:t>PHP</w:t>
      </w:r>
      <w:r w:rsidRPr="008C068A">
        <w:rPr>
          <w:lang w:val="ru-RU"/>
        </w:rPr>
        <w:t xml:space="preserve">, </w:t>
      </w:r>
      <w:r>
        <w:t>JavaScript</w:t>
      </w:r>
      <w:r w:rsidRPr="008C068A">
        <w:rPr>
          <w:lang w:val="ru-RU"/>
        </w:rPr>
        <w:t xml:space="preserve"> – </w:t>
      </w:r>
      <w:r>
        <w:rPr>
          <w:lang w:val="ru-RU"/>
        </w:rPr>
        <w:t>выбраны как самые часто используемые и легко осваиваемые языки программирования.</w:t>
      </w: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9" w:name="_Toc368436398"/>
      <w:r>
        <w:rPr>
          <w:lang w:val="ru-RU"/>
        </w:rPr>
        <w:t>Control Managment</w:t>
      </w:r>
      <w:bookmarkEnd w:id="9"/>
    </w:p>
    <w:tbl>
      <w:tblPr>
        <w:tblStyle w:val="PlainTable1"/>
        <w:tblW w:w="0" w:type="auto"/>
        <w:tblLook w:val="04A0"/>
      </w:tblPr>
      <w:tblGrid>
        <w:gridCol w:w="4106"/>
        <w:gridCol w:w="5239"/>
      </w:tblGrid>
      <w:tr w:rsidR="000D41C6" w:rsidRPr="005D22A8" w:rsidTr="00BC1C3F">
        <w:trPr>
          <w:cnfStyle w:val="100000000000"/>
        </w:trPr>
        <w:tc>
          <w:tcPr>
            <w:cnfStyle w:val="001000000000"/>
            <w:tcW w:w="4106" w:type="dxa"/>
          </w:tcPr>
          <w:p w:rsidR="000D41C6" w:rsidRPr="00C92F77" w:rsidRDefault="000D41C6" w:rsidP="00BC1C3F">
            <w:pPr>
              <w:snapToGrid w:val="0"/>
              <w:rPr>
                <w:b w:val="0"/>
              </w:rPr>
            </w:pPr>
            <w:r w:rsidRPr="00C92F77">
              <w:rPr>
                <w:b w:val="0"/>
              </w:rPr>
              <w:t>Система</w:t>
            </w:r>
            <w:r w:rsidRPr="00C92F77">
              <w:rPr>
                <w:rFonts w:eastAsia="Verdana" w:cs="Verdana"/>
                <w:b w:val="0"/>
              </w:rPr>
              <w:t xml:space="preserve"> </w:t>
            </w:r>
            <w:r w:rsidRPr="00C92F77">
              <w:rPr>
                <w:b w:val="0"/>
              </w:rPr>
              <w:t>контроля</w:t>
            </w:r>
            <w:r w:rsidRPr="00C92F77">
              <w:rPr>
                <w:rFonts w:eastAsia="Verdana" w:cs="Verdana"/>
                <w:b w:val="0"/>
              </w:rPr>
              <w:t xml:space="preserve"> </w:t>
            </w:r>
            <w:r w:rsidRPr="00C92F77">
              <w:rPr>
                <w:b w:val="0"/>
              </w:rPr>
              <w:t>версий</w:t>
            </w:r>
          </w:p>
        </w:tc>
        <w:tc>
          <w:tcPr>
            <w:tcW w:w="5239" w:type="dxa"/>
          </w:tcPr>
          <w:p w:rsidR="000D41C6" w:rsidRDefault="000D41C6" w:rsidP="00BC1C3F">
            <w:pPr>
              <w:snapToGrid w:val="0"/>
              <w:cnfStyle w:val="100000000000"/>
              <w:rPr>
                <w:b w:val="0"/>
                <w:lang w:val="ru-RU"/>
              </w:rPr>
            </w:pPr>
            <w:r w:rsidRPr="00C92F77">
              <w:rPr>
                <w:b w:val="0"/>
              </w:rPr>
              <w:t>Git</w:t>
            </w:r>
            <w:r w:rsidRPr="009E75AD">
              <w:rPr>
                <w:b w:val="0"/>
                <w:lang w:val="ru-RU"/>
              </w:rPr>
              <w:t xml:space="preserve"> </w:t>
            </w:r>
            <w:r>
              <w:rPr>
                <w:b w:val="0"/>
                <w:lang w:val="ru-RU"/>
              </w:rPr>
              <w:t>и все что с ним связано.</w:t>
            </w:r>
          </w:p>
          <w:p w:rsidR="000D41C6" w:rsidRDefault="000D41C6" w:rsidP="00BC1C3F">
            <w:pPr>
              <w:snapToGrid w:val="0"/>
              <w:cnfStyle w:val="100000000000"/>
              <w:rPr>
                <w:b w:val="0"/>
                <w:lang w:val="ru-RU"/>
              </w:rPr>
            </w:pPr>
          </w:p>
          <w:p w:rsidR="000D41C6" w:rsidRPr="009E75AD" w:rsidRDefault="000D41C6" w:rsidP="000D41C6">
            <w:pPr>
              <w:pStyle w:val="af4"/>
              <w:numPr>
                <w:ilvl w:val="0"/>
                <w:numId w:val="26"/>
              </w:numPr>
              <w:snapToGrid w:val="0"/>
              <w:cnfStyle w:val="100000000000"/>
              <w:rPr>
                <w:lang w:val="ru-RU"/>
              </w:rPr>
            </w:pPr>
            <w:r>
              <w:rPr>
                <w:b w:val="0"/>
                <w:lang w:val="ru-RU"/>
              </w:rPr>
              <w:t>Каждый должен коммитить только свою интеграционную ветку</w:t>
            </w:r>
          </w:p>
          <w:p w:rsidR="000D41C6" w:rsidRPr="00EB5014" w:rsidRDefault="000D41C6" w:rsidP="000D41C6">
            <w:pPr>
              <w:pStyle w:val="af4"/>
              <w:numPr>
                <w:ilvl w:val="0"/>
                <w:numId w:val="26"/>
              </w:numPr>
              <w:snapToGrid w:val="0"/>
              <w:cnfStyle w:val="100000000000"/>
              <w:rPr>
                <w:lang w:val="ru-RU"/>
              </w:rPr>
            </w:pPr>
            <w:r>
              <w:rPr>
                <w:b w:val="0"/>
                <w:lang w:val="ru-RU"/>
              </w:rPr>
              <w:t xml:space="preserve">Коммит, то есть фиксация изменений имеет  следующую </w:t>
            </w:r>
            <w:r w:rsidRPr="009E75AD">
              <w:rPr>
                <w:b w:val="0"/>
                <w:lang w:val="ru-RU"/>
              </w:rPr>
              <w:t>структуру “#(номер тикета) (название коммита)”</w:t>
            </w:r>
          </w:p>
          <w:p w:rsidR="000D41C6" w:rsidRPr="00EB5014" w:rsidRDefault="000D41C6" w:rsidP="000D41C6">
            <w:pPr>
              <w:pStyle w:val="af4"/>
              <w:numPr>
                <w:ilvl w:val="0"/>
                <w:numId w:val="26"/>
              </w:numPr>
              <w:snapToGrid w:val="0"/>
              <w:cnfStyle w:val="100000000000"/>
              <w:rPr>
                <w:lang w:val="ru-RU"/>
              </w:rPr>
            </w:pPr>
            <w:r>
              <w:rPr>
                <w:b w:val="0"/>
                <w:lang w:val="ru-RU"/>
              </w:rPr>
              <w:t xml:space="preserve">После выгрузки изменений нужно сделать </w:t>
            </w:r>
            <w:r>
              <w:rPr>
                <w:b w:val="0"/>
              </w:rPr>
              <w:t>pull</w:t>
            </w:r>
            <w:r w:rsidRPr="00EB5014">
              <w:rPr>
                <w:b w:val="0"/>
                <w:lang w:val="ru-RU"/>
              </w:rPr>
              <w:t xml:space="preserve"> </w:t>
            </w:r>
            <w:r>
              <w:rPr>
                <w:b w:val="0"/>
              </w:rPr>
              <w:t>request</w:t>
            </w:r>
          </w:p>
          <w:p w:rsidR="000D41C6" w:rsidRPr="009E75AD" w:rsidRDefault="000D41C6" w:rsidP="000D41C6">
            <w:pPr>
              <w:pStyle w:val="af4"/>
              <w:numPr>
                <w:ilvl w:val="0"/>
                <w:numId w:val="26"/>
              </w:numPr>
              <w:snapToGrid w:val="0"/>
              <w:cnfStyle w:val="100000000000"/>
              <w:rPr>
                <w:lang w:val="ru-RU"/>
              </w:rPr>
            </w:pPr>
            <w:r>
              <w:rPr>
                <w:b w:val="0"/>
                <w:lang w:val="ru-RU"/>
              </w:rPr>
              <w:t xml:space="preserve">В заголовке </w:t>
            </w:r>
            <w:r>
              <w:rPr>
                <w:b w:val="0"/>
              </w:rPr>
              <w:t>pull</w:t>
            </w:r>
            <w:r w:rsidRPr="00EB5014">
              <w:rPr>
                <w:b w:val="0"/>
                <w:lang w:val="ru-RU"/>
              </w:rPr>
              <w:t xml:space="preserve"> </w:t>
            </w:r>
            <w:r>
              <w:rPr>
                <w:b w:val="0"/>
              </w:rPr>
              <w:t>request</w:t>
            </w:r>
            <w:r w:rsidRPr="00EB5014">
              <w:rPr>
                <w:b w:val="0"/>
                <w:lang w:val="ru-RU"/>
              </w:rPr>
              <w:t xml:space="preserve"> </w:t>
            </w:r>
            <w:r>
              <w:rPr>
                <w:b w:val="0"/>
                <w:lang w:val="ru-RU"/>
              </w:rPr>
              <w:t>должна быть указана суть изменений. В его описании должны быть конкретно описаны все изменения.</w:t>
            </w:r>
          </w:p>
        </w:tc>
      </w:tr>
      <w:tr w:rsidR="000D41C6" w:rsidRPr="005D22A8" w:rsidTr="00BC1C3F">
        <w:trPr>
          <w:cnfStyle w:val="000000100000"/>
        </w:trPr>
        <w:tc>
          <w:tcPr>
            <w:cnfStyle w:val="001000000000"/>
            <w:tcW w:w="4106" w:type="dxa"/>
          </w:tcPr>
          <w:p w:rsidR="000D41C6" w:rsidRPr="00EB5014" w:rsidRDefault="000D41C6" w:rsidP="00BC1C3F">
            <w:pPr>
              <w:rPr>
                <w:b w:val="0"/>
                <w:lang w:val="ru-RU"/>
              </w:rPr>
            </w:pPr>
            <w:r w:rsidRPr="00EB5014">
              <w:rPr>
                <w:b w:val="0"/>
                <w:lang w:val="ru-RU"/>
              </w:rPr>
              <w:t>Система контроля изменений</w:t>
            </w:r>
          </w:p>
        </w:tc>
        <w:tc>
          <w:tcPr>
            <w:tcW w:w="5239" w:type="dxa"/>
          </w:tcPr>
          <w:p w:rsidR="000D41C6" w:rsidRDefault="000D41C6" w:rsidP="00BC1C3F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Любые изменения делаются по тикету.</w:t>
            </w:r>
          </w:p>
          <w:p w:rsidR="000D41C6" w:rsidRPr="009E75AD" w:rsidRDefault="000D41C6" w:rsidP="00BC1C3F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 xml:space="preserve">Тикетами являются </w:t>
            </w:r>
            <w:r>
              <w:t>Issues</w:t>
            </w:r>
            <w:r w:rsidRPr="009E75A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</w:t>
            </w:r>
            <w:r>
              <w:t>github</w:t>
            </w:r>
            <w:r w:rsidRPr="009E75AD">
              <w:rPr>
                <w:lang w:val="ru-RU"/>
              </w:rPr>
              <w:t>.</w:t>
            </w:r>
          </w:p>
          <w:p w:rsidR="000D41C6" w:rsidRPr="009E75AD" w:rsidRDefault="000D41C6" w:rsidP="00BC1C3F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Все тикеты находятся по адресу:</w:t>
            </w:r>
          </w:p>
          <w:p w:rsidR="000D41C6" w:rsidRPr="009E75AD" w:rsidRDefault="009612DF" w:rsidP="00BC1C3F">
            <w:pPr>
              <w:cnfStyle w:val="000000100000"/>
              <w:rPr>
                <w:lang w:val="ru-RU"/>
              </w:rPr>
            </w:pPr>
            <w:hyperlink r:id="rId10" w:history="1">
              <w:r w:rsidR="000D41C6" w:rsidRPr="00C92F77">
                <w:rPr>
                  <w:rStyle w:val="afb"/>
                </w:rPr>
                <w:t>https</w:t>
              </w:r>
              <w:r w:rsidR="000D41C6" w:rsidRPr="009E75AD">
                <w:rPr>
                  <w:rStyle w:val="afb"/>
                  <w:lang w:val="ru-RU"/>
                </w:rPr>
                <w:t>://</w:t>
              </w:r>
              <w:r w:rsidR="000D41C6" w:rsidRPr="00C92F77">
                <w:rPr>
                  <w:rStyle w:val="afb"/>
                </w:rPr>
                <w:t>github</w:t>
              </w:r>
              <w:r w:rsidR="000D41C6" w:rsidRPr="009E75AD">
                <w:rPr>
                  <w:rStyle w:val="afb"/>
                  <w:lang w:val="ru-RU"/>
                </w:rPr>
                <w:t>.</w:t>
              </w:r>
              <w:r w:rsidR="000D41C6" w:rsidRPr="00C92F77">
                <w:rPr>
                  <w:rStyle w:val="afb"/>
                </w:rPr>
                <w:t>com</w:t>
              </w:r>
              <w:r w:rsidR="000D41C6" w:rsidRPr="009E75AD">
                <w:rPr>
                  <w:rStyle w:val="afb"/>
                  <w:lang w:val="ru-RU"/>
                </w:rPr>
                <w:t>/</w:t>
              </w:r>
              <w:r w:rsidR="000D41C6" w:rsidRPr="00C92F77">
                <w:rPr>
                  <w:rStyle w:val="afb"/>
                </w:rPr>
                <w:t>yuri</w:t>
              </w:r>
              <w:r w:rsidR="000D41C6" w:rsidRPr="009E75AD">
                <w:rPr>
                  <w:rStyle w:val="afb"/>
                  <w:lang w:val="ru-RU"/>
                </w:rPr>
                <w:t>-</w:t>
              </w:r>
              <w:r w:rsidR="000D41C6" w:rsidRPr="00C92F77">
                <w:rPr>
                  <w:rStyle w:val="afb"/>
                </w:rPr>
                <w:t>vashchenko</w:t>
              </w:r>
              <w:r w:rsidR="000D41C6" w:rsidRPr="009E75AD">
                <w:rPr>
                  <w:rStyle w:val="afb"/>
                  <w:lang w:val="ru-RU"/>
                </w:rPr>
                <w:t>/</w:t>
              </w:r>
              <w:r w:rsidR="000D41C6" w:rsidRPr="00C92F77">
                <w:rPr>
                  <w:rStyle w:val="afb"/>
                </w:rPr>
                <w:t>CircleFilter</w:t>
              </w:r>
              <w:r w:rsidR="000D41C6" w:rsidRPr="009E75AD">
                <w:rPr>
                  <w:rStyle w:val="afb"/>
                  <w:lang w:val="ru-RU"/>
                </w:rPr>
                <w:t>/</w:t>
              </w:r>
              <w:r w:rsidR="000D41C6" w:rsidRPr="00C92F77">
                <w:rPr>
                  <w:rStyle w:val="afb"/>
                </w:rPr>
                <w:t>issues</w:t>
              </w:r>
            </w:hyperlink>
          </w:p>
        </w:tc>
      </w:tr>
      <w:tr w:rsidR="000D41C6" w:rsidRPr="005D22A8" w:rsidTr="00BC1C3F">
        <w:tc>
          <w:tcPr>
            <w:cnfStyle w:val="001000000000"/>
            <w:tcW w:w="4106" w:type="dxa"/>
          </w:tcPr>
          <w:p w:rsidR="000D41C6" w:rsidRPr="00C92F77" w:rsidRDefault="000D41C6" w:rsidP="00BC1C3F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Адрес репозитория</w:t>
            </w:r>
            <w:r w:rsidRPr="00C92F77">
              <w:rPr>
                <w:b w:val="0"/>
                <w:lang w:val="ru-RU"/>
              </w:rPr>
              <w:t xml:space="preserve"> с файлами проекта</w:t>
            </w:r>
          </w:p>
        </w:tc>
        <w:tc>
          <w:tcPr>
            <w:tcW w:w="5239" w:type="dxa"/>
          </w:tcPr>
          <w:p w:rsidR="000D41C6" w:rsidRPr="00C92F77" w:rsidRDefault="009612DF" w:rsidP="00BC1C3F">
            <w:pPr>
              <w:cnfStyle w:val="000000000000"/>
              <w:rPr>
                <w:lang w:val="ru-RU"/>
              </w:rPr>
            </w:pPr>
            <w:hyperlink r:id="rId11" w:history="1">
              <w:r w:rsidR="000D41C6" w:rsidRPr="00C92F77">
                <w:rPr>
                  <w:rStyle w:val="afb"/>
                </w:rPr>
                <w:t>https</w:t>
              </w:r>
              <w:r w:rsidR="000D41C6" w:rsidRPr="00C92F77">
                <w:rPr>
                  <w:rStyle w:val="afb"/>
                  <w:lang w:val="ru-RU"/>
                </w:rPr>
                <w:t>://</w:t>
              </w:r>
              <w:r w:rsidR="000D41C6" w:rsidRPr="00C92F77">
                <w:rPr>
                  <w:rStyle w:val="afb"/>
                </w:rPr>
                <w:t>github</w:t>
              </w:r>
              <w:r w:rsidR="000D41C6" w:rsidRPr="00C92F77">
                <w:rPr>
                  <w:rStyle w:val="afb"/>
                  <w:lang w:val="ru-RU"/>
                </w:rPr>
                <w:t>.</w:t>
              </w:r>
              <w:r w:rsidR="000D41C6" w:rsidRPr="00C92F77">
                <w:rPr>
                  <w:rStyle w:val="afb"/>
                </w:rPr>
                <w:t>com</w:t>
              </w:r>
              <w:r w:rsidR="000D41C6" w:rsidRPr="00C92F77">
                <w:rPr>
                  <w:rStyle w:val="afb"/>
                  <w:lang w:val="ru-RU"/>
                </w:rPr>
                <w:t>/</w:t>
              </w:r>
              <w:r w:rsidR="000D41C6" w:rsidRPr="00C92F77">
                <w:rPr>
                  <w:rStyle w:val="afb"/>
                </w:rPr>
                <w:t>yuri</w:t>
              </w:r>
              <w:r w:rsidR="000D41C6" w:rsidRPr="00C92F77">
                <w:rPr>
                  <w:rStyle w:val="afb"/>
                  <w:lang w:val="ru-RU"/>
                </w:rPr>
                <w:t>-</w:t>
              </w:r>
              <w:r w:rsidR="000D41C6" w:rsidRPr="00C92F77">
                <w:rPr>
                  <w:rStyle w:val="afb"/>
                </w:rPr>
                <w:t>vashchenko</w:t>
              </w:r>
              <w:r w:rsidR="000D41C6" w:rsidRPr="00C92F77">
                <w:rPr>
                  <w:rStyle w:val="afb"/>
                  <w:lang w:val="ru-RU"/>
                </w:rPr>
                <w:t>/</w:t>
              </w:r>
              <w:r w:rsidR="000D41C6" w:rsidRPr="00C92F77">
                <w:rPr>
                  <w:rStyle w:val="afb"/>
                </w:rPr>
                <w:t>CircleFilter</w:t>
              </w:r>
              <w:r w:rsidR="000D41C6" w:rsidRPr="00C92F77">
                <w:rPr>
                  <w:rStyle w:val="afb"/>
                  <w:lang w:val="ru-RU"/>
                </w:rPr>
                <w:t>/</w:t>
              </w:r>
            </w:hyperlink>
          </w:p>
        </w:tc>
      </w:tr>
    </w:tbl>
    <w:p w:rsidR="00862DE3" w:rsidRPr="00C92F77" w:rsidRDefault="00862DE3" w:rsidP="00862DE3">
      <w:pPr>
        <w:rPr>
          <w:lang w:val="ru-RU"/>
        </w:rPr>
      </w:pPr>
    </w:p>
    <w:p w:rsidR="00470192" w:rsidRPr="00EF7A2A" w:rsidRDefault="00470192" w:rsidP="00470192">
      <w:pPr>
        <w:pStyle w:val="1"/>
      </w:pPr>
      <w:bookmarkStart w:id="10" w:name="_Toc368436399"/>
      <w:r w:rsidRPr="00EF7A2A">
        <w:t>Правила заведения тикетов</w:t>
      </w:r>
    </w:p>
    <w:p w:rsidR="00470192" w:rsidRPr="00C57C4E" w:rsidRDefault="00470192" w:rsidP="00470192">
      <w:pPr>
        <w:rPr>
          <w:lang w:val="ru-RU"/>
        </w:rPr>
      </w:pPr>
      <w:r>
        <w:rPr>
          <w:lang w:val="ru-RU"/>
        </w:rPr>
        <w:t>Тикеты разделяются на две категории:</w:t>
      </w:r>
    </w:p>
    <w:p w:rsidR="00470192" w:rsidRPr="002D2570" w:rsidRDefault="00470192" w:rsidP="00470192">
      <w:pPr>
        <w:pStyle w:val="af4"/>
        <w:numPr>
          <w:ilvl w:val="0"/>
          <w:numId w:val="27"/>
        </w:numPr>
        <w:spacing w:after="200" w:line="276" w:lineRule="auto"/>
        <w:rPr>
          <w:lang w:val="ru-RU"/>
        </w:rPr>
      </w:pPr>
      <w:r w:rsidRPr="002D2570">
        <w:rPr>
          <w:lang w:val="ru-RU"/>
        </w:rPr>
        <w:t>Тикеты на создание.</w:t>
      </w:r>
    </w:p>
    <w:p w:rsidR="00470192" w:rsidRPr="009612B7" w:rsidRDefault="00470192" w:rsidP="00470192">
      <w:pPr>
        <w:pStyle w:val="af4"/>
        <w:numPr>
          <w:ilvl w:val="0"/>
          <w:numId w:val="27"/>
        </w:numPr>
        <w:spacing w:after="200" w:line="276" w:lineRule="auto"/>
        <w:rPr>
          <w:lang w:val="ru-RU"/>
        </w:rPr>
      </w:pPr>
      <w:r w:rsidRPr="002D2570">
        <w:rPr>
          <w:lang w:val="ru-RU"/>
        </w:rPr>
        <w:t>Тикеты на проблему.</w:t>
      </w:r>
    </w:p>
    <w:p w:rsidR="00470192" w:rsidRDefault="00470192" w:rsidP="00470192">
      <w:pPr>
        <w:rPr>
          <w:lang w:val="ru-RU"/>
        </w:rPr>
      </w:pPr>
      <w:r>
        <w:rPr>
          <w:lang w:val="ru-RU"/>
        </w:rPr>
        <w:t>Тикеты на создания может заводить любой из чемпионов, тикеты на проблему может заводить любой участник проекта.</w:t>
      </w:r>
    </w:p>
    <w:p w:rsidR="00470192" w:rsidRDefault="00470192" w:rsidP="00470192">
      <w:pPr>
        <w:rPr>
          <w:lang w:val="ru-RU"/>
        </w:rPr>
      </w:pPr>
      <w:r>
        <w:rPr>
          <w:lang w:val="ru-RU"/>
        </w:rPr>
        <w:t>Тикеты заводятся только в том случае, если затраты на создание и сопровождение тикета меньше чем затраты на решение тикета.</w:t>
      </w:r>
    </w:p>
    <w:p w:rsidR="00470192" w:rsidRPr="00EF7A2A" w:rsidRDefault="00470192" w:rsidP="00470192">
      <w:pPr>
        <w:pStyle w:val="2"/>
      </w:pPr>
      <w:r w:rsidRPr="00EF7A2A">
        <w:t>Правила оформления тикетов:</w:t>
      </w:r>
    </w:p>
    <w:p w:rsidR="00470192" w:rsidRDefault="00470192" w:rsidP="00470192">
      <w:pPr>
        <w:pStyle w:val="af4"/>
        <w:numPr>
          <w:ilvl w:val="0"/>
          <w:numId w:val="16"/>
        </w:numPr>
        <w:rPr>
          <w:lang w:val="ru-RU"/>
        </w:rPr>
      </w:pPr>
      <w:r>
        <w:rPr>
          <w:lang w:val="ru-RU"/>
        </w:rPr>
        <w:t>В заголовке тикета необходимо написать</w:t>
      </w:r>
      <w:r w:rsidRPr="00C92F77">
        <w:rPr>
          <w:lang w:val="ru-RU"/>
        </w:rPr>
        <w:t xml:space="preserve"> </w:t>
      </w:r>
      <w:r>
        <w:rPr>
          <w:lang w:val="ru-RU"/>
        </w:rPr>
        <w:t>суть</w:t>
      </w:r>
      <w:r w:rsidRPr="00C92F77">
        <w:rPr>
          <w:lang w:val="ru-RU"/>
        </w:rPr>
        <w:t xml:space="preserve"> </w:t>
      </w:r>
      <w:r>
        <w:rPr>
          <w:lang w:val="ru-RU"/>
        </w:rPr>
        <w:t>проблемы</w:t>
      </w:r>
      <w:r w:rsidRPr="00C92F77">
        <w:rPr>
          <w:lang w:val="ru-RU"/>
        </w:rPr>
        <w:t>.</w:t>
      </w:r>
    </w:p>
    <w:p w:rsidR="00470192" w:rsidRDefault="00470192" w:rsidP="00470192">
      <w:pPr>
        <w:pStyle w:val="af4"/>
        <w:numPr>
          <w:ilvl w:val="0"/>
          <w:numId w:val="16"/>
        </w:numPr>
        <w:rPr>
          <w:lang w:val="ru-RU"/>
        </w:rPr>
      </w:pPr>
      <w:r>
        <w:rPr>
          <w:lang w:val="ru-RU"/>
        </w:rPr>
        <w:lastRenderedPageBreak/>
        <w:t>В описании тикета, нужно написать описание проблемы, историю и причины появления проблемы, если это ошибка в программе, то нужно указать точные условия, при которых ошибка произошла.</w:t>
      </w:r>
    </w:p>
    <w:p w:rsidR="00470192" w:rsidRPr="00104AA2" w:rsidRDefault="00470192" w:rsidP="00470192">
      <w:pPr>
        <w:pStyle w:val="af4"/>
        <w:numPr>
          <w:ilvl w:val="0"/>
          <w:numId w:val="16"/>
        </w:numPr>
        <w:rPr>
          <w:lang w:val="ru-RU"/>
        </w:rPr>
      </w:pPr>
      <w:r>
        <w:rPr>
          <w:lang w:val="ru-RU"/>
        </w:rPr>
        <w:t>В комментариях участники проекта могут писать свои предложения по способу решения тикета, или писать какие либо замечания связанные с тикетом.</w:t>
      </w:r>
    </w:p>
    <w:p w:rsidR="00470192" w:rsidRPr="00955171" w:rsidRDefault="00470192" w:rsidP="00470192">
      <w:pPr>
        <w:ind w:left="360"/>
        <w:rPr>
          <w:lang w:val="ru-RU"/>
        </w:rPr>
      </w:pPr>
    </w:p>
    <w:p w:rsidR="00470192" w:rsidRPr="00955171" w:rsidRDefault="00470192" w:rsidP="00470192">
      <w:pPr>
        <w:ind w:left="360"/>
        <w:rPr>
          <w:lang w:val="ru-RU"/>
        </w:rPr>
      </w:pPr>
      <w:r w:rsidRPr="00955171">
        <w:rPr>
          <w:lang w:val="ru-RU"/>
        </w:rPr>
        <w:t>Примечание</w:t>
      </w:r>
    </w:p>
    <w:p w:rsidR="00470192" w:rsidRPr="00955171" w:rsidRDefault="00470192" w:rsidP="00470192">
      <w:pPr>
        <w:ind w:left="360"/>
        <w:rPr>
          <w:lang w:val="ru-RU"/>
        </w:rPr>
      </w:pPr>
      <w:r w:rsidRPr="00955171">
        <w:rPr>
          <w:lang w:val="ru-RU"/>
        </w:rPr>
        <w:t xml:space="preserve">При необходимости записи информации, которая написана в </w:t>
      </w:r>
      <w:r>
        <w:rPr>
          <w:lang w:val="ru-RU"/>
        </w:rPr>
        <w:t>других тикетах или в комментариях к ти</w:t>
      </w:r>
      <w:r w:rsidRPr="00955171">
        <w:rPr>
          <w:lang w:val="ru-RU"/>
        </w:rPr>
        <w:t>кету</w:t>
      </w:r>
      <w:r>
        <w:rPr>
          <w:lang w:val="ru-RU"/>
        </w:rPr>
        <w:t>, то</w:t>
      </w:r>
      <w:r w:rsidRPr="00955171">
        <w:rPr>
          <w:lang w:val="ru-RU"/>
        </w:rPr>
        <w:t xml:space="preserve"> нужно использовать ссылку на тикет: #НомерТикета </w:t>
      </w:r>
    </w:p>
    <w:p w:rsidR="00470192" w:rsidRPr="00955171" w:rsidRDefault="00470192" w:rsidP="00470192">
      <w:pPr>
        <w:ind w:left="360"/>
        <w:rPr>
          <w:lang w:val="ru-RU"/>
        </w:rPr>
      </w:pPr>
      <w:r w:rsidRPr="00955171">
        <w:rPr>
          <w:lang w:val="ru-RU"/>
        </w:rPr>
        <w:t>Пример: Описание проблемы находится в описании тикета #15 , метод решения был взят из комментария 2 тикета #15.</w:t>
      </w:r>
    </w:p>
    <w:p w:rsidR="00470192" w:rsidRPr="00104AA2" w:rsidRDefault="00470192" w:rsidP="00470192">
      <w:pPr>
        <w:pStyle w:val="af4"/>
        <w:rPr>
          <w:lang w:val="ru-RU"/>
        </w:rPr>
      </w:pPr>
    </w:p>
    <w:p w:rsidR="00470192" w:rsidRPr="00EF7A2A" w:rsidRDefault="002630E0" w:rsidP="00470192">
      <w:pPr>
        <w:pStyle w:val="2"/>
      </w:pPr>
      <w:r>
        <w:rPr>
          <w:lang w:val="ru-RU"/>
        </w:rPr>
        <w:t>Состояния</w:t>
      </w:r>
      <w:r w:rsidR="00470192" w:rsidRPr="00EF7A2A">
        <w:t xml:space="preserve"> тикетов:</w:t>
      </w:r>
    </w:p>
    <w:p w:rsidR="00470192" w:rsidRPr="00EF7A2A" w:rsidRDefault="009612DF" w:rsidP="00470192">
      <w:pPr>
        <w:rPr>
          <w:lang w:val="ru-RU"/>
        </w:rPr>
      </w:pPr>
      <w:r>
        <w:rPr>
          <w:noProof/>
          <w:lang w:val="ru-RU" w:eastAsia="ru-RU"/>
        </w:rPr>
      </w:r>
      <w:r>
        <w:rPr>
          <w:noProof/>
          <w:lang w:val="ru-RU" w:eastAsia="ru-RU"/>
        </w:rPr>
        <w:pict>
          <v:group id="Полотно 42" o:spid="_x0000_s1030" editas="canvas" style="width:486.75pt;height:356.3pt;mso-position-horizontal-relative:char;mso-position-vertical-relative:line" coordsize="61817,4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61817;height:45250;visibility:visible">
              <v:fill o:detectmouseclick="t"/>
              <v:path o:connecttype="none"/>
            </v:shape>
            <v:shape id="Text Box 26" o:spid="_x0000_s1032" type="#_x0000_t202" style="position:absolute;left:35442;top:4034;width:16852;height:38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ZCcQA&#10;AADbAAAADwAAAGRycy9kb3ducmV2LnhtbESPQWsCMRSE7wX/Q3iCt5p1wVK2RikVwZvWCuLtNXlu&#10;Fjcv6yauq7++KRR6HGbmG2a26F0tOmpD5VnBZJyBINbeVFwq2H+tnl9BhIhssPZMCu4UYDEfPM2w&#10;MP7Gn9TtYikShEOBCmyMTSFl0JYchrFviJN38q3DmGRbStPiLcFdLfMse5EOK04LFhv6sKTPu6tT&#10;EJbbS6NP2++zNffHZtlN9WF1VGo07N/fQETq43/4r702CvIcfr+kHy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GQnEAAAA2wAAAA8AAAAAAAAAAAAAAAAAmAIAAGRycy9k&#10;b3ducmV2LnhtbFBLBQYAAAAABAAEAPUAAACJAwAAAAA=&#10;">
              <v:textbox style="mso-fit-shape-to-text:t">
                <w:txbxContent>
                  <w:p w:rsidR="00470192" w:rsidRPr="002A5F2D" w:rsidRDefault="00470192" w:rsidP="00470192">
                    <w:pPr>
                      <w:jc w:val="center"/>
                    </w:pPr>
                    <w:r>
                      <w:t>NEW</w:t>
                    </w:r>
                  </w:p>
                </w:txbxContent>
              </v:textbox>
            </v:shape>
            <v:shape id="Text Box 27" o:spid="_x0000_s1033" type="#_x0000_t202" style="position:absolute;left:35442;top:12104;width:17075;height:38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8ksQA&#10;AADbAAAADwAAAGRycy9kb3ducmV2LnhtbESPQWsCMRSE7wX/Q3iF3jRbi0VWo4gi9FargvT2mjw3&#10;i5uXdRPX1V/fFIQeh5n5hpnOO1eJlppQelbwOshAEGtvSi4U7Hfr/hhEiMgGK8+k4EYB5rPe0xRz&#10;46/8Re02FiJBOOSowMZY51IGbclhGPiaOHlH3ziMSTaFNA1eE9xVcphl79JhyWnBYk1LS/q0vTgF&#10;YbU51/q4+TlZc7t/rtqRPqy/lXp57hYTEJG6+B9+tD+MguEb/H1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DvJLEAAAA2wAAAA8AAAAAAAAAAAAAAAAAmAIAAGRycy9k&#10;b3ducmV2LnhtbFBLBQYAAAAABAAEAPUAAACJAwAAAAA=&#10;">
              <v:textbox style="mso-fit-shape-to-text:t">
                <w:txbxContent>
                  <w:p w:rsidR="00470192" w:rsidRPr="002A5F2D" w:rsidRDefault="00470192" w:rsidP="00470192">
                    <w:pPr>
                      <w:jc w:val="center"/>
                    </w:pPr>
                    <w:r>
                      <w:t>ASSGNED</w:t>
                    </w:r>
                  </w:p>
                </w:txbxContent>
              </v:textbox>
            </v:shape>
            <v:shape id="Text Box 28" o:spid="_x0000_s1034" type="#_x0000_t202" style="position:absolute;left:35351;top:20075;width:17077;height:3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<v:textbox>
                <w:txbxContent>
                  <w:p w:rsidR="00470192" w:rsidRPr="002A5F2D" w:rsidRDefault="00470192" w:rsidP="00470192">
                    <w:pPr>
                      <w:jc w:val="center"/>
                    </w:pPr>
                    <w:r>
                      <w:t>IN PROCESS</w:t>
                    </w:r>
                  </w:p>
                </w:txbxContent>
              </v:textbox>
            </v:shape>
            <v:shape id="Text Box 29" o:spid="_x0000_s1035" type="#_x0000_t202" style="position:absolute;left:35450;top:28475;width:17030;height:38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aBfcMA&#10;AADbAAAADwAAAGRycy9kb3ducmV2LnhtbESPT2sCMRTE74V+h/AK3mq2glK2RikVwZt/QXp7TZ6b&#10;xc3Luonr6qc3gtDjMDO/YcbTzlWipSaUnhV89DMQxNqbkgsFu+38/RNEiMgGK8+k4EoBppPXlzHm&#10;xl94Te0mFiJBOOSowMZY51IGbclh6PuaOHkH3ziMSTaFNA1eEtxVcpBlI+mw5LRgsaYfS/q4OTsF&#10;YbY61fqw+jtac70tZ+1Q7+e/SvXeuu8vEJG6+B9+thdGwWAIjy/pB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aBfcMAAADbAAAADwAAAAAAAAAAAAAAAACYAgAAZHJzL2Rv&#10;d25yZXYueG1sUEsFBgAAAAAEAAQA9QAAAIgDAAAAAA==&#10;">
              <v:textbox style="mso-fit-shape-to-text:t">
                <w:txbxContent>
                  <w:p w:rsidR="00470192" w:rsidRPr="002A5F2D" w:rsidRDefault="00470192" w:rsidP="00470192">
                    <w:pPr>
                      <w:jc w:val="center"/>
                    </w:pPr>
                    <w:r>
                      <w:t>RESOLVED</w:t>
                    </w:r>
                  </w:p>
                </w:txbxContent>
              </v:textbox>
            </v:shape>
            <v:shape id="Text Box 30" o:spid="_x0000_s1036" type="#_x0000_t202" style="position:absolute;left:35450;top:36635;width:17028;height:45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<v:textbox>
                <w:txbxContent>
                  <w:p w:rsidR="00470192" w:rsidRPr="002A5F2D" w:rsidRDefault="00470192" w:rsidP="00470192">
                    <w:pPr>
                      <w:jc w:val="center"/>
                    </w:pPr>
                    <w:r>
                      <w:t>CLOSED</w:t>
                    </w:r>
                  </w:p>
                </w:txbxContent>
              </v:textbox>
            </v:shape>
            <v:shape id="Text Box 31" o:spid="_x0000_s1037" type="#_x0000_t202" style="position:absolute;left:9297;top:15603;width:17251;height:44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<v:textbox>
                <w:txbxContent>
                  <w:p w:rsidR="00470192" w:rsidRDefault="00470192" w:rsidP="00470192">
                    <w:pPr>
                      <w:jc w:val="center"/>
                    </w:pPr>
                    <w:r>
                      <w:t>TERMINATED</w:t>
                    </w:r>
                  </w:p>
                  <w:p w:rsidR="00470192" w:rsidRPr="002A5F2D" w:rsidRDefault="00470192" w:rsidP="00470192"/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2" o:spid="_x0000_s1038" type="#_x0000_t32" style="position:absolute;left:26548;top:8234;width:8902;height:736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W4L4AAADbAAAADwAAAGRycy9kb3ducmV2LnhtbERPTYvCMBC9C/6HMII3myooUo2yKwji&#10;ZdEV9Dg0s23YZlKa2NR/vzkIe3y87+1+sI3oqfPGsYJ5loMgLp02XCm4fR9naxA+IGtsHJOCF3nY&#10;78ajLRbaRb5Qfw2VSCHsC1RQh9AWUvqyJos+cy1x4n5cZzEk2FVSdxhTuG3kIs9X0qLh1FBjS4ea&#10;yt/r0yow8cv07ekQP8/3h9eRzGvpjFLTyfCxARFoCP/it/ukFSzS2PQl/QC5+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YNbgvgAAANsAAAAPAAAAAAAAAAAAAAAAAKEC&#10;AABkcnMvZG93bnJldi54bWxQSwUGAAAAAAQABAD5AAAAjAMAAAAA&#10;">
              <v:stroke endarrow="block"/>
            </v:shape>
            <v:shape id="AutoShape 33" o:spid="_x0000_s1039" type="#_x0000_t32" style="position:absolute;left:26548;top:14291;width:8803;height:319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xze8MAAADbAAAADwAAAGRycy9kb3ducmV2LnhtbESPT2sCMRTE7wW/Q3hCb91shUpdjVKF&#10;gvRS/AN6fGyeu8HNy7KJm/XbN4LQ4zAzv2EWq8E2oqfOG8cK3rMcBHHptOFKwfHw/fYJwgdkjY1j&#10;UnAnD6vl6GWBhXaRd9TvQyUShH2BCuoQ2kJKX9Zk0WeuJU7exXUWQ5JdJXWHMcFtIyd5PpUWDaeF&#10;Glva1FRe9zerwMRf07fbTVz/nM5eRzL3D2eUeh0PX3MQgYbwH362t1rBZAa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sc3vDAAAA2wAAAA8AAAAAAAAAAAAA&#10;AAAAoQIAAGRycy9kb3ducmV2LnhtbFBLBQYAAAAABAAEAPkAAACRAwAAAAA=&#10;">
              <v:stroke endarrow="block"/>
            </v:shape>
            <v:shape id="AutoShape 34" o:spid="_x0000_s1040" type="#_x0000_t32" style="position:absolute;left:26548;top:17484;width:8803;height:5009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xf8cAAAADbAAAADwAAAGRycy9kb3ducmV2LnhtbERPS2vCQBC+F/wPywi91U1jEE1dRRSh&#10;FC8+Dh6H7HQTmp0N2VHTf989FDx+fO/levCtulMfm8AG3icZKOIq2Iadgct5/zYHFQXZYhuYDPxS&#10;hPVq9LLE0oYHH+l+EqdSCMcSDdQiXal1rGryGCehI07cd+g9SoK907bHRwr3rc6zbKY9Npwaauxo&#10;W1P1c7p5A9eLPyzyYudd4c5yFPpq8mJmzOt42HyAEhrkKf53f1oD07Q+fUk/QK/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8X/HAAAAA2wAAAA8AAAAAAAAAAAAAAAAA&#10;oQIAAGRycy9kb3ducmV2LnhtbFBLBQYAAAAABAAEAPkAAACOAwAAAAA=&#10;">
              <v:stroke endarrow="block"/>
            </v:shape>
            <v:shape id="AutoShape 35" o:spid="_x0000_s1041" type="#_x0000_t32" style="position:absolute;left:26548;top:20075;width:8902;height:8325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D6asMAAADbAAAADwAAAGRycy9kb3ducmV2LnhtbESPT2vCQBTE70K/w/IKvenGNIiNrlIq&#10;QhEv/jn0+Mg+N6HZtyH7qum3dwsFj8PM/IZZrgffqiv1sQlsYDrJQBFXwTbsDJxP2/EcVBRki21g&#10;MvBLEdarp9ESSxtufKDrUZxKEI4lGqhFulLrWNXkMU5CR5y8S+g9SpK907bHW4L7VudZNtMeG04L&#10;NXb0UVP1ffzxBr7Ofv+WFxvvCneSg9CuyYuZMS/Pw/sClNAgj/B/+9MaeJ3C35f0A/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w+mrDAAAA2wAAAA8AAAAAAAAAAAAA&#10;AAAAoQIAAGRycy9kb3ducmV2LnhtbFBLBQYAAAAABAAEAPkAAACRAwAAAAA=&#10;">
              <v:stroke endarrow="block"/>
            </v:shape>
            <v:shape id="AutoShape 36" o:spid="_x0000_s1042" type="#_x0000_t32" style="position:absolute;left:43650;top:8234;width:83;height:379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qP9c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o/1xAAAANsAAAAPAAAAAAAAAAAA&#10;AAAAAKECAABkcnMvZG93bnJldi54bWxQSwUGAAAAAAQABAD5AAAAkgMAAAAA&#10;">
              <v:stroke endarrow="block"/>
            </v:shape>
            <v:shape id="AutoShape 37" o:spid="_x0000_s1043" type="#_x0000_t32" style="position:absolute;left:43733;top:16279;width:82;height:379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qbs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ipuxAAAANsAAAAPAAAAAAAAAAAA&#10;AAAAAKECAABkcnMvZG93bnJldi54bWxQSwUGAAAAAAQABAD5AAAAkgMAAAAA&#10;">
              <v:stroke endarrow="block"/>
            </v:shape>
            <v:shape id="AutoShape 38" o:spid="_x0000_s1044" type="#_x0000_t32" style="position:absolute;left:43815;top:23953;width:83;height:444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+yGs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PshrGAAAA2wAAAA8AAAAAAAAA&#10;AAAAAAAAoQIAAGRycy9kb3ducmV2LnhtbFBLBQYAAAAABAAEAPkAAACUAwAAAAA=&#10;">
              <v:stroke endarrow="block"/>
            </v:shape>
            <v:shape id="AutoShape 39" o:spid="_x0000_s1045" type="#_x0000_t32" style="position:absolute;left:43733;top:32642;width:82;height:37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MXgc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DF4HGAAAA2wAAAA8AAAAAAAAA&#10;AAAAAAAAoQIAAGRycy9kb3ducmV2LnhtbFBLBQYAAAAABAAEAPkAAACUAwAAAAA=&#10;">
              <v:stroke endarrow="block"/>
            </v:shape>
            <v:shape id="AutoShape 40" o:spid="_x0000_s1046" type="#_x0000_t32" style="position:absolute;left:52478;top:30604;width:72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<v:shape id="AutoShape 41" o:spid="_x0000_s1047" type="#_x0000_t32" style="position:absolute;left:59763;top:14984;width:0;height:1562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H+QsQAAADbAAAADwAAAGRycy9kb3ducmV2LnhtbESPQWsCMRSE74X+h/AEL0Wza0F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Uf5CxAAAANsAAAAPAAAAAAAAAAAA&#10;AAAAAKECAABkcnMvZG93bnJldi54bWxQSwUGAAAAAAQABAD5AAAAkgMAAAAA&#10;"/>
            <v:shape id="AutoShape 42" o:spid="_x0000_s1048" type="#_x0000_t32" style="position:absolute;left:52255;top:14984;width:7508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lAPb4AAADbAAAADwAAAGRycy9kb3ducmV2LnhtbERPTYvCMBC9L/gfwgje1lRlF6lGUUEQ&#10;L8u6C3ocmrENNpPSxKb+e3MQPD7e93Ld21p01HrjWMFknIEgLpw2XCr4/9t/zkH4gKyxdkwKHuRh&#10;vRp8LDHXLvIvdadQihTCPkcFVQhNLqUvKrLox64hTtzVtRZDgm0pdYsxhdtaTrPsW1o0nBoqbGhX&#10;UXE73a0CE39M1xx2cXs8X7yOZB5fzig1GvabBYhAfXiLX+6DVjBL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uUA9vgAAANsAAAAPAAAAAAAAAAAAAAAAAKEC&#10;AABkcnMvZG93bnJldi54bWxQSwUGAAAAAAQABAD5AAAAjAMAAAAA&#10;">
              <v:stroke endarrow="block"/>
            </v:shape>
            <v:shape id="AutoShape 43" o:spid="_x0000_s1049" type="#_x0000_t32" style="position:absolute;left:52428;top:12030;width:36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Q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/QMUAAADbAAAADwAAAAAAAAAA&#10;AAAAAAChAgAAZHJzL2Rvd25yZXYueG1sUEsFBgAAAAAEAAQA+QAAAJMDAAAAAA==&#10;"/>
            <v:shape id="AutoShape 44" o:spid="_x0000_s1050" type="#_x0000_t32" style="position:absolute;left:56050;top:12030;width:0;height:15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<v:shape id="AutoShape 45" o:spid="_x0000_s1051" type="#_x0000_t32" style="position:absolute;left:52478;top:13598;width:3572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Wa3cMAAADbAAAADwAAAGRycy9kb3ducmV2LnhtbESPT2sCMRTE7wW/Q3hCb92s0hZZjaJC&#10;QXop/gE9PjbP3eDmZdnEzfrtm4LQ4zAzv2EWq8E2oqfOG8cKJlkOgrh02nCl4HT8epuB8AFZY+OY&#10;FDzIw2o5ellgoV3kPfWHUIkEYV+ggjqEtpDSlzVZ9JlriZN3dZ3FkGRXSd1hTHDbyGmef0qLhtNC&#10;jS1taypvh7tVYOKP6dvdNm6+zxevI5nHhzNKvY6H9RxEoCH8h5/tnVbwPoG/L+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Fmt3DAAAA2wAAAA8AAAAAAAAAAAAA&#10;AAAAoQIAAGRycy9kb3ducmV2LnhtbFBLBQYAAAAABAAEAPkAAACRAwAAAAA=&#10;">
              <v:stroke endarrow="block"/>
            </v:shape>
            <w10:wrap type="none"/>
            <w10:anchorlock/>
          </v:group>
        </w:pict>
      </w:r>
    </w:p>
    <w:p w:rsidR="00470192" w:rsidRPr="00EB1FEA" w:rsidRDefault="00470192" w:rsidP="00470192">
      <w:pPr>
        <w:pStyle w:val="af4"/>
        <w:numPr>
          <w:ilvl w:val="0"/>
          <w:numId w:val="18"/>
        </w:numPr>
        <w:rPr>
          <w:lang w:val="ru-RU"/>
        </w:rPr>
      </w:pPr>
      <w:r>
        <w:t>New.</w:t>
      </w:r>
    </w:p>
    <w:p w:rsidR="00470192" w:rsidRPr="00EB1FEA" w:rsidRDefault="00470192" w:rsidP="00470192">
      <w:pPr>
        <w:pStyle w:val="af4"/>
        <w:rPr>
          <w:lang w:val="ru-RU"/>
        </w:rPr>
      </w:pPr>
      <w:r>
        <w:rPr>
          <w:lang w:val="ru-RU"/>
        </w:rPr>
        <w:t>Время жизни статуса:</w:t>
      </w:r>
    </w:p>
    <w:p w:rsidR="00470192" w:rsidRDefault="00470192" w:rsidP="00470192">
      <w:pPr>
        <w:ind w:left="708"/>
        <w:rPr>
          <w:lang w:val="ru-RU"/>
        </w:rPr>
      </w:pPr>
      <w:r w:rsidRPr="00EB1FEA">
        <w:rPr>
          <w:lang w:val="ru-RU"/>
        </w:rPr>
        <w:lastRenderedPageBreak/>
        <w:t xml:space="preserve">С момента создания тикета и до его отклонения и назначения ответственного тикет имеет статус </w:t>
      </w:r>
      <w:r>
        <w:t>new</w:t>
      </w:r>
      <w:r w:rsidRPr="00EB1FEA">
        <w:rPr>
          <w:lang w:val="ru-RU"/>
        </w:rPr>
        <w:t>.</w:t>
      </w:r>
    </w:p>
    <w:p w:rsidR="00470192" w:rsidRPr="00EB1FEA" w:rsidRDefault="00470192" w:rsidP="00470192">
      <w:pPr>
        <w:ind w:left="708"/>
        <w:rPr>
          <w:lang w:val="ru-RU"/>
        </w:rPr>
      </w:pPr>
      <w:r>
        <w:rPr>
          <w:lang w:val="ru-RU"/>
        </w:rPr>
        <w:t>Описание.</w:t>
      </w:r>
      <w:r w:rsidRPr="00EB1FEA">
        <w:rPr>
          <w:lang w:val="ru-RU"/>
        </w:rPr>
        <w:t xml:space="preserve"> </w:t>
      </w:r>
    </w:p>
    <w:p w:rsidR="00470192" w:rsidRPr="00EF7A2A" w:rsidRDefault="00470192" w:rsidP="00470192">
      <w:pPr>
        <w:pStyle w:val="af4"/>
        <w:rPr>
          <w:lang w:val="ru-RU"/>
        </w:rPr>
      </w:pPr>
      <w:r>
        <w:rPr>
          <w:lang w:val="ru-RU"/>
        </w:rPr>
        <w:t xml:space="preserve">Тикеты со статусом </w:t>
      </w:r>
      <w:r w:rsidRPr="00955171">
        <w:rPr>
          <w:lang w:val="ru-RU"/>
        </w:rPr>
        <w:t xml:space="preserve">New анализируется </w:t>
      </w:r>
      <w:r>
        <w:rPr>
          <w:lang w:val="ru-RU"/>
        </w:rPr>
        <w:t>участником или участниками команды</w:t>
      </w:r>
      <w:r w:rsidRPr="00955171">
        <w:rPr>
          <w:lang w:val="ru-RU"/>
        </w:rPr>
        <w:t xml:space="preserve"> CCB.</w:t>
      </w:r>
      <w:r>
        <w:rPr>
          <w:lang w:val="ru-RU"/>
        </w:rPr>
        <w:t xml:space="preserve"> </w:t>
      </w:r>
      <w:r w:rsidRPr="00955171">
        <w:rPr>
          <w:lang w:val="ru-RU"/>
        </w:rPr>
        <w:t>CCB</w:t>
      </w:r>
      <w:r>
        <w:rPr>
          <w:lang w:val="ru-RU"/>
        </w:rPr>
        <w:t xml:space="preserve">, который анализировал тикет, принимает решение дальнейшей жизни тикета, нужно ли его делать? </w:t>
      </w:r>
    </w:p>
    <w:p w:rsidR="00470192" w:rsidRPr="00EB1FEA" w:rsidRDefault="00470192" w:rsidP="00470192">
      <w:pPr>
        <w:pStyle w:val="af4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Если тикет действительно нужно делать, то </w:t>
      </w:r>
      <w:r>
        <w:t>CCB</w:t>
      </w:r>
      <w:r w:rsidRPr="00E2369F">
        <w:rPr>
          <w:lang w:val="ru-RU"/>
        </w:rPr>
        <w:t xml:space="preserve"> </w:t>
      </w:r>
      <w:r>
        <w:rPr>
          <w:lang w:val="ru-RU"/>
        </w:rPr>
        <w:t xml:space="preserve">выбирает ответственного за выполнение и проверяющего, по умолчанию является </w:t>
      </w:r>
      <w:r>
        <w:t>CBB</w:t>
      </w:r>
      <w:r>
        <w:rPr>
          <w:lang w:val="ru-RU"/>
        </w:rPr>
        <w:t xml:space="preserve">. </w:t>
      </w:r>
      <w:r>
        <w:t xml:space="preserve">CBB </w:t>
      </w:r>
      <w:r>
        <w:rPr>
          <w:lang w:val="ru-RU"/>
        </w:rPr>
        <w:t xml:space="preserve">нужно указать лейблом степень важности и срочности. </w:t>
      </w:r>
    </w:p>
    <w:p w:rsidR="00470192" w:rsidRPr="00EB1FEA" w:rsidRDefault="00470192" w:rsidP="00470192">
      <w:pPr>
        <w:pStyle w:val="af4"/>
        <w:rPr>
          <w:lang w:val="ru-RU"/>
        </w:rPr>
      </w:pPr>
    </w:p>
    <w:p w:rsidR="00470192" w:rsidRPr="00E2369F" w:rsidRDefault="00470192" w:rsidP="00470192">
      <w:pPr>
        <w:pStyle w:val="af4"/>
        <w:numPr>
          <w:ilvl w:val="0"/>
          <w:numId w:val="28"/>
        </w:numPr>
        <w:rPr>
          <w:lang w:val="ru-RU"/>
        </w:rPr>
      </w:pPr>
      <w:r>
        <w:rPr>
          <w:lang w:val="ru-RU"/>
        </w:rPr>
        <w:t>Если тикет не имеет смысла, или нет</w:t>
      </w:r>
      <w:r w:rsidRPr="009612B7">
        <w:rPr>
          <w:lang w:val="ru-RU"/>
        </w:rPr>
        <w:t>,</w:t>
      </w:r>
      <w:r>
        <w:rPr>
          <w:lang w:val="ru-RU"/>
        </w:rPr>
        <w:t xml:space="preserve"> и не будет возможности его реализовать</w:t>
      </w:r>
      <w:r w:rsidRPr="009612B7">
        <w:rPr>
          <w:lang w:val="ru-RU"/>
        </w:rPr>
        <w:t>,</w:t>
      </w:r>
      <w:r>
        <w:rPr>
          <w:lang w:val="ru-RU"/>
        </w:rPr>
        <w:t xml:space="preserve"> то тикет закрывается и на тикет вешается лейбл </w:t>
      </w:r>
      <w:r>
        <w:t>Terminated</w:t>
      </w:r>
      <w:r>
        <w:rPr>
          <w:lang w:val="ru-RU"/>
        </w:rPr>
        <w:t>, и в комментарии к тикету указывается причина закрытия</w:t>
      </w:r>
      <w:r w:rsidRPr="00E2369F">
        <w:rPr>
          <w:lang w:val="ru-RU"/>
        </w:rPr>
        <w:t>.</w:t>
      </w:r>
    </w:p>
    <w:p w:rsidR="00470192" w:rsidRPr="00955171" w:rsidRDefault="00470192" w:rsidP="00470192">
      <w:pPr>
        <w:pStyle w:val="af4"/>
        <w:rPr>
          <w:lang w:val="ru-RU"/>
        </w:rPr>
      </w:pPr>
    </w:p>
    <w:p w:rsidR="00470192" w:rsidRPr="00EF7A2A" w:rsidRDefault="00470192" w:rsidP="00470192">
      <w:pPr>
        <w:rPr>
          <w:lang w:val="ru-RU"/>
        </w:rPr>
      </w:pPr>
    </w:p>
    <w:p w:rsidR="00470192" w:rsidRDefault="00470192" w:rsidP="00470192">
      <w:pPr>
        <w:pStyle w:val="af4"/>
        <w:numPr>
          <w:ilvl w:val="0"/>
          <w:numId w:val="18"/>
        </w:numPr>
        <w:rPr>
          <w:lang w:val="ru-RU"/>
        </w:rPr>
      </w:pPr>
      <w:r>
        <w:t xml:space="preserve">Assigned. </w:t>
      </w:r>
    </w:p>
    <w:p w:rsidR="00470192" w:rsidRDefault="00470192" w:rsidP="00470192">
      <w:pPr>
        <w:pStyle w:val="af4"/>
        <w:rPr>
          <w:lang w:val="ru-RU"/>
        </w:rPr>
      </w:pPr>
      <w:r>
        <w:rPr>
          <w:lang w:val="ru-RU"/>
        </w:rPr>
        <w:t>Время жизни статуса:</w:t>
      </w:r>
    </w:p>
    <w:p w:rsidR="00470192" w:rsidRPr="00EB1FEA" w:rsidRDefault="00470192" w:rsidP="00470192">
      <w:pPr>
        <w:pStyle w:val="af4"/>
        <w:rPr>
          <w:lang w:val="ru-RU"/>
        </w:rPr>
      </w:pPr>
      <w:r>
        <w:rPr>
          <w:lang w:val="ru-RU"/>
        </w:rPr>
        <w:t>С момента назначения ответственного за выполнение и до начала работы исполнителя над тикетом.</w:t>
      </w:r>
    </w:p>
    <w:p w:rsidR="00470192" w:rsidRDefault="00470192" w:rsidP="00470192">
      <w:pPr>
        <w:pStyle w:val="af4"/>
        <w:rPr>
          <w:lang w:val="ru-RU"/>
        </w:rPr>
      </w:pPr>
      <w:r>
        <w:rPr>
          <w:lang w:val="ru-RU"/>
        </w:rPr>
        <w:t>Описание.</w:t>
      </w:r>
    </w:p>
    <w:p w:rsidR="00470192" w:rsidRDefault="00470192" w:rsidP="00470192">
      <w:pPr>
        <w:pStyle w:val="af4"/>
        <w:rPr>
          <w:lang w:val="ru-RU"/>
        </w:rPr>
      </w:pPr>
      <w:r>
        <w:rPr>
          <w:lang w:val="ru-RU"/>
        </w:rPr>
        <w:t xml:space="preserve">Тикеты со статусом </w:t>
      </w:r>
      <w:r>
        <w:t>Assigned</w:t>
      </w:r>
      <w:r w:rsidRPr="00EB1FEA">
        <w:rPr>
          <w:lang w:val="ru-RU"/>
        </w:rPr>
        <w:t xml:space="preserve"> </w:t>
      </w:r>
      <w:r>
        <w:rPr>
          <w:lang w:val="ru-RU"/>
        </w:rPr>
        <w:t>должны быть проанализированы ответственным за  выполнения и поставлены в очередь выполнения задач у ответственного за выполнение.</w:t>
      </w:r>
    </w:p>
    <w:p w:rsidR="00470192" w:rsidRDefault="00470192" w:rsidP="00470192">
      <w:pPr>
        <w:pStyle w:val="af4"/>
        <w:rPr>
          <w:lang w:val="ru-RU"/>
        </w:rPr>
      </w:pPr>
      <w:r>
        <w:rPr>
          <w:lang w:val="ru-RU"/>
        </w:rPr>
        <w:t xml:space="preserve">При начале работы над тикетом ответственный за выполнение должен поставить задание лейбл </w:t>
      </w:r>
      <w:r>
        <w:t>In</w:t>
      </w:r>
      <w:r w:rsidRPr="00290079">
        <w:rPr>
          <w:lang w:val="ru-RU"/>
        </w:rPr>
        <w:t xml:space="preserve"> </w:t>
      </w:r>
      <w:r>
        <w:t>process</w:t>
      </w:r>
      <w:r w:rsidRPr="00290079">
        <w:rPr>
          <w:lang w:val="ru-RU"/>
        </w:rPr>
        <w:t>.</w:t>
      </w:r>
      <w:r>
        <w:rPr>
          <w:lang w:val="ru-RU"/>
        </w:rPr>
        <w:t xml:space="preserve"> </w:t>
      </w:r>
    </w:p>
    <w:p w:rsidR="00470192" w:rsidRPr="00290079" w:rsidRDefault="00470192" w:rsidP="00470192">
      <w:pPr>
        <w:pStyle w:val="af4"/>
        <w:numPr>
          <w:ilvl w:val="0"/>
          <w:numId w:val="18"/>
        </w:numPr>
        <w:rPr>
          <w:lang w:val="ru-RU"/>
        </w:rPr>
      </w:pPr>
      <w:r>
        <w:t>In process.</w:t>
      </w:r>
    </w:p>
    <w:p w:rsidR="00470192" w:rsidRDefault="00470192" w:rsidP="00470192">
      <w:pPr>
        <w:pStyle w:val="af4"/>
        <w:rPr>
          <w:lang w:val="ru-RU"/>
        </w:rPr>
      </w:pPr>
      <w:r>
        <w:rPr>
          <w:lang w:val="ru-RU"/>
        </w:rPr>
        <w:t>Время жизни статуса:</w:t>
      </w:r>
    </w:p>
    <w:p w:rsidR="00470192" w:rsidRDefault="00470192" w:rsidP="00470192">
      <w:pPr>
        <w:pStyle w:val="af4"/>
        <w:rPr>
          <w:lang w:val="ru-RU"/>
        </w:rPr>
      </w:pPr>
      <w:r>
        <w:rPr>
          <w:lang w:val="ru-RU"/>
        </w:rPr>
        <w:t>От начала работы исполнителем, до готовности к показу проверяющим.</w:t>
      </w:r>
    </w:p>
    <w:p w:rsidR="00470192" w:rsidRDefault="00470192" w:rsidP="00470192">
      <w:pPr>
        <w:pStyle w:val="af4"/>
        <w:rPr>
          <w:lang w:val="ru-RU"/>
        </w:rPr>
      </w:pPr>
      <w:r>
        <w:rPr>
          <w:lang w:val="ru-RU"/>
        </w:rPr>
        <w:t>Описание:</w:t>
      </w:r>
    </w:p>
    <w:p w:rsidR="00470192" w:rsidRPr="000711D7" w:rsidRDefault="00470192" w:rsidP="00470192">
      <w:pPr>
        <w:pStyle w:val="af4"/>
        <w:rPr>
          <w:lang w:val="ru-RU"/>
        </w:rPr>
      </w:pPr>
      <w:r>
        <w:rPr>
          <w:lang w:val="ru-RU"/>
        </w:rPr>
        <w:t xml:space="preserve">Тикеты со статусом </w:t>
      </w:r>
      <w:r>
        <w:t>In</w:t>
      </w:r>
      <w:r w:rsidRPr="00CA6DBD">
        <w:rPr>
          <w:lang w:val="ru-RU"/>
        </w:rPr>
        <w:t xml:space="preserve"> </w:t>
      </w:r>
      <w:r>
        <w:t>process</w:t>
      </w:r>
      <w:r w:rsidRPr="00CA6DBD">
        <w:rPr>
          <w:lang w:val="ru-RU"/>
        </w:rPr>
        <w:t xml:space="preserve"> </w:t>
      </w:r>
      <w:r>
        <w:rPr>
          <w:lang w:val="ru-RU"/>
        </w:rPr>
        <w:t xml:space="preserve">при необходимости должны отслеживаться чемпионами или </w:t>
      </w:r>
      <w:r>
        <w:t>CCB</w:t>
      </w:r>
      <w:r w:rsidRPr="00CA6DBD">
        <w:rPr>
          <w:lang w:val="ru-RU"/>
        </w:rPr>
        <w:t xml:space="preserve">. </w:t>
      </w:r>
      <w:r>
        <w:rPr>
          <w:lang w:val="ru-RU"/>
        </w:rPr>
        <w:t xml:space="preserve">По возможности они должны отображать реальную работу над задачами. При завершении работы над решением тикета, и готовность показа проверяющим. Ответственный за выполнение, ставит лейблу </w:t>
      </w:r>
      <w:r>
        <w:t>Resolved</w:t>
      </w:r>
      <w:r>
        <w:rPr>
          <w:lang w:val="ru-RU"/>
        </w:rPr>
        <w:t xml:space="preserve"> и извещает проверяющего или </w:t>
      </w:r>
      <w:r>
        <w:t>CBB</w:t>
      </w:r>
      <w:r w:rsidRPr="000711D7">
        <w:rPr>
          <w:lang w:val="ru-RU"/>
        </w:rPr>
        <w:t xml:space="preserve"> </w:t>
      </w:r>
      <w:r>
        <w:rPr>
          <w:lang w:val="ru-RU"/>
        </w:rPr>
        <w:t>о завершении решения тикета.</w:t>
      </w:r>
    </w:p>
    <w:p w:rsidR="00470192" w:rsidRPr="00CA6DBD" w:rsidRDefault="00470192" w:rsidP="00470192">
      <w:pPr>
        <w:pStyle w:val="af4"/>
      </w:pPr>
      <w:r>
        <w:rPr>
          <w:lang w:val="ru-RU"/>
        </w:rPr>
        <w:t>Пр.</w:t>
      </w:r>
      <w:r>
        <w:t xml:space="preserve"> </w:t>
      </w:r>
      <w:r>
        <w:rPr>
          <w:lang w:val="ru-RU"/>
        </w:rPr>
        <w:t xml:space="preserve">состояния </w:t>
      </w:r>
      <w:r>
        <w:t>Terminated.</w:t>
      </w:r>
    </w:p>
    <w:p w:rsidR="00470192" w:rsidRPr="00CA6DBD" w:rsidRDefault="00470192" w:rsidP="00470192">
      <w:pPr>
        <w:pStyle w:val="af4"/>
        <w:numPr>
          <w:ilvl w:val="0"/>
          <w:numId w:val="18"/>
        </w:numPr>
        <w:rPr>
          <w:lang w:val="ru-RU"/>
        </w:rPr>
      </w:pPr>
      <w:r>
        <w:t>Resolved</w:t>
      </w:r>
      <w:r w:rsidRPr="00A74B05">
        <w:rPr>
          <w:lang w:val="ru-RU"/>
        </w:rPr>
        <w:t>.</w:t>
      </w:r>
    </w:p>
    <w:p w:rsidR="00470192" w:rsidRDefault="00470192" w:rsidP="00470192">
      <w:pPr>
        <w:pStyle w:val="af4"/>
        <w:rPr>
          <w:lang w:val="ru-RU"/>
        </w:rPr>
      </w:pPr>
      <w:r>
        <w:rPr>
          <w:lang w:val="ru-RU"/>
        </w:rPr>
        <w:t>Время жизни статуса:</w:t>
      </w:r>
    </w:p>
    <w:p w:rsidR="00470192" w:rsidRDefault="00470192" w:rsidP="00470192">
      <w:pPr>
        <w:pStyle w:val="af4"/>
        <w:rPr>
          <w:lang w:val="ru-RU"/>
        </w:rPr>
      </w:pPr>
      <w:r>
        <w:rPr>
          <w:lang w:val="ru-RU"/>
        </w:rPr>
        <w:t>От завершения работы над тикетом и готовности показа, до завершения проверки человеком которого назначили проверяющим.</w:t>
      </w:r>
    </w:p>
    <w:p w:rsidR="00470192" w:rsidRDefault="00470192" w:rsidP="00470192">
      <w:pPr>
        <w:pStyle w:val="af4"/>
        <w:rPr>
          <w:lang w:val="ru-RU"/>
        </w:rPr>
      </w:pPr>
      <w:r>
        <w:rPr>
          <w:lang w:val="ru-RU"/>
        </w:rPr>
        <w:t>Описание.</w:t>
      </w:r>
    </w:p>
    <w:p w:rsidR="00470192" w:rsidRDefault="00470192" w:rsidP="00470192">
      <w:pPr>
        <w:pStyle w:val="af4"/>
        <w:rPr>
          <w:lang w:val="ru-RU"/>
        </w:rPr>
      </w:pPr>
      <w:r>
        <w:rPr>
          <w:lang w:val="ru-RU"/>
        </w:rPr>
        <w:t xml:space="preserve">Проверяющий должен проверить соответствие требований и результата решения тикета. Если задача выполнена в соответствии с требованиями, и прошла все тестовые ситуации, </w:t>
      </w:r>
      <w:r>
        <w:rPr>
          <w:lang w:val="ru-RU"/>
        </w:rPr>
        <w:lastRenderedPageBreak/>
        <w:t xml:space="preserve">то проверяющий ставит задание в состояние </w:t>
      </w:r>
      <w:r>
        <w:t>closed</w:t>
      </w:r>
      <w:r w:rsidRPr="000C0B81">
        <w:rPr>
          <w:lang w:val="ru-RU"/>
        </w:rPr>
        <w:t xml:space="preserve"> </w:t>
      </w:r>
      <w:r>
        <w:rPr>
          <w:lang w:val="ru-RU"/>
        </w:rPr>
        <w:t>и, при необходимости отписывается в комментарий.</w:t>
      </w:r>
    </w:p>
    <w:p w:rsidR="00470192" w:rsidRPr="00EF7A2A" w:rsidRDefault="00470192" w:rsidP="00470192">
      <w:pPr>
        <w:pStyle w:val="af4"/>
        <w:rPr>
          <w:lang w:val="ru-RU"/>
        </w:rPr>
      </w:pPr>
      <w:r>
        <w:rPr>
          <w:lang w:val="ru-RU"/>
        </w:rPr>
        <w:t xml:space="preserve">Если задача не соответствует каким либо требованиям или выявлены какие нибудь ошибки, то ошибки отписываются в комментарии и ставится метка </w:t>
      </w:r>
      <w:r>
        <w:t>Resolved</w:t>
      </w:r>
      <w:r w:rsidRPr="006B393D">
        <w:rPr>
          <w:lang w:val="ru-RU"/>
        </w:rPr>
        <w:t>.</w:t>
      </w:r>
    </w:p>
    <w:p w:rsidR="00470192" w:rsidRPr="006B393D" w:rsidRDefault="00470192" w:rsidP="00470192">
      <w:pPr>
        <w:pStyle w:val="af4"/>
        <w:rPr>
          <w:lang w:val="ru-RU"/>
        </w:rPr>
      </w:pPr>
      <w:r>
        <w:rPr>
          <w:lang w:val="ru-RU"/>
        </w:rPr>
        <w:t>Особые статусы</w:t>
      </w:r>
    </w:p>
    <w:p w:rsidR="00470192" w:rsidRDefault="00470192" w:rsidP="00470192">
      <w:pPr>
        <w:pStyle w:val="af4"/>
        <w:numPr>
          <w:ilvl w:val="0"/>
          <w:numId w:val="18"/>
        </w:numPr>
        <w:rPr>
          <w:lang w:val="ru-RU"/>
        </w:rPr>
      </w:pPr>
      <w:r>
        <w:t>Terminated.</w:t>
      </w:r>
    </w:p>
    <w:p w:rsidR="00470192" w:rsidRPr="00652045" w:rsidRDefault="00470192" w:rsidP="00470192">
      <w:pPr>
        <w:pStyle w:val="af4"/>
        <w:rPr>
          <w:lang w:val="ru-RU"/>
        </w:rPr>
      </w:pPr>
      <w:r>
        <w:rPr>
          <w:lang w:val="ru-RU"/>
        </w:rPr>
        <w:t>Если тикет потерял свою актуальность</w:t>
      </w:r>
      <w:r w:rsidRPr="00290079">
        <w:rPr>
          <w:lang w:val="ru-RU"/>
        </w:rPr>
        <w:t>,</w:t>
      </w:r>
      <w:r>
        <w:rPr>
          <w:lang w:val="ru-RU"/>
        </w:rPr>
        <w:t xml:space="preserve"> или не может быть исполнен, то он назначается на другого человека или переходит в состояние </w:t>
      </w:r>
      <w:r>
        <w:t>Terminated</w:t>
      </w:r>
      <w:r>
        <w:rPr>
          <w:lang w:val="ru-RU"/>
        </w:rPr>
        <w:t xml:space="preserve">. Для этого </w:t>
      </w:r>
      <w:r>
        <w:t>CCB</w:t>
      </w:r>
      <w:r w:rsidRPr="00652045">
        <w:rPr>
          <w:lang w:val="ru-RU"/>
        </w:rPr>
        <w:t xml:space="preserve"> </w:t>
      </w:r>
      <w:r>
        <w:rPr>
          <w:lang w:val="ru-RU"/>
        </w:rPr>
        <w:t xml:space="preserve">ставит на тикет лейбл </w:t>
      </w:r>
      <w:r>
        <w:t>Terminated</w:t>
      </w:r>
      <w:r w:rsidRPr="00652045">
        <w:rPr>
          <w:lang w:val="ru-RU"/>
        </w:rPr>
        <w:t xml:space="preserve">, </w:t>
      </w:r>
      <w:r>
        <w:rPr>
          <w:lang w:val="ru-RU"/>
        </w:rPr>
        <w:t xml:space="preserve"> и состояние</w:t>
      </w:r>
      <w:r w:rsidRPr="00652045">
        <w:rPr>
          <w:lang w:val="ru-RU"/>
        </w:rPr>
        <w:t xml:space="preserve"> </w:t>
      </w:r>
      <w:r>
        <w:t>closed</w:t>
      </w:r>
      <w:r>
        <w:rPr>
          <w:lang w:val="ru-RU"/>
        </w:rPr>
        <w:t>. Причина указывается в комментарии.</w:t>
      </w:r>
    </w:p>
    <w:p w:rsidR="00862DE3" w:rsidRPr="00C92F77" w:rsidRDefault="00862DE3" w:rsidP="00862DE3">
      <w:pPr>
        <w:pStyle w:val="2"/>
        <w:numPr>
          <w:ilvl w:val="1"/>
          <w:numId w:val="1"/>
        </w:numPr>
        <w:rPr>
          <w:lang w:val="ru-RU"/>
        </w:rPr>
      </w:pPr>
      <w:bookmarkStart w:id="11" w:name="_Toc368436402"/>
      <w:bookmarkEnd w:id="10"/>
      <w:r w:rsidRPr="00C92F77">
        <w:rPr>
          <w:lang w:val="ru-RU"/>
        </w:rPr>
        <w:t>Соглашения:</w:t>
      </w:r>
      <w:bookmarkEnd w:id="11"/>
    </w:p>
    <w:p w:rsidR="00862DE3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A74B05">
        <w:rPr>
          <w:lang w:val="ru-RU"/>
        </w:rPr>
        <w:t>Никакое изменение на проекте не происходит без заведенного на это изменение тикета;</w:t>
      </w:r>
    </w:p>
    <w:p w:rsidR="00862DE3" w:rsidRPr="00A74B05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A74B05">
        <w:rPr>
          <w:lang w:val="ru-RU"/>
        </w:rPr>
        <w:t>Истории изменений представляет собой таблицу со следующими колонками:</w:t>
      </w:r>
    </w:p>
    <w:p w:rsidR="00862DE3" w:rsidRPr="00A74B05" w:rsidRDefault="00862DE3" w:rsidP="00862DE3">
      <w:pPr>
        <w:pStyle w:val="af4"/>
        <w:numPr>
          <w:ilvl w:val="0"/>
          <w:numId w:val="21"/>
        </w:numPr>
        <w:rPr>
          <w:lang w:val="ru-RU"/>
        </w:rPr>
      </w:pPr>
      <w:r w:rsidRPr="00A74B05">
        <w:rPr>
          <w:lang w:val="ru-RU"/>
        </w:rPr>
        <w:t>id — указывается версия файла</w:t>
      </w:r>
    </w:p>
    <w:p w:rsidR="00862DE3" w:rsidRPr="00A74B05" w:rsidRDefault="00862DE3" w:rsidP="00862DE3">
      <w:pPr>
        <w:pStyle w:val="af4"/>
        <w:numPr>
          <w:ilvl w:val="0"/>
          <w:numId w:val="21"/>
        </w:numPr>
        <w:rPr>
          <w:lang w:val="ru-RU"/>
        </w:rPr>
      </w:pPr>
      <w:r>
        <w:rPr>
          <w:lang w:val="ru-RU"/>
        </w:rPr>
        <w:t>Фамилия Имя</w:t>
      </w:r>
      <w:r w:rsidRPr="00A74B05">
        <w:rPr>
          <w:lang w:val="ru-RU"/>
        </w:rPr>
        <w:t>— указывается, кто изменил файл</w:t>
      </w:r>
    </w:p>
    <w:p w:rsidR="00862DE3" w:rsidRPr="00A74B05" w:rsidRDefault="00862DE3" w:rsidP="00862DE3">
      <w:pPr>
        <w:pStyle w:val="af4"/>
        <w:numPr>
          <w:ilvl w:val="0"/>
          <w:numId w:val="21"/>
        </w:numPr>
        <w:rPr>
          <w:lang w:val="ru-RU"/>
        </w:rPr>
      </w:pPr>
      <w:r>
        <w:rPr>
          <w:lang w:val="ru-RU"/>
        </w:rPr>
        <w:t>Д</w:t>
      </w:r>
      <w:r w:rsidRPr="00A74B05">
        <w:rPr>
          <w:lang w:val="ru-RU"/>
        </w:rPr>
        <w:t>ата — указывается, когда файл был изменен</w:t>
      </w:r>
    </w:p>
    <w:p w:rsidR="00862DE3" w:rsidRPr="00A74B05" w:rsidRDefault="00862DE3" w:rsidP="00862DE3">
      <w:pPr>
        <w:pStyle w:val="af4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Pr="00A74B05">
        <w:rPr>
          <w:lang w:val="ru-RU"/>
        </w:rPr>
        <w:t>ричина — указывается, почему файл изменен</w:t>
      </w:r>
    </w:p>
    <w:p w:rsidR="00862DE3" w:rsidRPr="00A04D88" w:rsidRDefault="00862DE3" w:rsidP="00862DE3">
      <w:pPr>
        <w:pStyle w:val="af4"/>
        <w:numPr>
          <w:ilvl w:val="0"/>
          <w:numId w:val="21"/>
        </w:numPr>
        <w:rPr>
          <w:lang w:val="ru-RU"/>
        </w:rPr>
      </w:pPr>
      <w:r w:rsidRPr="00A04D88">
        <w:rPr>
          <w:lang w:val="ru-RU"/>
        </w:rPr>
        <w:t>CR_id — указывается id тикета, по которому нужно было изменить файл</w:t>
      </w:r>
    </w:p>
    <w:p w:rsidR="00862DE3" w:rsidRPr="00A04D88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A04D88">
        <w:rPr>
          <w:lang w:val="ru-RU"/>
        </w:rPr>
        <w:t>Правила нумерации версий в истории изменений:</w:t>
      </w:r>
    </w:p>
    <w:p w:rsidR="00862DE3" w:rsidRPr="00DE3FF9" w:rsidRDefault="00862DE3" w:rsidP="00862DE3">
      <w:pPr>
        <w:pStyle w:val="af4"/>
        <w:numPr>
          <w:ilvl w:val="0"/>
          <w:numId w:val="22"/>
        </w:numPr>
        <w:rPr>
          <w:lang w:val="ru-RU"/>
        </w:rPr>
      </w:pPr>
      <w:r>
        <w:rPr>
          <w:lang w:val="ru-RU"/>
        </w:rPr>
        <w:t>В</w:t>
      </w:r>
      <w:r w:rsidRPr="00DE3FF9">
        <w:rPr>
          <w:lang w:val="ru-RU"/>
        </w:rPr>
        <w:t>ерсия только что созданного файла.</w:t>
      </w:r>
    </w:p>
    <w:p w:rsidR="00862DE3" w:rsidRPr="00C92F77" w:rsidRDefault="00862DE3" w:rsidP="00862DE3">
      <w:pPr>
        <w:rPr>
          <w:lang w:val="ru-RU"/>
        </w:rPr>
      </w:pPr>
      <w:r w:rsidRPr="00C92F77">
        <w:rPr>
          <w:lang w:val="ru-RU"/>
        </w:rPr>
        <w:t xml:space="preserve">При всех дальнейших изменениях увеличивается вторая цифра, т. е. 0.2, 0.3 и т. д. </w:t>
      </w:r>
    </w:p>
    <w:p w:rsidR="00862DE3" w:rsidRPr="00DE3FF9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DE3FF9">
        <w:rPr>
          <w:lang w:val="ru-RU"/>
        </w:rPr>
        <w:t xml:space="preserve">При завершении процесса(прогресс 100%)(Milestone) происходит инспекция файла, после исправления ошибок, выявленных инспекцией, файлу присваивается версия 1.0. </w:t>
      </w:r>
    </w:p>
    <w:p w:rsidR="00862DE3" w:rsidRPr="00DE3FF9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DE3FF9">
        <w:rPr>
          <w:lang w:val="ru-RU"/>
        </w:rPr>
        <w:t>При дальнейших мелких изменениях увеличивается вторая цифра (например, исправление ошибок).</w:t>
      </w:r>
    </w:p>
    <w:p w:rsidR="00862DE3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DE3FF9">
        <w:rPr>
          <w:lang w:val="ru-RU"/>
        </w:rPr>
        <w:t>При больших изменениях (например, добавление новой главы, фичи) увеличивается первая цифра.</w:t>
      </w:r>
    </w:p>
    <w:p w:rsidR="00862DE3" w:rsidRPr="008175F8" w:rsidRDefault="00862DE3" w:rsidP="00862DE3">
      <w:pPr>
        <w:pStyle w:val="2"/>
        <w:numPr>
          <w:ilvl w:val="1"/>
          <w:numId w:val="1"/>
        </w:numPr>
        <w:rPr>
          <w:lang w:val="ru-RU"/>
        </w:rPr>
      </w:pPr>
      <w:bookmarkStart w:id="12" w:name="_Toc368436403"/>
      <w:r w:rsidRPr="008175F8">
        <w:rPr>
          <w:lang w:val="ru-RU"/>
        </w:rPr>
        <w:t>Отчеты о проделанной работе</w:t>
      </w:r>
      <w:bookmarkEnd w:id="12"/>
    </w:p>
    <w:p w:rsidR="00862DE3" w:rsidRPr="008175F8" w:rsidRDefault="00862DE3" w:rsidP="00862DE3">
      <w:pPr>
        <w:pStyle w:val="af4"/>
        <w:numPr>
          <w:ilvl w:val="0"/>
          <w:numId w:val="23"/>
        </w:numPr>
        <w:rPr>
          <w:lang w:val="ru-RU"/>
        </w:rPr>
      </w:pPr>
      <w:r w:rsidRPr="008175F8">
        <w:rPr>
          <w:lang w:val="ru-RU"/>
        </w:rPr>
        <w:t>Участник проекта, который заводит задачу(тикет), в комментариях к нему должен указывать срок сдачи Первой версии задания (возможно, не законченной) и срок окончательной сдачи задания.</w:t>
      </w:r>
    </w:p>
    <w:p w:rsidR="00862DE3" w:rsidRPr="008175F8" w:rsidRDefault="00862DE3" w:rsidP="00862DE3">
      <w:pPr>
        <w:pStyle w:val="af4"/>
        <w:numPr>
          <w:ilvl w:val="0"/>
          <w:numId w:val="23"/>
        </w:numPr>
        <w:rPr>
          <w:lang w:val="ru-RU"/>
        </w:rPr>
      </w:pPr>
      <w:r w:rsidRPr="008175F8">
        <w:rPr>
          <w:lang w:val="ru-RU"/>
        </w:rPr>
        <w:t>Член CCB при назначении задачи(тикета) должен проверять, соответствуют ли сроки сдачи задания, установленные участником в комментариях к задаче(тикету), срокам сдачи готовых документов.</w:t>
      </w:r>
    </w:p>
    <w:p w:rsidR="00862DE3" w:rsidRPr="008175F8" w:rsidRDefault="00862DE3" w:rsidP="00862DE3">
      <w:pPr>
        <w:pStyle w:val="af4"/>
        <w:numPr>
          <w:ilvl w:val="0"/>
          <w:numId w:val="23"/>
        </w:numPr>
        <w:rPr>
          <w:lang w:val="ru-RU"/>
        </w:rPr>
      </w:pPr>
      <w:r w:rsidRPr="008175F8">
        <w:rPr>
          <w:lang w:val="ru-RU"/>
        </w:rPr>
        <w:t>При наступлении срока сдачи первой версии задания, заместитель руководителя должен проинспектировать выполненную работу.</w:t>
      </w:r>
    </w:p>
    <w:p w:rsidR="00862DE3" w:rsidRPr="008175F8" w:rsidRDefault="00862DE3" w:rsidP="00862DE3">
      <w:pPr>
        <w:pStyle w:val="af4"/>
        <w:numPr>
          <w:ilvl w:val="0"/>
          <w:numId w:val="23"/>
        </w:numPr>
        <w:rPr>
          <w:lang w:val="ru-RU"/>
        </w:rPr>
      </w:pPr>
      <w:r w:rsidRPr="008175F8">
        <w:rPr>
          <w:lang w:val="ru-RU"/>
        </w:rPr>
        <w:t>При наступлении срока сдачи окончательной версии задания, созывается собрание, на котором это задание обсуждается, инспектируется, после чего член CCB закрывает задачу(тикет), если руководитель дал на это согласие.</w:t>
      </w: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3" w:name="_Toc368436404"/>
      <w:r w:rsidRPr="005C35FB">
        <w:rPr>
          <w:lang w:val="ru-RU"/>
        </w:rPr>
        <w:lastRenderedPageBreak/>
        <w:t xml:space="preserve">Структуры </w:t>
      </w:r>
      <w:r>
        <w:rPr>
          <w:lang w:val="ru-RU"/>
        </w:rPr>
        <w:t>папок</w:t>
      </w:r>
      <w:bookmarkEnd w:id="13"/>
    </w:p>
    <w:p w:rsidR="00862DE3" w:rsidRDefault="00862DE3" w:rsidP="00862DE3">
      <w:pPr>
        <w:rPr>
          <w:lang w:val="ru-RU"/>
        </w:rPr>
      </w:pPr>
      <w:r>
        <w:rPr>
          <w:lang w:val="ru-RU"/>
        </w:rPr>
        <w:t>Для разработки проекта была принята следующая структура папок:</w:t>
      </w:r>
    </w:p>
    <w:p w:rsidR="00862DE3" w:rsidRDefault="00862DE3" w:rsidP="00862DE3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695450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E3" w:rsidRPr="00C77DAB" w:rsidRDefault="00862DE3" w:rsidP="00862DE3">
      <w:pPr>
        <w:jc w:val="center"/>
        <w:rPr>
          <w:i/>
          <w:lang w:val="ru-RU"/>
        </w:rPr>
      </w:pPr>
      <w:r w:rsidRPr="00C77DAB">
        <w:rPr>
          <w:i/>
          <w:lang w:val="ru-RU"/>
        </w:rPr>
        <w:t xml:space="preserve">[Рисунок 7.1] Структура папок в проекте </w:t>
      </w:r>
      <w:r w:rsidRPr="00C77DAB">
        <w:rPr>
          <w:i/>
        </w:rPr>
        <w:t>CircleFilter</w:t>
      </w: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4" w:name="_Toc368436405"/>
      <w:r>
        <w:rPr>
          <w:lang w:val="ru-RU"/>
        </w:rPr>
        <w:t>Шаблон</w:t>
      </w:r>
      <w:bookmarkEnd w:id="14"/>
    </w:p>
    <w:p w:rsidR="00862DE3" w:rsidRPr="007C7942" w:rsidRDefault="00862DE3" w:rsidP="00862DE3">
      <w:pPr>
        <w:rPr>
          <w:lang w:val="ru-RU"/>
        </w:rPr>
      </w:pPr>
      <w:r>
        <w:rPr>
          <w:lang w:val="ru-RU"/>
        </w:rPr>
        <w:t>Шаблон документа располагается по адресу:</w:t>
      </w:r>
    </w:p>
    <w:p w:rsidR="00862DE3" w:rsidRDefault="00862DE3" w:rsidP="00862DE3">
      <w:pPr>
        <w:pStyle w:val="ab"/>
      </w:pPr>
      <w:r>
        <w:t>CircleFilter/docs/other/</w:t>
      </w:r>
      <w:r w:rsidRPr="007C7942">
        <w:t>project_doc_template</w:t>
      </w:r>
      <w:r w:rsidRPr="0083291B">
        <w:t>.</w:t>
      </w:r>
      <w:r>
        <w:t>docx</w:t>
      </w:r>
    </w:p>
    <w:p w:rsidR="00862DE3" w:rsidRDefault="00862DE3" w:rsidP="00862DE3">
      <w:pPr>
        <w:rPr>
          <w:rFonts w:ascii="Tahoma" w:hAnsi="Tahoma"/>
          <w:color w:val="14415C" w:themeColor="accent3" w:themeShade="BF"/>
        </w:rPr>
      </w:pPr>
      <w:r>
        <w:br w:type="page"/>
      </w: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5" w:name="_Toc368436406"/>
      <w:r>
        <w:rPr>
          <w:lang w:val="ru-RU"/>
        </w:rPr>
        <w:lastRenderedPageBreak/>
        <w:t>Риски</w:t>
      </w:r>
      <w:bookmarkEnd w:id="15"/>
    </w:p>
    <w:p w:rsidR="00862DE3" w:rsidRPr="00C97956" w:rsidRDefault="00862DE3" w:rsidP="00862DE3">
      <w:pPr>
        <w:rPr>
          <w:rStyle w:val="a9"/>
          <w:lang w:val="ru-RU"/>
        </w:rPr>
      </w:pPr>
      <w:r w:rsidRPr="00C97956">
        <w:rPr>
          <w:rStyle w:val="a9"/>
        </w:rPr>
        <w:t>Таблица</w:t>
      </w:r>
      <w:r>
        <w:rPr>
          <w:rStyle w:val="a9"/>
          <w:lang w:val="ru-RU"/>
        </w:rPr>
        <w:t xml:space="preserve"> Рисков</w:t>
      </w:r>
      <w:r w:rsidRPr="00C97956">
        <w:rPr>
          <w:rStyle w:val="a9"/>
        </w:rPr>
        <w:t>:</w:t>
      </w:r>
    </w:p>
    <w:tbl>
      <w:tblPr>
        <w:tblStyle w:val="PlainTable1"/>
        <w:tblW w:w="0" w:type="auto"/>
        <w:tblLook w:val="04A0"/>
      </w:tblPr>
      <w:tblGrid>
        <w:gridCol w:w="4674"/>
        <w:gridCol w:w="4676"/>
      </w:tblGrid>
      <w:tr w:rsidR="00862DE3" w:rsidTr="00E5253C">
        <w:trPr>
          <w:cnfStyle w:val="100000000000"/>
        </w:trPr>
        <w:tc>
          <w:tcPr>
            <w:cnfStyle w:val="001000000000"/>
            <w:tcW w:w="9350" w:type="dxa"/>
            <w:gridSpan w:val="2"/>
            <w:shd w:val="clear" w:color="auto" w:fill="CBCBCB" w:themeFill="text2" w:themeFillTint="40"/>
          </w:tcPr>
          <w:p w:rsidR="00862DE3" w:rsidRDefault="00862DE3" w:rsidP="00E5253C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Риск 01</w:t>
            </w:r>
          </w:p>
        </w:tc>
      </w:tr>
      <w:tr w:rsidR="00862DE3" w:rsidRPr="005D22A8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707AFB" w:rsidRDefault="00862DE3" w:rsidP="00E5253C">
            <w:pPr>
              <w:rPr>
                <w:b w:val="0"/>
                <w:lang w:val="ru-RU"/>
              </w:rPr>
            </w:pPr>
            <w:r w:rsidRPr="00707AFB">
              <w:rPr>
                <w:b w:val="0"/>
                <w:lang w:val="ru-RU"/>
              </w:rPr>
              <w:t>Описание</w:t>
            </w:r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100000"/>
              <w:rPr>
                <w:lang w:val="ru-RU"/>
              </w:rPr>
            </w:pPr>
            <w:r w:rsidRPr="00707AFB">
              <w:rPr>
                <w:lang w:val="ru-RU"/>
              </w:rPr>
              <w:t>Отставание по срокам сдачи более важных заданий в связи с работой над менее важными</w:t>
            </w:r>
          </w:p>
        </w:tc>
      </w:tr>
      <w:tr w:rsidR="00862DE3" w:rsidRPr="00707AFB" w:rsidTr="00E5253C">
        <w:tc>
          <w:tcPr>
            <w:cnfStyle w:val="001000000000"/>
            <w:tcW w:w="4674" w:type="dxa"/>
          </w:tcPr>
          <w:p w:rsidR="00862DE3" w:rsidRPr="00707AFB" w:rsidRDefault="00862DE3" w:rsidP="00E5253C">
            <w:pPr>
              <w:rPr>
                <w:b w:val="0"/>
              </w:rPr>
            </w:pPr>
            <w:r w:rsidRPr="00707AFB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000000"/>
            </w:pPr>
            <w:r w:rsidRPr="00707AFB">
              <w:t>60%</w:t>
            </w:r>
          </w:p>
        </w:tc>
      </w:tr>
      <w:tr w:rsidR="00862DE3" w:rsidRPr="00707AFB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707AFB" w:rsidRDefault="00862DE3" w:rsidP="00E5253C">
            <w:pPr>
              <w:rPr>
                <w:b w:val="0"/>
              </w:rPr>
            </w:pPr>
            <w:r w:rsidRPr="00707AFB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100000"/>
            </w:pPr>
            <w:r w:rsidRPr="00707AFB">
              <w:t>3</w:t>
            </w:r>
          </w:p>
        </w:tc>
      </w:tr>
      <w:tr w:rsidR="00862DE3" w:rsidRPr="00707AFB" w:rsidTr="00E5253C">
        <w:tc>
          <w:tcPr>
            <w:cnfStyle w:val="001000000000"/>
            <w:tcW w:w="4674" w:type="dxa"/>
          </w:tcPr>
          <w:p w:rsidR="00862DE3" w:rsidRPr="00707AFB" w:rsidRDefault="00862DE3" w:rsidP="00E5253C">
            <w:pPr>
              <w:rPr>
                <w:b w:val="0"/>
              </w:rPr>
            </w:pPr>
            <w:r w:rsidRPr="00707AFB">
              <w:rPr>
                <w:b w:val="0"/>
                <w:lang w:val="ru-RU"/>
              </w:rPr>
              <w:t>П</w:t>
            </w:r>
            <w:r w:rsidRPr="00707AFB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000000"/>
            </w:pPr>
            <w:r w:rsidRPr="00707AFB">
              <w:t>Отставание в разработке проекта</w:t>
            </w:r>
          </w:p>
        </w:tc>
      </w:tr>
      <w:tr w:rsidR="00862DE3" w:rsidRPr="005D22A8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707AFB" w:rsidRDefault="00862DE3" w:rsidP="00E5253C">
            <w:pPr>
              <w:rPr>
                <w:b w:val="0"/>
                <w:lang w:val="ru-RU"/>
              </w:rPr>
            </w:pPr>
            <w:r w:rsidRPr="00707AFB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100000"/>
              <w:rPr>
                <w:lang w:val="ru-RU"/>
              </w:rPr>
            </w:pPr>
            <w:r w:rsidRPr="00707AFB">
              <w:rPr>
                <w:lang w:val="ru-RU"/>
              </w:rPr>
              <w:t>Проставление приоритетов выполнения и степени важности заданий</w:t>
            </w:r>
          </w:p>
        </w:tc>
      </w:tr>
      <w:tr w:rsidR="00862DE3" w:rsidRPr="005D22A8" w:rsidTr="00E5253C">
        <w:tc>
          <w:tcPr>
            <w:cnfStyle w:val="001000000000"/>
            <w:tcW w:w="4674" w:type="dxa"/>
          </w:tcPr>
          <w:p w:rsidR="00862DE3" w:rsidRPr="00707AFB" w:rsidRDefault="00862DE3" w:rsidP="00E5253C">
            <w:pPr>
              <w:rPr>
                <w:b w:val="0"/>
              </w:rPr>
            </w:pPr>
            <w:r w:rsidRPr="00707AFB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000000"/>
              <w:rPr>
                <w:lang w:val="ru-RU"/>
              </w:rPr>
            </w:pPr>
            <w:r w:rsidRPr="00707AFB">
              <w:rPr>
                <w:lang w:val="ru-RU"/>
              </w:rPr>
              <w:t>Приостановка работы над менее важными заданиями, в пользу выполнения более важных. Передача части срочных заданий (если их много) на выполнение другим разработчикам</w:t>
            </w:r>
          </w:p>
        </w:tc>
      </w:tr>
      <w:tr w:rsidR="00862DE3" w:rsidTr="00E5253C">
        <w:trPr>
          <w:cnfStyle w:val="000000100000"/>
        </w:trPr>
        <w:tc>
          <w:tcPr>
            <w:cnfStyle w:val="001000000000"/>
            <w:tcW w:w="9350" w:type="dxa"/>
            <w:gridSpan w:val="2"/>
            <w:shd w:val="clear" w:color="auto" w:fill="CBCBCB" w:themeFill="text2" w:themeFillTint="40"/>
          </w:tcPr>
          <w:p w:rsidR="00862DE3" w:rsidRPr="00B1584B" w:rsidRDefault="00862DE3" w:rsidP="00E5253C">
            <w:r w:rsidRPr="00B1584B">
              <w:t>Риск 02</w:t>
            </w:r>
          </w:p>
        </w:tc>
      </w:tr>
      <w:tr w:rsidR="00862DE3" w:rsidRPr="005D22A8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/>
              <w:rPr>
                <w:lang w:val="ru-RU"/>
              </w:rPr>
            </w:pPr>
            <w:r w:rsidRPr="003B2742">
              <w:rPr>
                <w:lang w:val="ru-RU"/>
              </w:rPr>
              <w:t>Задача повиснет (будет неизвестен ход выполнения и текущее состояние)</w:t>
            </w:r>
          </w:p>
        </w:tc>
      </w:tr>
      <w:tr w:rsidR="00862DE3" w:rsidRPr="00707AFB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/>
            </w:pPr>
            <w:r w:rsidRPr="00B1584B">
              <w:t>65%</w:t>
            </w:r>
          </w:p>
        </w:tc>
      </w:tr>
      <w:tr w:rsidR="00862DE3" w:rsidRPr="00707AFB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/>
            </w:pPr>
            <w:r>
              <w:t>4</w:t>
            </w:r>
          </w:p>
        </w:tc>
      </w:tr>
      <w:tr w:rsidR="00862DE3" w:rsidRPr="00707AFB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/>
            </w:pPr>
            <w:r w:rsidRPr="00B1584B">
              <w:t>Отставание в разработке проекта</w:t>
            </w:r>
          </w:p>
        </w:tc>
      </w:tr>
      <w:tr w:rsidR="00862DE3" w:rsidRPr="005D22A8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/>
              <w:rPr>
                <w:lang w:val="ru-RU"/>
              </w:rPr>
            </w:pPr>
            <w:r w:rsidRPr="003B2742">
              <w:rPr>
                <w:lang w:val="ru-RU"/>
              </w:rPr>
              <w:t>Сдача еженедельных отчетов о проделанной работе руководителю проекта</w:t>
            </w:r>
          </w:p>
        </w:tc>
      </w:tr>
      <w:tr w:rsidR="00862DE3" w:rsidRPr="005D22A8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/>
              <w:rPr>
                <w:lang w:val="ru-RU"/>
              </w:rPr>
            </w:pPr>
            <w:r w:rsidRPr="003B2742">
              <w:rPr>
                <w:lang w:val="ru-RU"/>
              </w:rPr>
              <w:t>Требование отчета о текущем состоянии задачи от её исполнителя</w:t>
            </w:r>
          </w:p>
        </w:tc>
      </w:tr>
      <w:tr w:rsidR="00862DE3" w:rsidTr="00E5253C">
        <w:tc>
          <w:tcPr>
            <w:cnfStyle w:val="001000000000"/>
            <w:tcW w:w="9350" w:type="dxa"/>
            <w:gridSpan w:val="2"/>
            <w:shd w:val="clear" w:color="auto" w:fill="CBCBCB" w:themeFill="text2" w:themeFillTint="40"/>
          </w:tcPr>
          <w:p w:rsidR="00862DE3" w:rsidRPr="003B2742" w:rsidRDefault="00862DE3" w:rsidP="00E5253C">
            <w:r w:rsidRPr="003B2742">
              <w:t>Риск 03</w:t>
            </w:r>
          </w:p>
        </w:tc>
      </w:tr>
      <w:tr w:rsidR="00862DE3" w:rsidRPr="00707AFB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/>
            </w:pPr>
            <w:r w:rsidRPr="00B1584B">
              <w:t>Возникновение трудностей при интеграции</w:t>
            </w:r>
          </w:p>
        </w:tc>
      </w:tr>
      <w:tr w:rsidR="00862DE3" w:rsidRPr="00707AFB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/>
            </w:pPr>
            <w:r w:rsidRPr="00B1584B">
              <w:t>30 %</w:t>
            </w:r>
          </w:p>
        </w:tc>
      </w:tr>
      <w:tr w:rsidR="00862DE3" w:rsidRPr="00707AFB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/>
            </w:pPr>
            <w:r w:rsidRPr="00B1584B">
              <w:t>3</w:t>
            </w:r>
          </w:p>
        </w:tc>
      </w:tr>
      <w:tr w:rsidR="00862DE3" w:rsidRPr="005D22A8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задачи</w:t>
            </w:r>
          </w:p>
        </w:tc>
      </w:tr>
      <w:tr w:rsidR="00862DE3" w:rsidRPr="005D22A8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/>
              <w:rPr>
                <w:lang w:val="ru-RU"/>
              </w:rPr>
            </w:pPr>
            <w:r w:rsidRPr="003B2742">
              <w:rPr>
                <w:lang w:val="ru-RU"/>
              </w:rPr>
              <w:t>Читать специализированную литературу по интеграции, практиковаться на учебных примерах</w:t>
            </w:r>
          </w:p>
        </w:tc>
      </w:tr>
      <w:tr w:rsidR="00862DE3" w:rsidRPr="00707AFB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/>
              <w:rPr>
                <w:lang w:val="ru-RU"/>
              </w:rPr>
            </w:pPr>
            <w:r w:rsidRPr="003B2742">
              <w:rPr>
                <w:lang w:val="ru-RU"/>
              </w:rPr>
              <w:t>Ознакомиться всем с процессом интеграции. Проконсультироваться у специалистов</w:t>
            </w:r>
          </w:p>
        </w:tc>
      </w:tr>
      <w:tr w:rsidR="00862DE3" w:rsidTr="00E5253C">
        <w:trPr>
          <w:cnfStyle w:val="000000100000"/>
        </w:trPr>
        <w:tc>
          <w:tcPr>
            <w:cnfStyle w:val="001000000000"/>
            <w:tcW w:w="9350" w:type="dxa"/>
            <w:gridSpan w:val="2"/>
            <w:shd w:val="clear" w:color="auto" w:fill="CBCBCB" w:themeFill="text2" w:themeFillTint="40"/>
          </w:tcPr>
          <w:p w:rsidR="00862DE3" w:rsidRPr="003B2742" w:rsidRDefault="00862DE3" w:rsidP="00E5253C">
            <w:pPr>
              <w:tabs>
                <w:tab w:val="left" w:pos="1155"/>
              </w:tabs>
            </w:pPr>
            <w:r w:rsidRPr="003B2742">
              <w:t>Риск 04</w:t>
            </w:r>
            <w:r w:rsidRPr="003B2742">
              <w:tab/>
            </w:r>
          </w:p>
        </w:tc>
      </w:tr>
      <w:tr w:rsidR="00862DE3" w:rsidRPr="005D22A8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/>
              <w:rPr>
                <w:lang w:val="ru-RU"/>
              </w:rPr>
            </w:pPr>
            <w:r w:rsidRPr="003B2742">
              <w:rPr>
                <w:lang w:val="ru-RU"/>
              </w:rPr>
              <w:t>Малое взаимодействие участников коллектива друг с другом</w:t>
            </w:r>
          </w:p>
        </w:tc>
      </w:tr>
      <w:tr w:rsidR="00862DE3" w:rsidRPr="00707AFB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/>
            </w:pPr>
            <w:r>
              <w:rPr>
                <w:lang w:val="ru-RU"/>
              </w:rPr>
              <w:t>6</w:t>
            </w:r>
            <w:r w:rsidRPr="00B1584B">
              <w:t>0%</w:t>
            </w:r>
          </w:p>
        </w:tc>
      </w:tr>
      <w:tr w:rsidR="00862DE3" w:rsidRPr="00707AFB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862DE3" w:rsidRPr="005D22A8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/>
              <w:rPr>
                <w:lang w:val="ru-RU"/>
              </w:rPr>
            </w:pPr>
            <w:r w:rsidRPr="003B2742">
              <w:rPr>
                <w:lang w:val="ru-RU"/>
              </w:rPr>
              <w:t>Возникновение трудностей при интеграции, отставание в сроках сдачи задач</w:t>
            </w:r>
          </w:p>
        </w:tc>
      </w:tr>
      <w:tr w:rsidR="00862DE3" w:rsidRPr="005D22A8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/>
              <w:rPr>
                <w:lang w:val="ru-RU"/>
              </w:rPr>
            </w:pPr>
            <w:r w:rsidRPr="003B2742">
              <w:rPr>
                <w:lang w:val="ru-RU"/>
              </w:rPr>
              <w:t>Увеличить коли</w:t>
            </w:r>
            <w:r>
              <w:rPr>
                <w:lang w:val="ru-RU"/>
              </w:rPr>
              <w:t xml:space="preserve">чество собраний, усилить </w:t>
            </w:r>
            <w:r w:rsidRPr="003B2742">
              <w:rPr>
                <w:lang w:val="ru-RU"/>
              </w:rPr>
              <w:t>взаимодействие участников</w:t>
            </w:r>
          </w:p>
        </w:tc>
      </w:tr>
      <w:tr w:rsidR="00862DE3" w:rsidRPr="005D22A8" w:rsidTr="00E5253C">
        <w:trPr>
          <w:cnfStyle w:val="000000100000"/>
          <w:trHeight w:val="132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lastRenderedPageBreak/>
              <w:t>План по снижению последствий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/>
              <w:rPr>
                <w:lang w:val="ru-RU"/>
              </w:rPr>
            </w:pPr>
            <w:r w:rsidRPr="003B2742">
              <w:rPr>
                <w:lang w:val="ru-RU"/>
              </w:rPr>
              <w:t>Сбор разработчиков, обсуждение совместных действий</w:t>
            </w:r>
          </w:p>
        </w:tc>
      </w:tr>
      <w:tr w:rsidR="00862DE3" w:rsidTr="00E5253C">
        <w:tc>
          <w:tcPr>
            <w:cnfStyle w:val="001000000000"/>
            <w:tcW w:w="9350" w:type="dxa"/>
            <w:gridSpan w:val="2"/>
            <w:shd w:val="clear" w:color="auto" w:fill="CBCBCB" w:themeFill="text2" w:themeFillTint="40"/>
          </w:tcPr>
          <w:p w:rsidR="00862DE3" w:rsidRPr="003B2742" w:rsidRDefault="00862DE3" w:rsidP="00E5253C">
            <w:pPr>
              <w:tabs>
                <w:tab w:val="left" w:pos="1200"/>
              </w:tabs>
            </w:pPr>
            <w:r w:rsidRPr="003B2742">
              <w:t>Риск 05</w:t>
            </w:r>
            <w:r w:rsidRPr="003B2742">
              <w:tab/>
            </w:r>
          </w:p>
        </w:tc>
      </w:tr>
      <w:tr w:rsidR="00862DE3" w:rsidRPr="00707AFB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/>
            </w:pPr>
            <w:r w:rsidRPr="00B1584B">
              <w:t>Трудности с программированием</w:t>
            </w:r>
          </w:p>
        </w:tc>
      </w:tr>
      <w:tr w:rsidR="00862DE3" w:rsidRPr="00707AFB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/>
            </w:pPr>
            <w:r>
              <w:rPr>
                <w:lang w:val="ru-RU"/>
              </w:rPr>
              <w:t>2</w:t>
            </w:r>
            <w:r w:rsidRPr="00B1584B">
              <w:t>0%</w:t>
            </w:r>
          </w:p>
        </w:tc>
      </w:tr>
      <w:tr w:rsidR="00862DE3" w:rsidRPr="00707AFB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/>
            </w:pPr>
            <w:r w:rsidRPr="00B1584B">
              <w:t>3</w:t>
            </w:r>
          </w:p>
        </w:tc>
      </w:tr>
      <w:tr w:rsidR="00862DE3" w:rsidRPr="005D22A8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862DE3" w:rsidRPr="005D22A8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/>
              <w:rPr>
                <w:lang w:val="ru-RU"/>
              </w:rPr>
            </w:pPr>
            <w:r w:rsidRPr="003B2742">
              <w:rPr>
                <w:lang w:val="ru-RU"/>
              </w:rPr>
              <w:t xml:space="preserve">Усердно учиться всем разработчикам программировать на </w:t>
            </w:r>
            <w:r>
              <w:t>PHP</w:t>
            </w:r>
            <w:r w:rsidRPr="003B2742">
              <w:rPr>
                <w:lang w:val="ru-RU"/>
              </w:rPr>
              <w:t xml:space="preserve">, </w:t>
            </w:r>
            <w:r>
              <w:t>JavaScript</w:t>
            </w:r>
            <w:r w:rsidRPr="003B2742">
              <w:rPr>
                <w:lang w:val="ru-RU"/>
              </w:rPr>
              <w:t>.</w:t>
            </w:r>
          </w:p>
        </w:tc>
      </w:tr>
      <w:tr w:rsidR="00862DE3" w:rsidRPr="005D22A8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/>
              <w:rPr>
                <w:lang w:val="ru-RU"/>
              </w:rPr>
            </w:pPr>
            <w:r w:rsidRPr="003B2742">
              <w:rPr>
                <w:lang w:val="ru-RU"/>
              </w:rPr>
              <w:t>Перераспределить задачи между учас</w:t>
            </w:r>
            <w:r>
              <w:rPr>
                <w:lang w:val="ru-RU"/>
              </w:rPr>
              <w:t xml:space="preserve">тниками проекта, часть дать тем, </w:t>
            </w:r>
            <w:r w:rsidRPr="003B2742">
              <w:rPr>
                <w:lang w:val="ru-RU"/>
              </w:rPr>
              <w:t xml:space="preserve">кто умеет программировать на </w:t>
            </w:r>
            <w:r>
              <w:t>PHP</w:t>
            </w:r>
            <w:r w:rsidRPr="001A2DB5">
              <w:rPr>
                <w:lang w:val="ru-RU"/>
              </w:rPr>
              <w:t xml:space="preserve">, </w:t>
            </w:r>
            <w:r>
              <w:t>JavaScript</w:t>
            </w:r>
          </w:p>
        </w:tc>
      </w:tr>
      <w:tr w:rsidR="00862DE3" w:rsidTr="00E5253C">
        <w:trPr>
          <w:cnfStyle w:val="000000100000"/>
        </w:trPr>
        <w:tc>
          <w:tcPr>
            <w:cnfStyle w:val="001000000000"/>
            <w:tcW w:w="9350" w:type="dxa"/>
            <w:gridSpan w:val="2"/>
            <w:shd w:val="clear" w:color="auto" w:fill="CBCBCB" w:themeFill="text2" w:themeFillTint="40"/>
          </w:tcPr>
          <w:p w:rsidR="00862DE3" w:rsidRPr="003B2742" w:rsidRDefault="00862DE3" w:rsidP="00E5253C">
            <w:r w:rsidRPr="003B2742">
              <w:t>Риск 06</w:t>
            </w:r>
          </w:p>
        </w:tc>
      </w:tr>
      <w:tr w:rsidR="00862DE3" w:rsidRPr="00707AFB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/>
            </w:pPr>
            <w:r w:rsidRPr="00B1584B">
              <w:t>Трудности с процессом тестирования</w:t>
            </w:r>
          </w:p>
        </w:tc>
      </w:tr>
      <w:tr w:rsidR="00862DE3" w:rsidRPr="00707AFB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/>
            </w:pPr>
            <w:r w:rsidRPr="00B1584B">
              <w:t>50%</w:t>
            </w:r>
          </w:p>
        </w:tc>
      </w:tr>
      <w:tr w:rsidR="00862DE3" w:rsidRPr="00707AFB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/>
            </w:pPr>
            <w:r w:rsidRPr="00B1584B">
              <w:t>3</w:t>
            </w:r>
          </w:p>
        </w:tc>
      </w:tr>
      <w:tr w:rsidR="00862DE3" w:rsidRPr="005D22A8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862DE3" w:rsidRPr="005D22A8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/>
              <w:rPr>
                <w:lang w:val="ru-RU"/>
              </w:rPr>
            </w:pPr>
            <w:r w:rsidRPr="003B2742">
              <w:rPr>
                <w:lang w:val="ru-RU"/>
              </w:rPr>
              <w:t>Составлять качественные тесты (контроль – инспекции), применять методы автоматизации тестирования</w:t>
            </w:r>
          </w:p>
        </w:tc>
      </w:tr>
      <w:tr w:rsidR="00862DE3" w:rsidRPr="005D22A8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/>
              <w:rPr>
                <w:lang w:val="ru-RU"/>
              </w:rPr>
            </w:pPr>
            <w:r w:rsidRPr="003B2742">
              <w:rPr>
                <w:lang w:val="ru-RU"/>
              </w:rPr>
              <w:t>Увеличить время, которое должны потратить тестеры на тестирование (в часах) до максимума</w:t>
            </w:r>
          </w:p>
        </w:tc>
      </w:tr>
      <w:tr w:rsidR="00862DE3" w:rsidRPr="003B2742" w:rsidTr="00E5253C">
        <w:tc>
          <w:tcPr>
            <w:cnfStyle w:val="001000000000"/>
            <w:tcW w:w="9350" w:type="dxa"/>
            <w:gridSpan w:val="2"/>
            <w:shd w:val="clear" w:color="auto" w:fill="CBCBCB" w:themeFill="text2" w:themeFillTint="40"/>
          </w:tcPr>
          <w:p w:rsidR="00862DE3" w:rsidRPr="003B2742" w:rsidRDefault="00862DE3" w:rsidP="00E5253C">
            <w:r>
              <w:t>Риск 07</w:t>
            </w:r>
          </w:p>
        </w:tc>
      </w:tr>
      <w:tr w:rsidR="00862DE3" w:rsidRPr="005D22A8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862DE3" w:rsidRPr="001A2DB5" w:rsidRDefault="00862DE3" w:rsidP="00E5253C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 xml:space="preserve">Трудности с работой на </w:t>
            </w:r>
            <w:r>
              <w:t>git</w:t>
            </w:r>
          </w:p>
        </w:tc>
      </w:tr>
      <w:tr w:rsidR="00862DE3" w:rsidRPr="00B1584B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/>
            </w:pPr>
            <w:r>
              <w:rPr>
                <w:lang w:val="ru-RU"/>
              </w:rPr>
              <w:t>8</w:t>
            </w:r>
            <w:r w:rsidRPr="00B1584B">
              <w:t>0%</w:t>
            </w:r>
          </w:p>
        </w:tc>
      </w:tr>
      <w:tr w:rsidR="00862DE3" w:rsidRPr="00B1584B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862DE3" w:rsidRPr="001A2DB5" w:rsidRDefault="00862DE3" w:rsidP="00E5253C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862DE3" w:rsidRPr="005D22A8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862DE3" w:rsidRPr="005D22A8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1A2DB5" w:rsidRDefault="00862DE3" w:rsidP="00E5253C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 xml:space="preserve">Заранее сообщить о плохих навыках в </w:t>
            </w:r>
            <w:r>
              <w:t>git</w:t>
            </w:r>
            <w:r>
              <w:rPr>
                <w:lang w:val="ru-RU"/>
              </w:rPr>
              <w:t xml:space="preserve">. </w:t>
            </w:r>
          </w:p>
        </w:tc>
      </w:tr>
      <w:tr w:rsidR="00862DE3" w:rsidRPr="005D22A8" w:rsidTr="00E5253C">
        <w:tc>
          <w:tcPr>
            <w:cnfStyle w:val="00100000000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/>
              <w:rPr>
                <w:lang w:val="ru-RU"/>
              </w:rPr>
            </w:pPr>
            <w:r w:rsidRPr="003B2742">
              <w:rPr>
                <w:lang w:val="ru-RU"/>
              </w:rPr>
              <w:t xml:space="preserve">Усердно учиться </w:t>
            </w:r>
            <w:r>
              <w:rPr>
                <w:lang w:val="ru-RU"/>
              </w:rPr>
              <w:t xml:space="preserve">всем работать с </w:t>
            </w:r>
            <w:r>
              <w:t>git</w:t>
            </w:r>
            <w:r w:rsidRPr="003B2742">
              <w:rPr>
                <w:lang w:val="ru-RU"/>
              </w:rPr>
              <w:t>.</w:t>
            </w:r>
          </w:p>
        </w:tc>
      </w:tr>
    </w:tbl>
    <w:p w:rsidR="00862DE3" w:rsidRDefault="00862DE3" w:rsidP="00862DE3">
      <w:pPr>
        <w:rPr>
          <w:lang w:val="ru-RU"/>
        </w:rPr>
      </w:pPr>
    </w:p>
    <w:p w:rsidR="00862DE3" w:rsidRPr="00B10727" w:rsidRDefault="00862DE3" w:rsidP="00862DE3">
      <w:pPr>
        <w:rPr>
          <w:lang w:val="ru-RU"/>
        </w:rPr>
      </w:pP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6" w:name="_Toc368436407"/>
      <w:r>
        <w:rPr>
          <w:lang w:val="ru-RU"/>
        </w:rPr>
        <w:t>Проблемы</w:t>
      </w:r>
      <w:bookmarkEnd w:id="16"/>
    </w:p>
    <w:tbl>
      <w:tblPr>
        <w:tblStyle w:val="PlainTable1"/>
        <w:tblW w:w="0" w:type="auto"/>
        <w:tblLook w:val="04A0"/>
      </w:tblPr>
      <w:tblGrid>
        <w:gridCol w:w="4674"/>
        <w:gridCol w:w="4676"/>
      </w:tblGrid>
      <w:tr w:rsidR="00862DE3" w:rsidRPr="00934854" w:rsidTr="00E5253C">
        <w:trPr>
          <w:cnfStyle w:val="100000000000"/>
        </w:trPr>
        <w:tc>
          <w:tcPr>
            <w:cnfStyle w:val="001000000000"/>
            <w:tcW w:w="9350" w:type="dxa"/>
            <w:gridSpan w:val="2"/>
            <w:shd w:val="clear" w:color="auto" w:fill="CBCBCB" w:themeFill="text2" w:themeFillTint="40"/>
          </w:tcPr>
          <w:p w:rsidR="00862DE3" w:rsidRPr="00934854" w:rsidRDefault="00862DE3" w:rsidP="00E5253C">
            <w:r w:rsidRPr="00934854">
              <w:t>Проблема 01</w:t>
            </w:r>
          </w:p>
        </w:tc>
      </w:tr>
      <w:tr w:rsidR="00862DE3" w:rsidRPr="005D22A8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934854" w:rsidRDefault="00862DE3" w:rsidP="00E5253C">
            <w:pPr>
              <w:rPr>
                <w:b w:val="0"/>
              </w:rPr>
            </w:pPr>
            <w:r w:rsidRPr="00934854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862DE3" w:rsidRPr="00934854" w:rsidRDefault="00862DE3" w:rsidP="00E5253C">
            <w:pPr>
              <w:cnfStyle w:val="000000100000"/>
              <w:rPr>
                <w:lang w:val="ru-RU"/>
              </w:rPr>
            </w:pPr>
            <w:r w:rsidRPr="00934854">
              <w:rPr>
                <w:lang w:val="ru-RU"/>
              </w:rPr>
              <w:t>Временная нетрудоспособность (либо выбывание из проекта в связи с отчислением) одного или нескольких участников проекта</w:t>
            </w:r>
          </w:p>
        </w:tc>
      </w:tr>
      <w:tr w:rsidR="00862DE3" w:rsidRPr="005E4944" w:rsidTr="00E5253C">
        <w:tc>
          <w:tcPr>
            <w:cnfStyle w:val="001000000000"/>
            <w:tcW w:w="4674" w:type="dxa"/>
          </w:tcPr>
          <w:p w:rsidR="00862DE3" w:rsidRPr="00934854" w:rsidRDefault="00862DE3" w:rsidP="00E5253C">
            <w:pPr>
              <w:rPr>
                <w:b w:val="0"/>
              </w:rPr>
            </w:pPr>
            <w:r w:rsidRPr="00934854">
              <w:rPr>
                <w:b w:val="0"/>
              </w:rPr>
              <w:t>Последствия</w:t>
            </w:r>
          </w:p>
        </w:tc>
        <w:tc>
          <w:tcPr>
            <w:tcW w:w="4676" w:type="dxa"/>
          </w:tcPr>
          <w:p w:rsidR="00862DE3" w:rsidRPr="005E4944" w:rsidRDefault="00862DE3" w:rsidP="00E5253C">
            <w:pPr>
              <w:cnfStyle w:val="000000000000"/>
            </w:pPr>
            <w:r w:rsidRPr="005E4944">
              <w:t>Сдвиг сроков сдачи задания</w:t>
            </w:r>
          </w:p>
        </w:tc>
      </w:tr>
      <w:tr w:rsidR="00862DE3" w:rsidRPr="00934854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934854" w:rsidRDefault="00862DE3" w:rsidP="00E5253C">
            <w:pPr>
              <w:rPr>
                <w:b w:val="0"/>
              </w:rPr>
            </w:pPr>
            <w:r w:rsidRPr="00934854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862DE3" w:rsidRPr="00934854" w:rsidRDefault="00862DE3" w:rsidP="00E5253C">
            <w:pPr>
              <w:cnfStyle w:val="000000100000"/>
              <w:rPr>
                <w:lang w:val="ru-RU"/>
              </w:rPr>
            </w:pPr>
            <w:r w:rsidRPr="00934854">
              <w:rPr>
                <w:lang w:val="ru-RU"/>
              </w:rPr>
              <w:t>Замена нетрудоспособного участника другим участником проекта (его заместителем либо другим исполнителем данной роли). Замена проводится руководителем проекта</w:t>
            </w:r>
          </w:p>
        </w:tc>
      </w:tr>
      <w:tr w:rsidR="00862DE3" w:rsidRPr="005D22A8" w:rsidTr="00E5253C">
        <w:tc>
          <w:tcPr>
            <w:cnfStyle w:val="001000000000"/>
            <w:tcW w:w="4674" w:type="dxa"/>
          </w:tcPr>
          <w:p w:rsidR="00862DE3" w:rsidRPr="00934854" w:rsidRDefault="00862DE3" w:rsidP="00E5253C">
            <w:pPr>
              <w:snapToGrid w:val="0"/>
              <w:rPr>
                <w:b w:val="0"/>
                <w:lang w:val="ru-RU"/>
              </w:rPr>
            </w:pPr>
            <w:r w:rsidRPr="00934854">
              <w:rPr>
                <w:b w:val="0"/>
                <w:lang w:val="ru-RU"/>
              </w:rPr>
              <w:t>План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по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снижению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вероятности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наступления</w:t>
            </w:r>
          </w:p>
        </w:tc>
        <w:tc>
          <w:tcPr>
            <w:tcW w:w="4676" w:type="dxa"/>
          </w:tcPr>
          <w:p w:rsidR="00862DE3" w:rsidRPr="00934854" w:rsidRDefault="00862DE3" w:rsidP="00E5253C">
            <w:pPr>
              <w:snapToGrid w:val="0"/>
              <w:cnfStyle w:val="000000000000"/>
              <w:rPr>
                <w:lang w:val="ru-RU"/>
              </w:rPr>
            </w:pPr>
            <w:r w:rsidRPr="00934854">
              <w:rPr>
                <w:lang w:val="ru-RU"/>
              </w:rPr>
              <w:t>Своевременное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распределение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обязанностей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lastRenderedPageBreak/>
              <w:t>и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задач</w:t>
            </w:r>
          </w:p>
        </w:tc>
      </w:tr>
      <w:tr w:rsidR="00862DE3" w:rsidRPr="001A2DB5" w:rsidTr="00E5253C">
        <w:trPr>
          <w:cnfStyle w:val="000000100000"/>
        </w:trPr>
        <w:tc>
          <w:tcPr>
            <w:cnfStyle w:val="001000000000"/>
            <w:tcW w:w="9350" w:type="dxa"/>
            <w:gridSpan w:val="2"/>
            <w:shd w:val="clear" w:color="auto" w:fill="CBCBCB" w:themeFill="text2" w:themeFillTint="40"/>
          </w:tcPr>
          <w:p w:rsidR="00862DE3" w:rsidRPr="00FD4BDD" w:rsidRDefault="00862DE3" w:rsidP="00E5253C">
            <w:r w:rsidRPr="00FD4BDD">
              <w:lastRenderedPageBreak/>
              <w:t>Проблема 02</w:t>
            </w:r>
          </w:p>
        </w:tc>
      </w:tr>
      <w:tr w:rsidR="00862DE3" w:rsidRPr="005D22A8" w:rsidTr="00E5253C">
        <w:tc>
          <w:tcPr>
            <w:cnfStyle w:val="00100000000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r w:rsidRPr="00BC38D6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000000"/>
              <w:rPr>
                <w:lang w:val="ru-RU"/>
              </w:rPr>
            </w:pPr>
            <w:r w:rsidRPr="00EC152C">
              <w:rPr>
                <w:lang w:val="ru-RU"/>
              </w:rPr>
              <w:t>Отставание от сроков сдачи этапов проекта</w:t>
            </w:r>
          </w:p>
        </w:tc>
      </w:tr>
      <w:tr w:rsidR="00862DE3" w:rsidRPr="001A2DB5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r w:rsidRPr="00BC38D6">
              <w:rPr>
                <w:b w:val="0"/>
              </w:rPr>
              <w:t>Последствия</w:t>
            </w:r>
          </w:p>
        </w:tc>
        <w:tc>
          <w:tcPr>
            <w:tcW w:w="4676" w:type="dxa"/>
          </w:tcPr>
          <w:p w:rsidR="00862DE3" w:rsidRPr="00FD4BDD" w:rsidRDefault="00862DE3" w:rsidP="00E5253C">
            <w:pPr>
              <w:cnfStyle w:val="000000100000"/>
            </w:pPr>
            <w:r w:rsidRPr="00FD4BDD">
              <w:t>Отставание в разработке проекта</w:t>
            </w:r>
          </w:p>
        </w:tc>
      </w:tr>
      <w:tr w:rsidR="00862DE3" w:rsidRPr="005D22A8" w:rsidTr="00E5253C">
        <w:tc>
          <w:tcPr>
            <w:cnfStyle w:val="00100000000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r w:rsidRPr="00BC38D6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000000"/>
              <w:rPr>
                <w:lang w:val="ru-RU"/>
              </w:rPr>
            </w:pPr>
            <w:r w:rsidRPr="00EC152C">
              <w:rPr>
                <w:lang w:val="ru-RU"/>
              </w:rPr>
              <w:t>Увеличение по количеству часов времени разработки (Назначается руководителем проекта), сдвиг сроков сдачи проекта</w:t>
            </w:r>
          </w:p>
        </w:tc>
      </w:tr>
      <w:tr w:rsidR="00862DE3" w:rsidRPr="005D22A8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BC38D6" w:rsidRDefault="00862DE3" w:rsidP="00E5253C">
            <w:pPr>
              <w:rPr>
                <w:b w:val="0"/>
                <w:lang w:val="ru-RU"/>
              </w:rPr>
            </w:pPr>
            <w:r w:rsidRPr="00BC38D6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100000"/>
              <w:rPr>
                <w:lang w:val="ru-RU"/>
              </w:rPr>
            </w:pPr>
            <w:r w:rsidRPr="00EC152C">
              <w:rPr>
                <w:lang w:val="ru-RU"/>
              </w:rPr>
              <w:t>Проведение проверок, перераспределение разработчиков с целью увеличить количество задействованных на проблемном этапе</w:t>
            </w:r>
          </w:p>
        </w:tc>
      </w:tr>
      <w:tr w:rsidR="00862DE3" w:rsidRPr="001A2DB5" w:rsidTr="00E5253C">
        <w:tc>
          <w:tcPr>
            <w:cnfStyle w:val="001000000000"/>
            <w:tcW w:w="9350" w:type="dxa"/>
            <w:gridSpan w:val="2"/>
            <w:shd w:val="clear" w:color="auto" w:fill="CBCBCB" w:themeFill="text2" w:themeFillTint="40"/>
          </w:tcPr>
          <w:p w:rsidR="00862DE3" w:rsidRPr="00FD4BDD" w:rsidRDefault="00862DE3" w:rsidP="00E5253C">
            <w:r w:rsidRPr="00FD4BDD">
              <w:t>Проблема 03</w:t>
            </w:r>
          </w:p>
        </w:tc>
      </w:tr>
      <w:tr w:rsidR="00862DE3" w:rsidRPr="005D22A8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r w:rsidRPr="00BC38D6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100000"/>
              <w:rPr>
                <w:lang w:val="ru-RU"/>
              </w:rPr>
            </w:pPr>
            <w:r w:rsidRPr="00EC152C">
              <w:rPr>
                <w:lang w:val="ru-RU"/>
              </w:rPr>
              <w:t>Нехватка времени на проект, в связи с сессией</w:t>
            </w:r>
          </w:p>
        </w:tc>
      </w:tr>
      <w:tr w:rsidR="00862DE3" w:rsidRPr="001A2DB5" w:rsidTr="00E5253C">
        <w:tc>
          <w:tcPr>
            <w:cnfStyle w:val="00100000000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r w:rsidRPr="00BC38D6">
              <w:rPr>
                <w:b w:val="0"/>
              </w:rPr>
              <w:t>Последствия</w:t>
            </w:r>
          </w:p>
        </w:tc>
        <w:tc>
          <w:tcPr>
            <w:tcW w:w="4676" w:type="dxa"/>
          </w:tcPr>
          <w:p w:rsidR="00862DE3" w:rsidRPr="00FD4BDD" w:rsidRDefault="00862DE3" w:rsidP="00E5253C">
            <w:pPr>
              <w:cnfStyle w:val="000000000000"/>
            </w:pPr>
            <w:r w:rsidRPr="00FD4BDD">
              <w:t>Отставание в разработке проекта</w:t>
            </w:r>
          </w:p>
        </w:tc>
      </w:tr>
      <w:tr w:rsidR="00862DE3" w:rsidRPr="005D22A8" w:rsidTr="00E5253C">
        <w:trPr>
          <w:cnfStyle w:val="000000100000"/>
        </w:trPr>
        <w:tc>
          <w:tcPr>
            <w:cnfStyle w:val="00100000000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r w:rsidRPr="00BC38D6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100000"/>
              <w:rPr>
                <w:lang w:val="ru-RU"/>
              </w:rPr>
            </w:pPr>
            <w:r w:rsidRPr="00EC152C">
              <w:rPr>
                <w:lang w:val="ru-RU"/>
              </w:rPr>
              <w:t>Увеличение по количеству часов времени разработки (Назначается руководителем проекта)</w:t>
            </w:r>
          </w:p>
        </w:tc>
      </w:tr>
      <w:tr w:rsidR="00862DE3" w:rsidRPr="005D22A8" w:rsidTr="00E5253C">
        <w:tc>
          <w:tcPr>
            <w:cnfStyle w:val="001000000000"/>
            <w:tcW w:w="4674" w:type="dxa"/>
          </w:tcPr>
          <w:p w:rsidR="00862DE3" w:rsidRPr="00BC38D6" w:rsidRDefault="00862DE3" w:rsidP="00E5253C">
            <w:pPr>
              <w:rPr>
                <w:b w:val="0"/>
                <w:lang w:val="ru-RU"/>
              </w:rPr>
            </w:pPr>
            <w:r w:rsidRPr="00BC38D6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000000"/>
              <w:rPr>
                <w:lang w:val="ru-RU"/>
              </w:rPr>
            </w:pPr>
            <w:r w:rsidRPr="00EC152C">
              <w:rPr>
                <w:lang w:val="ru-RU"/>
              </w:rPr>
              <w:t>Делать как можно больше задач до сессии</w:t>
            </w:r>
          </w:p>
        </w:tc>
      </w:tr>
    </w:tbl>
    <w:p w:rsidR="00862DE3" w:rsidRPr="00934854" w:rsidRDefault="00862DE3" w:rsidP="00862DE3">
      <w:pPr>
        <w:rPr>
          <w:lang w:val="ru-RU"/>
        </w:rPr>
      </w:pP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7" w:name="_Toc368436408"/>
      <w:r>
        <w:rPr>
          <w:lang w:val="ru-RU"/>
        </w:rPr>
        <w:t>Зависимости</w:t>
      </w:r>
      <w:bookmarkEnd w:id="17"/>
    </w:p>
    <w:tbl>
      <w:tblPr>
        <w:tblStyle w:val="PlainTable1"/>
        <w:tblW w:w="9350" w:type="dxa"/>
        <w:tblLook w:val="04A0"/>
      </w:tblPr>
      <w:tblGrid>
        <w:gridCol w:w="9350"/>
      </w:tblGrid>
      <w:tr w:rsidR="00B6346F" w:rsidTr="00B6346F">
        <w:trPr>
          <w:cnfStyle w:val="100000000000"/>
        </w:trPr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lang w:val="ru-RU"/>
              </w:rPr>
            </w:pPr>
            <w:bookmarkStart w:id="18" w:name="_Toc368436409"/>
            <w:r>
              <w:rPr>
                <w:lang w:val="ru-RU"/>
              </w:rPr>
              <w:t>Зависимость 01</w:t>
            </w:r>
          </w:p>
        </w:tc>
      </w:tr>
      <w:tr w:rsidR="00B6346F" w:rsidRPr="005D22A8" w:rsidTr="00B6346F">
        <w:trPr>
          <w:cnfStyle w:val="000000100000"/>
        </w:trPr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Для разработки архитектуры необходимо наличие требований к проекту</w:t>
            </w:r>
          </w:p>
        </w:tc>
      </w:tr>
      <w:tr w:rsidR="00B6346F" w:rsidTr="00B6346F"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lang w:val="ru-RU"/>
              </w:rPr>
              <w:t>Зависимость 02</w:t>
            </w:r>
          </w:p>
        </w:tc>
      </w:tr>
      <w:tr w:rsidR="00B6346F" w:rsidRPr="005D22A8" w:rsidTr="00B6346F">
        <w:trPr>
          <w:cnfStyle w:val="000000100000"/>
        </w:trPr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b w:val="0"/>
                <w:lang w:val="ru-RU"/>
              </w:rPr>
              <w:t>Для кодирования необходимо знать архитектуру проекта</w:t>
            </w:r>
          </w:p>
        </w:tc>
      </w:tr>
      <w:tr w:rsidR="00B6346F" w:rsidTr="00B6346F"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lang w:val="ru-RU"/>
              </w:rPr>
              <w:t>Зависимость 03</w:t>
            </w:r>
          </w:p>
        </w:tc>
      </w:tr>
      <w:tr w:rsidR="00B6346F" w:rsidRPr="005D22A8" w:rsidTr="00B6346F">
        <w:trPr>
          <w:cnfStyle w:val="000000100000"/>
        </w:trPr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План тестирования составляется исходя из требований к проекту</w:t>
            </w:r>
          </w:p>
        </w:tc>
      </w:tr>
      <w:tr w:rsidR="00B6346F" w:rsidTr="00B6346F"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lang w:val="ru-RU"/>
              </w:rPr>
              <w:t>Зависимость 04</w:t>
            </w:r>
          </w:p>
        </w:tc>
      </w:tr>
      <w:tr w:rsidR="00B6346F" w:rsidRPr="005D22A8" w:rsidTr="00B6346F">
        <w:trPr>
          <w:cnfStyle w:val="000000100000"/>
        </w:trPr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b w:val="0"/>
                <w:lang w:val="ru-RU"/>
              </w:rPr>
              <w:t>Тестировать можно только написанный код</w:t>
            </w:r>
          </w:p>
        </w:tc>
      </w:tr>
      <w:tr w:rsidR="00B6346F" w:rsidTr="00B6346F"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lang w:val="ru-RU"/>
              </w:rPr>
              <w:t>Зависимость 05</w:t>
            </w:r>
          </w:p>
        </w:tc>
      </w:tr>
      <w:tr w:rsidR="00B6346F" w:rsidRPr="005D22A8" w:rsidTr="00B6346F">
        <w:trPr>
          <w:cnfStyle w:val="000000100000"/>
        </w:trPr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Для интеграции модулей необходимо их наличие</w:t>
            </w:r>
          </w:p>
        </w:tc>
      </w:tr>
      <w:tr w:rsidR="00B6346F" w:rsidTr="00B6346F"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lang w:val="ru-RU"/>
              </w:rPr>
              <w:t>Зависимость 06</w:t>
            </w:r>
          </w:p>
        </w:tc>
      </w:tr>
      <w:tr w:rsidR="00B6346F" w:rsidRPr="005D22A8" w:rsidTr="00B6346F">
        <w:trPr>
          <w:cnfStyle w:val="000000100000"/>
        </w:trPr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b w:val="0"/>
                <w:lang w:val="ru-RU"/>
              </w:rPr>
              <w:t>Ограничение количества обращений к API Google+ - 1000 запросов в сутки</w:t>
            </w:r>
          </w:p>
        </w:tc>
      </w:tr>
      <w:tr w:rsidR="00B6346F" w:rsidTr="00B6346F"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lang w:val="ru-RU"/>
              </w:rPr>
              <w:t>Зависимость 07</w:t>
            </w:r>
          </w:p>
        </w:tc>
      </w:tr>
      <w:tr w:rsidR="00B6346F" w:rsidRPr="005D22A8" w:rsidTr="00B6346F">
        <w:trPr>
          <w:cnfStyle w:val="000000100000"/>
        </w:trPr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 xml:space="preserve">Зависимость от функциональных средств, предоставляемых </w:t>
            </w:r>
            <w:r>
              <w:rPr>
                <w:b w:val="0"/>
              </w:rPr>
              <w:t>API</w:t>
            </w:r>
            <w:r>
              <w:rPr>
                <w:b w:val="0"/>
                <w:lang w:val="ru-RU"/>
              </w:rPr>
              <w:t xml:space="preserve"> </w:t>
            </w:r>
            <w:r>
              <w:rPr>
                <w:b w:val="0"/>
              </w:rPr>
              <w:t>Google</w:t>
            </w:r>
            <w:r>
              <w:rPr>
                <w:b w:val="0"/>
                <w:lang w:val="ru-RU"/>
              </w:rPr>
              <w:t xml:space="preserve">+ </w:t>
            </w:r>
          </w:p>
        </w:tc>
      </w:tr>
      <w:tr w:rsidR="00B6346F" w:rsidTr="00B6346F"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lang w:val="ru-RU"/>
              </w:rPr>
              <w:t>Зависимость 08</w:t>
            </w:r>
          </w:p>
        </w:tc>
      </w:tr>
      <w:tr w:rsidR="00B6346F" w:rsidRPr="005D22A8" w:rsidTr="00B6346F">
        <w:trPr>
          <w:cnfStyle w:val="000000100000"/>
        </w:trPr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b w:val="0"/>
                <w:lang w:val="ru-RU"/>
              </w:rPr>
              <w:t xml:space="preserve">Ограничения, связанные с политикой конфиденциальности </w:t>
            </w:r>
            <w:r>
              <w:rPr>
                <w:b w:val="0"/>
              </w:rPr>
              <w:t>Google</w:t>
            </w:r>
            <w:r>
              <w:rPr>
                <w:b w:val="0"/>
                <w:lang w:val="ru-RU"/>
              </w:rPr>
              <w:t>+</w:t>
            </w:r>
          </w:p>
        </w:tc>
      </w:tr>
      <w:tr w:rsidR="00B6346F" w:rsidTr="00B6346F"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b w:val="0"/>
              </w:rPr>
            </w:pPr>
            <w:r>
              <w:rPr>
                <w:lang w:val="ru-RU"/>
              </w:rPr>
              <w:t>Зависимость 0</w:t>
            </w:r>
            <w:r>
              <w:t>9</w:t>
            </w:r>
          </w:p>
        </w:tc>
      </w:tr>
      <w:tr w:rsidR="00B6346F" w:rsidTr="00B6346F">
        <w:trPr>
          <w:cnfStyle w:val="000000100000"/>
        </w:trPr>
        <w:tc>
          <w:tcPr>
            <w:cnfStyle w:val="00100000000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b w:val="0"/>
                <w:lang w:val="ru-RU"/>
              </w:rPr>
              <w:t>Не выявленные еще зависимости</w:t>
            </w:r>
          </w:p>
        </w:tc>
      </w:tr>
    </w:tbl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Отчетность и статусное собрание</w:t>
      </w:r>
      <w:bookmarkEnd w:id="18"/>
    </w:p>
    <w:p w:rsidR="000D41C6" w:rsidRDefault="000D41C6" w:rsidP="000D41C6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>Время и место сбора уч</w:t>
      </w:r>
      <w:r>
        <w:rPr>
          <w:lang w:val="ru-RU"/>
        </w:rPr>
        <w:t>астников проекта на ближайшее время до 31.12.2013г</w:t>
      </w:r>
      <w:r w:rsidRPr="00424E1A">
        <w:rPr>
          <w:lang w:val="ru-RU"/>
        </w:rPr>
        <w:t>:</w:t>
      </w:r>
    </w:p>
    <w:p w:rsidR="000D41C6" w:rsidRPr="0066463A" w:rsidRDefault="000D41C6" w:rsidP="000D41C6">
      <w:pPr>
        <w:pStyle w:val="af4"/>
        <w:numPr>
          <w:ilvl w:val="1"/>
          <w:numId w:val="24"/>
        </w:numPr>
        <w:rPr>
          <w:lang w:val="ru-RU"/>
        </w:rPr>
      </w:pPr>
      <w:r w:rsidRPr="0066463A">
        <w:rPr>
          <w:lang w:val="ru-RU"/>
        </w:rPr>
        <w:t xml:space="preserve">С 13.30 до 15.00 по </w:t>
      </w:r>
      <w:r>
        <w:rPr>
          <w:lang w:val="ru-RU"/>
        </w:rPr>
        <w:t>субботам</w:t>
      </w:r>
      <w:r w:rsidRPr="0066463A">
        <w:rPr>
          <w:lang w:val="ru-RU"/>
        </w:rPr>
        <w:t xml:space="preserve"> в ауд. 350 на Октябрьской 27.</w:t>
      </w:r>
    </w:p>
    <w:p w:rsidR="000D41C6" w:rsidRPr="00424E1A" w:rsidRDefault="000D41C6" w:rsidP="000D41C6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lastRenderedPageBreak/>
        <w:t xml:space="preserve">Взаимодействие </w:t>
      </w:r>
      <w:r>
        <w:rPr>
          <w:lang w:val="ru-RU"/>
        </w:rPr>
        <w:t>участников</w:t>
      </w:r>
      <w:r w:rsidRPr="00424E1A">
        <w:rPr>
          <w:lang w:val="ru-RU"/>
        </w:rPr>
        <w:t xml:space="preserve"> по сети интернет (</w:t>
      </w:r>
      <w:r>
        <w:t>Skype</w:t>
      </w:r>
      <w:r w:rsidRPr="00424E1A">
        <w:rPr>
          <w:lang w:val="ru-RU"/>
        </w:rPr>
        <w:t xml:space="preserve"> / Mail.</w:t>
      </w:r>
      <w:r>
        <w:t>ru</w:t>
      </w:r>
      <w:r w:rsidRPr="00424E1A">
        <w:rPr>
          <w:lang w:val="ru-RU"/>
        </w:rPr>
        <w:t xml:space="preserve"> </w:t>
      </w:r>
      <w:r>
        <w:t>Agent</w:t>
      </w:r>
      <w:r w:rsidRPr="00424E1A">
        <w:rPr>
          <w:lang w:val="ru-RU"/>
        </w:rPr>
        <w:t xml:space="preserve"> / Google+):</w:t>
      </w:r>
    </w:p>
    <w:p w:rsidR="000D41C6" w:rsidRPr="0066463A" w:rsidRDefault="000D41C6" w:rsidP="000D41C6">
      <w:pPr>
        <w:pStyle w:val="af4"/>
        <w:numPr>
          <w:ilvl w:val="1"/>
          <w:numId w:val="24"/>
        </w:numPr>
        <w:rPr>
          <w:lang w:val="ru-RU"/>
        </w:rPr>
      </w:pPr>
      <w:r>
        <w:rPr>
          <w:lang w:val="ru-RU"/>
        </w:rPr>
        <w:t>По необходимости в л</w:t>
      </w:r>
      <w:r w:rsidRPr="0066463A">
        <w:rPr>
          <w:lang w:val="ru-RU"/>
        </w:rPr>
        <w:t>юбое свободное время</w:t>
      </w:r>
      <w:r>
        <w:rPr>
          <w:lang w:val="ru-RU"/>
        </w:rPr>
        <w:t>, удобное для участников</w:t>
      </w:r>
    </w:p>
    <w:p w:rsidR="000D41C6" w:rsidRPr="00424E1A" w:rsidRDefault="000D41C6" w:rsidP="000D41C6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 xml:space="preserve">Время </w:t>
      </w:r>
      <w:r>
        <w:rPr>
          <w:lang w:val="ru-RU"/>
        </w:rPr>
        <w:t>выполнения определённой задачи для</w:t>
      </w:r>
      <w:r w:rsidRPr="00424E1A">
        <w:rPr>
          <w:lang w:val="ru-RU"/>
        </w:rPr>
        <w:t xml:space="preserve"> </w:t>
      </w:r>
      <w:r>
        <w:rPr>
          <w:lang w:val="ru-RU"/>
        </w:rPr>
        <w:t>конкретного участника (или группы участников)</w:t>
      </w:r>
      <w:r w:rsidRPr="00424E1A">
        <w:rPr>
          <w:lang w:val="ru-RU"/>
        </w:rPr>
        <w:t>:</w:t>
      </w:r>
    </w:p>
    <w:p w:rsidR="000D41C6" w:rsidRPr="0066463A" w:rsidRDefault="000D41C6" w:rsidP="000D41C6">
      <w:pPr>
        <w:pStyle w:val="af4"/>
        <w:numPr>
          <w:ilvl w:val="1"/>
          <w:numId w:val="24"/>
        </w:numPr>
        <w:rPr>
          <w:lang w:val="ru-RU"/>
        </w:rPr>
      </w:pPr>
      <w:r>
        <w:rPr>
          <w:lang w:val="ru-RU"/>
        </w:rPr>
        <w:t>В л</w:t>
      </w:r>
      <w:r w:rsidRPr="0066463A">
        <w:rPr>
          <w:lang w:val="ru-RU"/>
        </w:rPr>
        <w:t>юбое свободное</w:t>
      </w:r>
      <w:r>
        <w:rPr>
          <w:lang w:val="ru-RU"/>
        </w:rPr>
        <w:t>, но конечный результат должен быть предоставлен в указанный срок и срок устанавливается в зависимости от объёма задачи</w:t>
      </w:r>
      <w:r w:rsidRPr="0066463A">
        <w:rPr>
          <w:lang w:val="ru-RU"/>
        </w:rPr>
        <w:t>.</w:t>
      </w:r>
    </w:p>
    <w:p w:rsidR="000D41C6" w:rsidRPr="00424E1A" w:rsidRDefault="000D41C6" w:rsidP="000D41C6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>В</w:t>
      </w:r>
      <w:r>
        <w:rPr>
          <w:lang w:val="ru-RU"/>
        </w:rPr>
        <w:t xml:space="preserve">ремя сбора участников проекта на </w:t>
      </w:r>
      <w:r w:rsidRPr="00424E1A">
        <w:rPr>
          <w:lang w:val="ru-RU"/>
        </w:rPr>
        <w:t>2014 год будет определено не позднее</w:t>
      </w:r>
      <w:r>
        <w:rPr>
          <w:lang w:val="ru-RU"/>
        </w:rPr>
        <w:t xml:space="preserve"> по результатам работ к 31.12.2013г., но не позднее</w:t>
      </w:r>
      <w:r w:rsidRPr="00424E1A">
        <w:rPr>
          <w:lang w:val="ru-RU"/>
        </w:rPr>
        <w:t xml:space="preserve"> 31.01.201</w:t>
      </w:r>
      <w:r>
        <w:rPr>
          <w:lang w:val="ru-RU"/>
        </w:rPr>
        <w:t>3</w:t>
      </w:r>
    </w:p>
    <w:p w:rsidR="000D41C6" w:rsidRPr="00424E1A" w:rsidRDefault="000D41C6" w:rsidP="000D41C6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 xml:space="preserve">Во время сбора обсуждаются проблемы и вопросы, возникшие в ходе работы; раздаются задачи участникам проекта и </w:t>
      </w:r>
      <w:r>
        <w:rPr>
          <w:lang w:val="ru-RU"/>
        </w:rPr>
        <w:t>обсуждаются</w:t>
      </w:r>
      <w:r w:rsidRPr="00424E1A">
        <w:rPr>
          <w:lang w:val="ru-RU"/>
        </w:rPr>
        <w:t xml:space="preserve"> выполненные задания.</w:t>
      </w:r>
    </w:p>
    <w:p w:rsidR="000D41C6" w:rsidRDefault="000D41C6" w:rsidP="000D41C6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>Во время сбора по вторникам, руководителем проекта либо его заместителями осуществляется контроль сделанной работы. Каждый ответственный отчитывается перед руководителем либо его заместителями о проделанной работе. По результатам проверки выносится решение о необходимости незапланированного сбора группы разработчиков, на которой будут обсуждаться проблемы и пути их решения.</w:t>
      </w:r>
    </w:p>
    <w:p w:rsidR="000D41C6" w:rsidRDefault="000D41C6" w:rsidP="000D41C6">
      <w:pPr>
        <w:pStyle w:val="af4"/>
        <w:numPr>
          <w:ilvl w:val="0"/>
          <w:numId w:val="24"/>
        </w:numPr>
        <w:rPr>
          <w:lang w:val="ru-RU"/>
        </w:rPr>
      </w:pPr>
      <w:r>
        <w:rPr>
          <w:lang w:val="ru-RU"/>
        </w:rPr>
        <w:t>Отчеты необходимо предоставлять в письменной форме в формате:</w:t>
      </w:r>
    </w:p>
    <w:p w:rsidR="000D41C6" w:rsidRDefault="000D41C6" w:rsidP="000D41C6">
      <w:pPr>
        <w:pStyle w:val="af4"/>
        <w:numPr>
          <w:ilvl w:val="1"/>
          <w:numId w:val="24"/>
        </w:numPr>
        <w:rPr>
          <w:lang w:val="ru-RU"/>
        </w:rPr>
      </w:pPr>
      <w:r>
        <w:rPr>
          <w:lang w:val="ru-RU"/>
        </w:rPr>
        <w:t>ФИО</w:t>
      </w:r>
    </w:p>
    <w:p w:rsidR="00862DE3" w:rsidRPr="000D41C6" w:rsidRDefault="000D41C6" w:rsidP="000D41C6">
      <w:pPr>
        <w:pStyle w:val="af4"/>
        <w:numPr>
          <w:ilvl w:val="1"/>
          <w:numId w:val="24"/>
        </w:numPr>
        <w:rPr>
          <w:lang w:val="ru-RU"/>
        </w:rPr>
      </w:pPr>
      <w:r w:rsidRPr="000D41C6">
        <w:rPr>
          <w:lang w:val="ru-RU"/>
        </w:rPr>
        <w:t>Список выполненных задач за неделю</w:t>
      </w:r>
    </w:p>
    <w:sectPr w:rsidR="00862DE3" w:rsidRPr="000D41C6" w:rsidSect="002630E0">
      <w:headerReference w:type="default" r:id="rId13"/>
      <w:footerReference w:type="default" r:id="rId14"/>
      <w:pgSz w:w="12240" w:h="15840"/>
      <w:pgMar w:top="1440" w:right="1440" w:bottom="1440" w:left="1440" w:header="510" w:footer="227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1FA" w:rsidRDefault="007541FA" w:rsidP="007732EC">
      <w:pPr>
        <w:spacing w:after="0" w:line="240" w:lineRule="auto"/>
      </w:pPr>
      <w:r>
        <w:separator/>
      </w:r>
    </w:p>
  </w:endnote>
  <w:endnote w:type="continuationSeparator" w:id="0">
    <w:p w:rsidR="007541FA" w:rsidRDefault="007541FA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65329"/>
      <w:docPartObj>
        <w:docPartGallery w:val="Page Numbers (Bottom of Page)"/>
        <w:docPartUnique/>
      </w:docPartObj>
    </w:sdtPr>
    <w:sdtContent>
      <w:p w:rsidR="002630E0" w:rsidRDefault="009612DF">
        <w:pPr>
          <w:pStyle w:val="af8"/>
          <w:jc w:val="center"/>
        </w:pPr>
        <w:fldSimple w:instr=" PAGE   \* MERGEFORMAT ">
          <w:r w:rsidR="005D22A8">
            <w:rPr>
              <w:noProof/>
            </w:rPr>
            <w:t>3</w:t>
          </w:r>
        </w:fldSimple>
      </w:p>
    </w:sdtContent>
  </w:sdt>
  <w:p w:rsidR="007732EC" w:rsidRDefault="007732EC" w:rsidP="00042EB5">
    <w:pPr>
      <w:pStyle w:val="af8"/>
      <w:tabs>
        <w:tab w:val="clear" w:pos="9355"/>
        <w:tab w:val="right" w:pos="9356"/>
      </w:tabs>
      <w:ind w:left="8222" w:firstLine="28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1FA" w:rsidRDefault="007541FA" w:rsidP="007732EC">
      <w:pPr>
        <w:spacing w:after="0" w:line="240" w:lineRule="auto"/>
      </w:pPr>
      <w:r>
        <w:separator/>
      </w:r>
    </w:p>
  </w:footnote>
  <w:footnote w:type="continuationSeparator" w:id="0">
    <w:p w:rsidR="007541FA" w:rsidRDefault="007541FA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2EC" w:rsidRDefault="007732EC" w:rsidP="00A164DB">
    <w:pPr>
      <w:pStyle w:val="af6"/>
      <w:ind w:left="284" w:firstLine="155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A2737"/>
    <w:multiLevelType w:val="hybridMultilevel"/>
    <w:tmpl w:val="73004E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06274C"/>
    <w:multiLevelType w:val="hybridMultilevel"/>
    <w:tmpl w:val="8A86C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3E306F"/>
    <w:multiLevelType w:val="hybridMultilevel"/>
    <w:tmpl w:val="A03E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1412F"/>
    <w:multiLevelType w:val="hybridMultilevel"/>
    <w:tmpl w:val="B7608A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EF1B96"/>
    <w:multiLevelType w:val="hybridMultilevel"/>
    <w:tmpl w:val="4A74ABC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>
    <w:nsid w:val="43892A01"/>
    <w:multiLevelType w:val="hybridMultilevel"/>
    <w:tmpl w:val="4BC08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0C116C"/>
    <w:multiLevelType w:val="hybridMultilevel"/>
    <w:tmpl w:val="24146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B13EC7"/>
    <w:multiLevelType w:val="hybridMultilevel"/>
    <w:tmpl w:val="1D78E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3A1DFB"/>
    <w:multiLevelType w:val="hybridMultilevel"/>
    <w:tmpl w:val="DD2093A4"/>
    <w:lvl w:ilvl="0" w:tplc="09F2C7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BC1D16"/>
    <w:multiLevelType w:val="hybridMultilevel"/>
    <w:tmpl w:val="7A3020B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>
    <w:nsid w:val="7731607F"/>
    <w:multiLevelType w:val="hybridMultilevel"/>
    <w:tmpl w:val="D6D07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1D27A3"/>
    <w:multiLevelType w:val="hybridMultilevel"/>
    <w:tmpl w:val="9802F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7015B2"/>
    <w:multiLevelType w:val="hybridMultilevel"/>
    <w:tmpl w:val="DF5ED6E0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6">
    <w:nsid w:val="7EFE2973"/>
    <w:multiLevelType w:val="hybridMultilevel"/>
    <w:tmpl w:val="D3448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10"/>
  </w:num>
  <w:num w:numId="15">
    <w:abstractNumId w:val="3"/>
  </w:num>
  <w:num w:numId="16">
    <w:abstractNumId w:val="4"/>
  </w:num>
  <w:num w:numId="17">
    <w:abstractNumId w:val="2"/>
  </w:num>
  <w:num w:numId="18">
    <w:abstractNumId w:val="8"/>
  </w:num>
  <w:num w:numId="19">
    <w:abstractNumId w:val="12"/>
  </w:num>
  <w:num w:numId="20">
    <w:abstractNumId w:val="13"/>
  </w:num>
  <w:num w:numId="21">
    <w:abstractNumId w:val="6"/>
  </w:num>
  <w:num w:numId="22">
    <w:abstractNumId w:val="15"/>
  </w:num>
  <w:num w:numId="23">
    <w:abstractNumId w:val="9"/>
  </w:num>
  <w:num w:numId="24">
    <w:abstractNumId w:val="16"/>
  </w:num>
  <w:num w:numId="25">
    <w:abstractNumId w:val="14"/>
  </w:num>
  <w:num w:numId="26">
    <w:abstractNumId w:val="11"/>
  </w:num>
  <w:num w:numId="27">
    <w:abstractNumId w:val="7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C97956"/>
    <w:rsid w:val="00042EB5"/>
    <w:rsid w:val="000C7704"/>
    <w:rsid w:val="000D41C6"/>
    <w:rsid w:val="000F40E1"/>
    <w:rsid w:val="001B08AF"/>
    <w:rsid w:val="002630E0"/>
    <w:rsid w:val="0037498D"/>
    <w:rsid w:val="0037688E"/>
    <w:rsid w:val="003C1E12"/>
    <w:rsid w:val="00427CF5"/>
    <w:rsid w:val="00442A94"/>
    <w:rsid w:val="00470192"/>
    <w:rsid w:val="00480697"/>
    <w:rsid w:val="00492CF9"/>
    <w:rsid w:val="004A5CF7"/>
    <w:rsid w:val="004A792F"/>
    <w:rsid w:val="00547859"/>
    <w:rsid w:val="00552E53"/>
    <w:rsid w:val="005911AA"/>
    <w:rsid w:val="005D22A8"/>
    <w:rsid w:val="005D4744"/>
    <w:rsid w:val="00626B70"/>
    <w:rsid w:val="00631950"/>
    <w:rsid w:val="006438AB"/>
    <w:rsid w:val="00727B7A"/>
    <w:rsid w:val="007541FA"/>
    <w:rsid w:val="007732EC"/>
    <w:rsid w:val="0085540D"/>
    <w:rsid w:val="00862DE3"/>
    <w:rsid w:val="00935487"/>
    <w:rsid w:val="009612DF"/>
    <w:rsid w:val="009B67E9"/>
    <w:rsid w:val="00A14348"/>
    <w:rsid w:val="00A164DB"/>
    <w:rsid w:val="00A837B2"/>
    <w:rsid w:val="00B10B41"/>
    <w:rsid w:val="00B6346F"/>
    <w:rsid w:val="00BF77F0"/>
    <w:rsid w:val="00C97956"/>
    <w:rsid w:val="00D40723"/>
    <w:rsid w:val="00DC580B"/>
    <w:rsid w:val="00E03FDC"/>
    <w:rsid w:val="00E47DC0"/>
    <w:rsid w:val="00EC4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5" type="connector" idref="#AutoShape 32"/>
        <o:r id="V:Rule16" type="connector" idref="#AutoShape 34"/>
        <o:r id="V:Rule17" type="connector" idref="#AutoShape 33"/>
        <o:r id="V:Rule18" type="connector" idref="#AutoShape 38"/>
        <o:r id="V:Rule19" type="connector" idref="#AutoShape 37"/>
        <o:r id="V:Rule20" type="connector" idref="#AutoShape 35"/>
        <o:r id="V:Rule21" type="connector" idref="#AutoShape 36"/>
        <o:r id="V:Rule22" type="connector" idref="#AutoShape 41"/>
        <o:r id="V:Rule23" type="connector" idref="#AutoShape 42"/>
        <o:r id="V:Rule24" type="connector" idref="#AutoShape 44"/>
        <o:r id="V:Rule25" type="connector" idref="#AutoShape 43"/>
        <o:r id="V:Rule26" type="connector" idref="#AutoShape 39"/>
        <o:r id="V:Rule27" type="connector" idref="#AutoShape 40"/>
        <o:r id="V:Rule28" type="connector" idref="#AutoShape 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9"/>
    <w:unhideWhenUsed/>
    <w:qFormat/>
    <w:rsid w:val="00A14348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9"/>
    <w:unhideWhenUsed/>
    <w:qFormat/>
    <w:rsid w:val="00A14348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9"/>
    <w:unhideWhenUsed/>
    <w:qFormat/>
    <w:rsid w:val="00A14348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9"/>
    <w:unhideWhenUsed/>
    <w:qFormat/>
    <w:rsid w:val="00A14348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9"/>
    <w:unhideWhenUsed/>
    <w:qFormat/>
    <w:rsid w:val="00A14348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9"/>
    <w:unhideWhenUsed/>
    <w:qFormat/>
    <w:rsid w:val="00A14348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rsid w:val="00A14348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sid w:val="00A14348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sid w:val="00A1434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A14348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4348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A143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1434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143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sid w:val="00A14348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sid w:val="00A14348"/>
    <w:rPr>
      <w:i/>
      <w:iCs/>
      <w:color w:val="auto"/>
    </w:rPr>
  </w:style>
  <w:style w:type="character" w:styleId="a9">
    <w:name w:val="Intense Emphasis"/>
    <w:basedOn w:val="a0"/>
    <w:uiPriority w:val="99"/>
    <w:qFormat/>
    <w:rsid w:val="00A14348"/>
    <w:rPr>
      <w:b/>
      <w:bCs/>
      <w:i/>
      <w:iCs/>
      <w:caps/>
    </w:rPr>
  </w:style>
  <w:style w:type="character" w:styleId="aa">
    <w:name w:val="Strong"/>
    <w:basedOn w:val="a0"/>
    <w:uiPriority w:val="22"/>
    <w:rsid w:val="00A14348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rsid w:val="00A1434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14348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A14348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sid w:val="00A14348"/>
    <w:rPr>
      <w:b/>
      <w:bCs/>
      <w:smallCaps/>
      <w:u w:val="single"/>
    </w:rPr>
  </w:style>
  <w:style w:type="character" w:styleId="af">
    <w:name w:val="Book Title"/>
    <w:basedOn w:val="a0"/>
    <w:uiPriority w:val="33"/>
    <w:rsid w:val="00A14348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rsid w:val="00A14348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A14348"/>
    <w:pPr>
      <w:outlineLvl w:val="9"/>
    </w:pPr>
  </w:style>
  <w:style w:type="paragraph" w:styleId="af2">
    <w:name w:val="No Spacing"/>
    <w:link w:val="af3"/>
    <w:uiPriority w:val="1"/>
    <w:qFormat/>
    <w:rsid w:val="00A14348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A14348"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table" w:customStyle="1" w:styleId="110">
    <w:name w:val="Таблица простая 11"/>
    <w:basedOn w:val="a1"/>
    <w:uiPriority w:val="41"/>
    <w:rsid w:val="00862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Balloon Text"/>
    <w:basedOn w:val="a"/>
    <w:link w:val="afd"/>
    <w:uiPriority w:val="99"/>
    <w:semiHidden/>
    <w:unhideWhenUsed/>
    <w:rsid w:val="00B63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B63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99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table" w:customStyle="1" w:styleId="110">
    <w:name w:val="Таблица простая 11"/>
    <w:basedOn w:val="a1"/>
    <w:uiPriority w:val="41"/>
    <w:rsid w:val="00862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Balloon Text"/>
    <w:basedOn w:val="a"/>
    <w:link w:val="afd"/>
    <w:uiPriority w:val="99"/>
    <w:semiHidden/>
    <w:unhideWhenUsed/>
    <w:rsid w:val="00B63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B634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yuri-vashchenko/CircleFilter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yuri-vashchenko/CircleFilter/issu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E5A82F-2404-4969-9B7E-C71A99D94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Отчет.dotx</Template>
  <TotalTime>28</TotalTime>
  <Pages>14</Pages>
  <Words>2579</Words>
  <Characters>14704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План</vt:lpstr>
    </vt:vector>
  </TitlesOfParts>
  <Company/>
  <LinksUpToDate>false</LinksUpToDate>
  <CharactersWithSpaces>17249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</dc:title>
  <dc:subject>Студенты группы с8404:</dc:subject>
  <dc:creator>Трикашный А., Лось р.</dc:creator>
  <cp:keywords/>
  <cp:lastModifiedBy>avdeev</cp:lastModifiedBy>
  <cp:revision>12</cp:revision>
  <cp:lastPrinted>2013-09-26T15:24:00Z</cp:lastPrinted>
  <dcterms:created xsi:type="dcterms:W3CDTF">2013-10-01T13:22:00Z</dcterms:created>
  <dcterms:modified xsi:type="dcterms:W3CDTF">2013-10-17T19:06:00Z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